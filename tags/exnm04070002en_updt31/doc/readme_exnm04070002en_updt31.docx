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52D0B"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52D0B"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52D0B"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7B713B" w:rsidRDefault="007B713B"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6343C3" w:rsidRPr="006343C3">
                <w:rPr>
                  <w:sz w:val="16"/>
                  <w:szCs w:val="16"/>
                </w:rPr>
                <w:t>exnm04070002en_updt31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A76FB9" w:rsidP="00A76FB9">
            <w:pPr>
              <w:pStyle w:val="TableText"/>
              <w:rPr>
                <w:szCs w:val="16"/>
              </w:rPr>
            </w:pPr>
            <w:r>
              <w:rPr>
                <w:szCs w:val="16"/>
              </w:rPr>
              <w:t xml:space="preserve">Log onto SQL*PLUS as the Highways Owner with the </w:t>
            </w:r>
            <w:r>
              <w:rPr>
                <w:szCs w:val="16"/>
              </w:rPr>
              <w:t>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8A182A" w:rsidP="00EB25B7">
            <w:pPr>
              <w:pStyle w:val="TableText"/>
            </w:pPr>
            <w:r>
              <w:t>2.14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i</w:t>
            </w:r>
            <w:r w:rsidR="00FB1279">
              <w:rPr>
                <w:rStyle w:val="TableTitleline"/>
                <w:b w:val="0"/>
                <w:bCs w:val="0"/>
                <w:i w:val="0"/>
                <w:iCs w:val="0"/>
              </w:rPr>
              <w:t>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8A182A" w:rsidP="00EB25B7">
            <w:pPr>
              <w:pStyle w:val="TableText"/>
            </w:pPr>
            <w:r>
              <w:t>2.11</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8A182A" w:rsidP="00EB25B7">
            <w:pPr>
              <w:pStyle w:val="TableText"/>
            </w:pPr>
            <w:r>
              <w:t>2.9</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6518DA" w:rsidP="00EB25B7">
            <w:pPr>
              <w:pStyle w:val="TableText"/>
            </w:pPr>
            <w:r>
              <w:t>2.22.1.0</w:t>
            </w:r>
          </w:p>
        </w:tc>
      </w:tr>
      <w:tr w:rsidR="006B49E1" w:rsidRPr="00EA3636" w:rsidTr="00FB1279">
        <w:trPr>
          <w:trHeight w:val="181"/>
        </w:trPr>
        <w:tc>
          <w:tcPr>
            <w:tcW w:w="3256" w:type="dxa"/>
            <w:shd w:val="clear" w:color="auto" w:fill="FFFFFF" w:themeFill="background1"/>
          </w:tcPr>
          <w:p w:rsidR="006B49E1" w:rsidRDefault="006B49E1" w:rsidP="00FB1279">
            <w:pPr>
              <w:pStyle w:val="TableText"/>
              <w:rPr>
                <w:rStyle w:val="TableTitleline"/>
                <w:b w:val="0"/>
                <w:bCs w:val="0"/>
                <w:i w:val="0"/>
                <w:iCs w:val="0"/>
              </w:rPr>
            </w:pPr>
            <w:proofErr w:type="spellStart"/>
            <w:r>
              <w:rPr>
                <w:rStyle w:val="TableTitleline"/>
                <w:b w:val="0"/>
                <w:bCs w:val="0"/>
                <w:i w:val="0"/>
                <w:iCs w:val="0"/>
              </w:rPr>
              <w:t>Mapviewer.pkw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i</w:t>
            </w:r>
            <w:r w:rsidR="00B07EED">
              <w:rPr>
                <w:rStyle w:val="TableTitleline"/>
                <w:b w:val="0"/>
                <w:bCs w:val="0"/>
                <w:i w:val="0"/>
                <w:iCs w:val="0"/>
              </w:rPr>
              <w:t>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EF4812" w:rsidP="00EB25B7">
            <w:pPr>
              <w:pStyle w:val="TableText"/>
            </w:pPr>
            <w:r>
              <w:t>1.2</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7F2DDB"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E920E1" w:rsidP="00EB25B7">
            <w:pPr>
              <w:pStyle w:val="TableText"/>
            </w:pPr>
            <w:r>
              <w:t>1.2</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d</w:t>
            </w:r>
            <w:r w:rsidR="00B07EED">
              <w:rPr>
                <w:rStyle w:val="TableTitleline"/>
                <w:b w:val="0"/>
                <w:bCs w:val="0"/>
                <w:i w:val="0"/>
                <w:iCs w:val="0"/>
              </w:rPr>
              <w:t>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oad_segs.vw</w:t>
            </w:r>
            <w:proofErr w:type="spellEnd"/>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oad_segments_all.vw</w:t>
            </w:r>
            <w:proofErr w:type="spellEnd"/>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i</w:t>
            </w:r>
            <w:r w:rsidR="00A658CF">
              <w:rPr>
                <w:rStyle w:val="TableTitleline"/>
                <w:b w:val="0"/>
                <w:bCs w:val="0"/>
                <w:i w:val="0"/>
                <w:iCs w:val="0"/>
              </w:rPr>
              <w:t>nstall_road_segs.sql</w:t>
            </w:r>
            <w:proofErr w:type="spellEnd"/>
          </w:p>
        </w:tc>
        <w:tc>
          <w:tcPr>
            <w:tcW w:w="7022" w:type="dxa"/>
            <w:shd w:val="clear" w:color="auto" w:fill="FFFFFF" w:themeFill="background1"/>
          </w:tcPr>
          <w:p w:rsidR="00A74A85" w:rsidRDefault="00494153"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eastAsia="Times New Roman" w:hAnsi="Arial" w:cs="Arial"/>
                <w:color w:val="000000"/>
                <w:sz w:val="16"/>
                <w:szCs w:val="16"/>
              </w:rPr>
            </w:pPr>
            <w:hyperlink r:id="rId11" w:history="1"/>
            <w:r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w:t>
            </w:r>
            <w:r w:rsidRPr="00D33F49">
              <w:rPr>
                <w:rStyle w:val="info-text"/>
                <w:rFonts w:ascii="Arial" w:hAnsi="Arial" w:cs="Arial"/>
                <w:color w:val="000000"/>
                <w:sz w:val="16"/>
                <w:szCs w:val="16"/>
              </w:rPr>
              <w:t xml:space="preserve"> </w:t>
            </w:r>
            <w:r w:rsidRPr="00D33F49">
              <w:rPr>
                <w:rStyle w:val="info-text"/>
                <w:rFonts w:ascii="Arial" w:hAnsi="Arial" w:cs="Arial"/>
                <w:color w:val="000000"/>
                <w:sz w:val="16"/>
                <w:szCs w:val="16"/>
              </w:rPr>
              <w:t>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in some cases no notification is shown when item is locked, </w:t>
            </w:r>
            <w:r w:rsidRPr="00D33F49">
              <w:rPr>
                <w:rStyle w:val="info-text"/>
                <w:rFonts w:ascii="Arial" w:hAnsi="Arial" w:cs="Arial"/>
                <w:color w:val="000000"/>
                <w:sz w:val="16"/>
                <w:szCs w:val="16"/>
              </w:rPr>
              <w:t xml:space="preserve">the module </w:t>
            </w:r>
            <w:r w:rsidRPr="00D33F49">
              <w:rPr>
                <w:rStyle w:val="info-text"/>
                <w:rFonts w:ascii="Arial" w:hAnsi="Arial" w:cs="Arial"/>
                <w:color w:val="000000"/>
                <w:sz w:val="16"/>
                <w:szCs w:val="16"/>
              </w:rPr>
              <w:t>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bookmarkStart w:id="4" w:name="_GoBack"/>
      <w:bookmarkEnd w:id="4"/>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36F" w:rsidRDefault="00ED136F" w:rsidP="005569C1">
      <w:pPr>
        <w:spacing w:after="0" w:line="240" w:lineRule="auto"/>
      </w:pPr>
      <w:r>
        <w:separator/>
      </w:r>
    </w:p>
  </w:endnote>
  <w:endnote w:type="continuationSeparator" w:id="0">
    <w:p w:rsidR="00ED136F" w:rsidRDefault="00ED136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36F" w:rsidRDefault="00ED136F" w:rsidP="005569C1">
      <w:pPr>
        <w:spacing w:after="0" w:line="240" w:lineRule="auto"/>
      </w:pPr>
      <w:r>
        <w:separator/>
      </w:r>
    </w:p>
  </w:footnote>
  <w:footnote w:type="continuationSeparator" w:id="0">
    <w:p w:rsidR="00ED136F" w:rsidRDefault="00ED136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F2DDB">
            <w:t>9-Dec-15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52D0B" w:rsidP="004C74A8">
          <w:pPr>
            <w:rPr>
              <w:rStyle w:val="HighlightText"/>
            </w:rPr>
          </w:pPr>
          <w:fldSimple w:instr=" DOCPROPERTY  $Product$  \* MERGEFORMAT ">
            <w:r w:rsidR="0090161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52D0B" w:rsidP="00395C3E">
          <w:fldSimple w:instr=" DOCPROPERTY  &quot;$Base Release$&quot;  \* MERGEFORMAT ">
            <w:r w:rsidR="0090161C">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5AB3">
          <w:r>
            <w:t>Date</w:t>
          </w:r>
          <w:r w:rsidRPr="009E5C8E">
            <w:t>:</w:t>
          </w:r>
          <w:r w:rsidR="00345AB3">
            <w:t>11</w:t>
          </w:r>
          <w:r w:rsidR="00345AB3" w:rsidRPr="00345AB3">
            <w:rPr>
              <w:vertAlign w:val="superscript"/>
            </w:rPr>
            <w:t>th</w:t>
          </w:r>
          <w:r w:rsidR="00345AB3">
            <w:t xml:space="preserve"> December 2015</w:t>
          </w:r>
          <w:r w:rsidRPr="009E5C8E">
            <w:t xml:space="preserve"> </w:t>
          </w:r>
          <w:r w:rsidR="00ED136F">
            <w:fldChar w:fldCharType="begin"/>
          </w:r>
          <w:r w:rsidR="00ED136F">
            <w:instrText xml:space="preserve"> DOCPROPERTY  "$Bentley Select Release$"  \* MERGEFORMAT </w:instrText>
          </w:r>
          <w:r w:rsidR="00ED136F">
            <w:fldChar w:fldCharType="separate"/>
          </w:r>
          <w:r w:rsidR="00443722">
            <w:t>exnm04070002en_updt31</w:t>
          </w:r>
          <w:r w:rsidR="00ED136F">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C0765">
            <w:rPr>
              <w:noProof/>
            </w:rPr>
            <w:t>7</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C0765">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B168B"/>
    <w:rsid w:val="001D7AA7"/>
    <w:rsid w:val="001F1E7E"/>
    <w:rsid w:val="002D5F96"/>
    <w:rsid w:val="003058BA"/>
    <w:rsid w:val="00316AF1"/>
    <w:rsid w:val="00324612"/>
    <w:rsid w:val="00337C62"/>
    <w:rsid w:val="00345AB3"/>
    <w:rsid w:val="003650DA"/>
    <w:rsid w:val="00392804"/>
    <w:rsid w:val="00395C3E"/>
    <w:rsid w:val="003B1866"/>
    <w:rsid w:val="003C6C51"/>
    <w:rsid w:val="004272BB"/>
    <w:rsid w:val="00443722"/>
    <w:rsid w:val="00452534"/>
    <w:rsid w:val="0048385A"/>
    <w:rsid w:val="00494153"/>
    <w:rsid w:val="004963AD"/>
    <w:rsid w:val="004C74A8"/>
    <w:rsid w:val="004E3D75"/>
    <w:rsid w:val="005569C1"/>
    <w:rsid w:val="005651E5"/>
    <w:rsid w:val="005A0CDB"/>
    <w:rsid w:val="005A5B93"/>
    <w:rsid w:val="005B2C60"/>
    <w:rsid w:val="006319E6"/>
    <w:rsid w:val="006343C3"/>
    <w:rsid w:val="006518DA"/>
    <w:rsid w:val="0065575B"/>
    <w:rsid w:val="00685386"/>
    <w:rsid w:val="00693D3F"/>
    <w:rsid w:val="00695D35"/>
    <w:rsid w:val="006B1F12"/>
    <w:rsid w:val="006B49E1"/>
    <w:rsid w:val="006C0D7F"/>
    <w:rsid w:val="006D29C4"/>
    <w:rsid w:val="006D39FC"/>
    <w:rsid w:val="006E59F5"/>
    <w:rsid w:val="00701536"/>
    <w:rsid w:val="0070557B"/>
    <w:rsid w:val="00706A1F"/>
    <w:rsid w:val="00752D0B"/>
    <w:rsid w:val="007555DF"/>
    <w:rsid w:val="00765711"/>
    <w:rsid w:val="007848C6"/>
    <w:rsid w:val="007A7B6A"/>
    <w:rsid w:val="007B713B"/>
    <w:rsid w:val="007F0700"/>
    <w:rsid w:val="007F0F5D"/>
    <w:rsid w:val="007F2DDB"/>
    <w:rsid w:val="00815AD9"/>
    <w:rsid w:val="00856594"/>
    <w:rsid w:val="008761BF"/>
    <w:rsid w:val="00892D7A"/>
    <w:rsid w:val="008A182A"/>
    <w:rsid w:val="008A4980"/>
    <w:rsid w:val="008A6EF2"/>
    <w:rsid w:val="008B0F04"/>
    <w:rsid w:val="008C0765"/>
    <w:rsid w:val="008C5530"/>
    <w:rsid w:val="008D1785"/>
    <w:rsid w:val="008E08F7"/>
    <w:rsid w:val="008F1DEA"/>
    <w:rsid w:val="008F6B2D"/>
    <w:rsid w:val="0090161C"/>
    <w:rsid w:val="0093656A"/>
    <w:rsid w:val="00954D94"/>
    <w:rsid w:val="009A115B"/>
    <w:rsid w:val="009C41A9"/>
    <w:rsid w:val="009F5506"/>
    <w:rsid w:val="00A04655"/>
    <w:rsid w:val="00A134EA"/>
    <w:rsid w:val="00A23425"/>
    <w:rsid w:val="00A255FC"/>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351B5"/>
    <w:rsid w:val="00C47567"/>
    <w:rsid w:val="00C71B7B"/>
    <w:rsid w:val="00CA332E"/>
    <w:rsid w:val="00CB0672"/>
    <w:rsid w:val="00CC3FAB"/>
    <w:rsid w:val="00CC59C0"/>
    <w:rsid w:val="00CF1726"/>
    <w:rsid w:val="00D33F49"/>
    <w:rsid w:val="00D5537E"/>
    <w:rsid w:val="00D6476A"/>
    <w:rsid w:val="00DB529E"/>
    <w:rsid w:val="00DC510F"/>
    <w:rsid w:val="00DD2E42"/>
    <w:rsid w:val="00DD653A"/>
    <w:rsid w:val="00DE3F12"/>
    <w:rsid w:val="00E920E1"/>
    <w:rsid w:val="00EB25B7"/>
    <w:rsid w:val="00ED136F"/>
    <w:rsid w:val="00EF37DC"/>
    <w:rsid w:val="00EF4812"/>
    <w:rsid w:val="00F13E16"/>
    <w:rsid w:val="00F30FEA"/>
    <w:rsid w:val="00F81ADD"/>
    <w:rsid w:val="00FB1279"/>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B44B-0364-43C4-8251-F904183F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807</TotalTime>
  <Pages>8</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23</cp:revision>
  <cp:lastPrinted>2015-11-09T15:41:00Z</cp:lastPrinted>
  <dcterms:created xsi:type="dcterms:W3CDTF">2015-12-08T12:08:00Z</dcterms:created>
  <dcterms:modified xsi:type="dcterms:W3CDTF">2015-12-10T10:53:00Z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11th December 2015</vt:lpwstr>
  </property>
  <property fmtid="{D5CDD505-2E9C-101B-9397-08002B2CF9AE}" pid="5" name="$Bentley Select Release$">
    <vt:lpwstr>exnm04070002en_updt31</vt:lpwstr>
  </property>
  <property fmtid="{D5CDD505-2E9C-101B-9397-08002B2CF9AE}" pid="6" name="$Fix Number$">
    <vt:lpwstr>31</vt:lpwstr>
  </property>
  <property fmtid="{D5CDD505-2E9C-101B-9397-08002B2CF9AE}" pid="7" name="$Install SQL Script$">
    <vt:lpwstr>nm_4700_fix31.sql</vt:lpwstr>
  </property>
</Properties>
</file>