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406FDA" w:rsidP="00406FDA">
      <w:pPr>
        <w:tabs>
          <w:tab w:val="left" w:pos="4262"/>
        </w:tabs>
      </w:pPr>
      <w:r>
        <w:tab/>
      </w:r>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7"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CD4A9B" w:rsidP="00EB25B7">
      <w:pPr>
        <w:pStyle w:val="coverinfo"/>
      </w:pPr>
      <w:r>
        <w:fldChar w:fldCharType="begin"/>
      </w:r>
      <w:r>
        <w:instrText xml:space="preserve"> DOCPROPERTY  $Product$  \* MERGEFORMAT </w:instrText>
      </w:r>
      <w:r>
        <w:fldChar w:fldCharType="separate"/>
      </w:r>
      <w:r w:rsidR="00406FDA">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592D04" w:rsidP="00EB25B7">
      <w:pPr>
        <w:pStyle w:val="CoverVersion"/>
      </w:pPr>
      <w:r>
        <w:fldChar w:fldCharType="begin"/>
      </w:r>
      <w:r>
        <w:instrText xml:space="preserve"> DOCPROPERTY  "$Base Release$"  \* MERGEFORMAT </w:instrText>
      </w:r>
      <w:r>
        <w:fldChar w:fldCharType="separate"/>
      </w:r>
      <w:r w:rsidR="00406FDA">
        <w:t>4.7.0</w:t>
      </w:r>
      <w:proofErr w:type="gramStart"/>
      <w:r w:rsidR="00406FDA">
        <w:t>.x</w:t>
      </w:r>
      <w:proofErr w:type="gramEnd"/>
      <w:r>
        <w:fldChar w:fldCharType="end"/>
      </w:r>
      <w:r w:rsidR="004C74A8">
        <w:t xml:space="preserve"> Fix </w:t>
      </w:r>
      <w:r w:rsidR="00AB07E1">
        <w:t>9</w:t>
      </w:r>
    </w:p>
    <w:p w:rsidR="00EB25B7" w:rsidRPr="00913C79" w:rsidRDefault="00EB25B7" w:rsidP="00EB25B7">
      <w:pPr>
        <w:sectPr w:rsidR="00EB25B7" w:rsidRPr="00913C79"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406FDA"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406FDA">
        <w:rPr>
          <w:noProof/>
        </w:rPr>
        <w:t>1.</w:t>
      </w:r>
      <w:r w:rsidR="00406FDA">
        <w:rPr>
          <w:rFonts w:asciiTheme="minorHAnsi" w:eastAsiaTheme="minorEastAsia" w:hAnsiTheme="minorHAnsi" w:cstheme="minorBidi"/>
          <w:noProof/>
          <w:sz w:val="22"/>
          <w:szCs w:val="22"/>
          <w:lang w:val="en-US" w:eastAsia="en-US"/>
        </w:rPr>
        <w:tab/>
      </w:r>
      <w:r w:rsidR="00406FDA">
        <w:rPr>
          <w:noProof/>
        </w:rPr>
        <w:t>Introduction</w:t>
      </w:r>
      <w:r w:rsidR="00406FDA">
        <w:rPr>
          <w:noProof/>
        </w:rPr>
        <w:tab/>
      </w:r>
      <w:r w:rsidR="00406FDA">
        <w:rPr>
          <w:noProof/>
        </w:rPr>
        <w:fldChar w:fldCharType="begin"/>
      </w:r>
      <w:r w:rsidR="00406FDA">
        <w:rPr>
          <w:noProof/>
        </w:rPr>
        <w:instrText xml:space="preserve"> PAGEREF _Toc385235580 \h </w:instrText>
      </w:r>
      <w:r w:rsidR="00406FDA">
        <w:rPr>
          <w:noProof/>
        </w:rPr>
      </w:r>
      <w:r w:rsidR="00406FDA">
        <w:rPr>
          <w:noProof/>
        </w:rPr>
        <w:fldChar w:fldCharType="separate"/>
      </w:r>
      <w:r w:rsidR="00BD76B6">
        <w:rPr>
          <w:noProof/>
        </w:rPr>
        <w:t>2</w:t>
      </w:r>
      <w:r w:rsidR="00406FDA">
        <w:rPr>
          <w:noProof/>
        </w:rPr>
        <w:fldChar w:fldCharType="end"/>
      </w:r>
    </w:p>
    <w:p w:rsidR="00406FDA" w:rsidRDefault="00406FDA">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_Toc385235581 \h </w:instrText>
      </w:r>
      <w:r>
        <w:rPr>
          <w:noProof/>
        </w:rPr>
      </w:r>
      <w:r>
        <w:rPr>
          <w:noProof/>
        </w:rPr>
        <w:fldChar w:fldCharType="separate"/>
      </w:r>
      <w:r w:rsidR="00BD76B6">
        <w:rPr>
          <w:noProof/>
        </w:rPr>
        <w:t>2</w:t>
      </w:r>
      <w:r>
        <w:rPr>
          <w:noProof/>
        </w:rPr>
        <w:fldChar w:fldCharType="end"/>
      </w:r>
    </w:p>
    <w:p w:rsidR="00406FDA" w:rsidRDefault="00406FDA">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_Toc385235582 \h </w:instrText>
      </w:r>
      <w:r>
        <w:rPr>
          <w:noProof/>
        </w:rPr>
      </w:r>
      <w:r>
        <w:rPr>
          <w:noProof/>
        </w:rPr>
        <w:fldChar w:fldCharType="separate"/>
      </w:r>
      <w:r w:rsidR="00BD76B6">
        <w:rPr>
          <w:noProof/>
        </w:rPr>
        <w:t>2</w:t>
      </w:r>
      <w:r>
        <w:rPr>
          <w:noProof/>
        </w:rPr>
        <w:fldChar w:fldCharType="end"/>
      </w:r>
    </w:p>
    <w:p w:rsidR="00406FDA" w:rsidRDefault="00406FDA">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_Toc385235583 \h </w:instrText>
      </w:r>
      <w:r>
        <w:rPr>
          <w:noProof/>
        </w:rPr>
      </w:r>
      <w:r>
        <w:rPr>
          <w:noProof/>
        </w:rPr>
        <w:fldChar w:fldCharType="separate"/>
      </w:r>
      <w:r w:rsidR="00BD76B6">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0" w:name="_Toc385235580"/>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CD4A9B">
        <w:fldChar w:fldCharType="begin"/>
      </w:r>
      <w:r w:rsidR="00CD4A9B">
        <w:instrText xml:space="preserve"> DOCPROPE</w:instrText>
      </w:r>
      <w:r w:rsidR="00CD4A9B">
        <w:instrText xml:space="preserve">RTY  $Product$  \* MERGEFORMAT </w:instrText>
      </w:r>
      <w:r w:rsidR="00CD4A9B">
        <w:fldChar w:fldCharType="separate"/>
      </w:r>
      <w:r w:rsidR="00406FDA">
        <w:t>Network Manager</w:t>
      </w:r>
      <w:r w:rsidR="00CD4A9B">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CD4A9B">
        <w:fldChar w:fldCharType="begin"/>
      </w:r>
      <w:r w:rsidR="00CD4A9B">
        <w:instrText xml:space="preserve"> DOCPROPERTY  "$Base Release$"  \* MERGEFORMAT </w:instrText>
      </w:r>
      <w:r w:rsidR="00CD4A9B">
        <w:fldChar w:fldCharType="separate"/>
      </w:r>
      <w:r w:rsidR="00406FDA">
        <w:t>4.7.0.x</w:t>
      </w:r>
      <w:r w:rsidR="00CD4A9B">
        <w:fldChar w:fldCharType="end"/>
      </w:r>
      <w:r w:rsidR="004C74A8">
        <w:t xml:space="preserve"> Fix </w:t>
      </w:r>
      <w:r w:rsidR="0043296C">
        <w:t>9</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385235581"/>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CD4A9B" w:rsidP="00350ACC">
            <w:pPr>
              <w:pStyle w:val="TableText"/>
            </w:pPr>
            <w:r>
              <w:fldChar w:fldCharType="begin"/>
            </w:r>
            <w:r>
              <w:instrText xml:space="preserve"> DOCPROPERTY  "$Base Release$"  \* MERGEFORMAT </w:instrText>
            </w:r>
            <w:r>
              <w:fldChar w:fldCharType="separate"/>
            </w:r>
            <w:r w:rsidR="00406FDA">
              <w:t>4.7.0.x</w:t>
            </w:r>
            <w:r>
              <w:fldChar w:fldCharType="end"/>
            </w:r>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EB25B7" w:rsidRPr="00EA3636" w:rsidRDefault="00C94AD1" w:rsidP="006A7C66">
            <w:pPr>
              <w:pStyle w:val="TableText"/>
              <w:jc w:val="both"/>
            </w:pPr>
            <w:r>
              <w:t xml:space="preserve">Fixes the defect </w:t>
            </w:r>
            <w:r w:rsidR="006A7C66">
              <w:t xml:space="preserve">– </w:t>
            </w:r>
            <w:proofErr w:type="spellStart"/>
            <w:r w:rsidRPr="00C94AD1">
              <w:t>MapLocator</w:t>
            </w:r>
            <w:proofErr w:type="spellEnd"/>
            <w:r w:rsidRPr="00C94AD1">
              <w:t xml:space="preserve"> Source Code not compiling</w:t>
            </w:r>
            <w:r w:rsidR="006A7C66">
              <w:t>.</w:t>
            </w:r>
          </w:p>
        </w:tc>
      </w:tr>
      <w:tr w:rsidR="00A934BB" w:rsidRPr="00EA3636" w:rsidTr="00CD372B">
        <w:trPr>
          <w:trHeight w:val="80"/>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Prerequisites </w:t>
            </w:r>
          </w:p>
        </w:tc>
        <w:tc>
          <w:tcPr>
            <w:tcW w:w="7733" w:type="dxa"/>
          </w:tcPr>
          <w:p w:rsidR="00A934BB" w:rsidRPr="00EA3636" w:rsidRDefault="00A934BB" w:rsidP="00A934BB">
            <w:pPr>
              <w:pStyle w:val="TableText"/>
            </w:pPr>
            <w:r>
              <w:t xml:space="preserve">Network Manager 4.7.0.x Fix 8 (Fix Number - </w:t>
            </w:r>
            <w:r w:rsidRPr="00A934BB">
              <w:t>exnm04070002en_updt8</w:t>
            </w:r>
            <w:r>
              <w:t>)</w:t>
            </w:r>
            <w:bookmarkStart w:id="2" w:name="_GoBack"/>
            <w:bookmarkEnd w:id="2"/>
          </w:p>
        </w:tc>
      </w:tr>
      <w:tr w:rsidR="00A934BB" w:rsidRPr="00EA3636" w:rsidTr="00CD372B">
        <w:trPr>
          <w:trHeight w:val="78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Implementation Instructions </w:t>
            </w:r>
          </w:p>
        </w:tc>
        <w:tc>
          <w:tcPr>
            <w:tcW w:w="7733" w:type="dxa"/>
          </w:tcPr>
          <w:p w:rsidR="00A934BB" w:rsidRDefault="00A934BB" w:rsidP="00A934BB">
            <w:pPr>
              <w:pStyle w:val="Default"/>
              <w:jc w:val="both"/>
              <w:rPr>
                <w:sz w:val="16"/>
                <w:szCs w:val="16"/>
              </w:rPr>
            </w:pPr>
            <w:r>
              <w:rPr>
                <w:sz w:val="16"/>
                <w:szCs w:val="16"/>
              </w:rPr>
              <w:t xml:space="preserve">The staging folder is the location of the folder </w:t>
            </w:r>
            <w:r w:rsidRPr="00EF37DC">
              <w:rPr>
                <w:sz w:val="16"/>
                <w:szCs w:val="16"/>
              </w:rPr>
              <w:t xml:space="preserve">that </w:t>
            </w:r>
            <w:r>
              <w:rPr>
                <w:sz w:val="16"/>
                <w:szCs w:val="16"/>
              </w:rPr>
              <w:t>exnm04070002</w:t>
            </w:r>
            <w:r w:rsidRPr="00CF0232">
              <w:rPr>
                <w:sz w:val="16"/>
                <w:szCs w:val="16"/>
              </w:rPr>
              <w:t>en_updt</w:t>
            </w:r>
            <w:r>
              <w:rPr>
                <w:sz w:val="16"/>
                <w:szCs w:val="16"/>
              </w:rPr>
              <w:t>9</w:t>
            </w:r>
            <w:r w:rsidRPr="00EF37DC">
              <w:rPr>
                <w:sz w:val="16"/>
                <w:szCs w:val="16"/>
              </w:rPr>
              <w:t>.</w:t>
            </w:r>
            <w:r>
              <w:rPr>
                <w:sz w:val="16"/>
                <w:szCs w:val="16"/>
              </w:rPr>
              <w:t xml:space="preserve">zip was extracted to (the folder containing this readme). </w:t>
            </w:r>
          </w:p>
          <w:p w:rsidR="00A934BB" w:rsidRDefault="00A934BB" w:rsidP="00A934BB">
            <w:pPr>
              <w:pStyle w:val="Default"/>
              <w:jc w:val="both"/>
              <w:rPr>
                <w:sz w:val="16"/>
                <w:szCs w:val="16"/>
              </w:rPr>
            </w:pPr>
          </w:p>
          <w:p w:rsidR="00A934BB" w:rsidRDefault="00A934BB" w:rsidP="00A934BB">
            <w:pPr>
              <w:pStyle w:val="TableText"/>
              <w:jc w:val="both"/>
            </w:pPr>
            <w:r w:rsidRPr="005C08AA">
              <w:t xml:space="preserve">Go to the relevant </w:t>
            </w:r>
            <w:r w:rsidRPr="003C5EAF">
              <w:rPr>
                <w:b/>
              </w:rPr>
              <w:t>&lt;ORACLE_HOME&gt;\forms\java</w:t>
            </w:r>
            <w:r>
              <w:t xml:space="preserve"> directory on the Oracle Application</w:t>
            </w:r>
            <w:r w:rsidRPr="005C08AA">
              <w:t xml:space="preserve"> Server a</w:t>
            </w:r>
            <w:r>
              <w:t xml:space="preserve">nd rename the following files - </w:t>
            </w:r>
          </w:p>
          <w:p w:rsidR="00A934BB" w:rsidRDefault="00A934BB" w:rsidP="00A934BB">
            <w:pPr>
              <w:pStyle w:val="TableText"/>
              <w:jc w:val="both"/>
            </w:pPr>
          </w:p>
          <w:p w:rsidR="00A934BB" w:rsidRDefault="00A934BB" w:rsidP="00A934BB">
            <w:pPr>
              <w:pStyle w:val="TableText"/>
              <w:jc w:val="both"/>
            </w:pPr>
            <w:r w:rsidRPr="00B11961">
              <w:rPr>
                <w:b/>
              </w:rPr>
              <w:t>exorMapviewer4700_10_3_6.jar</w:t>
            </w:r>
            <w:r>
              <w:t xml:space="preserve"> </w:t>
            </w:r>
            <w:r w:rsidRPr="005C08AA">
              <w:t xml:space="preserve">to </w:t>
            </w:r>
            <w:r w:rsidRPr="00B11961">
              <w:rPr>
                <w:b/>
              </w:rPr>
              <w:t>exorMapviewer4700_10_3_6 _old.jar</w:t>
            </w:r>
          </w:p>
          <w:p w:rsidR="00A934BB" w:rsidRDefault="00A934BB" w:rsidP="00A934BB">
            <w:pPr>
              <w:pStyle w:val="TableText"/>
              <w:jc w:val="both"/>
            </w:pPr>
          </w:p>
          <w:p w:rsidR="00A934BB" w:rsidRDefault="00A934BB" w:rsidP="00A934BB">
            <w:pPr>
              <w:pStyle w:val="TableText"/>
              <w:jc w:val="both"/>
            </w:pPr>
            <w:r w:rsidRPr="005C08AA">
              <w:t>Then c</w:t>
            </w:r>
            <w:r>
              <w:t>opy in the new version of this</w:t>
            </w:r>
            <w:r w:rsidRPr="005C08AA">
              <w:t xml:space="preserve"> file from the staging folder. </w:t>
            </w:r>
          </w:p>
          <w:p w:rsidR="00A934BB" w:rsidRDefault="00A934BB" w:rsidP="00A934BB">
            <w:pPr>
              <w:pStyle w:val="Default"/>
              <w:jc w:val="both"/>
              <w:rPr>
                <w:sz w:val="16"/>
                <w:szCs w:val="16"/>
              </w:rPr>
            </w:pPr>
          </w:p>
          <w:p w:rsidR="00A934BB" w:rsidRDefault="00A934BB" w:rsidP="00A934BB">
            <w:pPr>
              <w:pStyle w:val="TableText"/>
              <w:jc w:val="both"/>
              <w:rPr>
                <w:szCs w:val="16"/>
              </w:rPr>
            </w:pPr>
            <w:r>
              <w:rPr>
                <w:szCs w:val="16"/>
              </w:rPr>
              <w:t xml:space="preserve">Log onto SQL*PLUS as the Highways Owner with the staging folder as the working directory. </w:t>
            </w:r>
          </w:p>
          <w:p w:rsidR="00A934BB" w:rsidRDefault="00A934BB" w:rsidP="00A934BB">
            <w:pPr>
              <w:pStyle w:val="TableText"/>
              <w:jc w:val="both"/>
              <w:rPr>
                <w:szCs w:val="16"/>
              </w:rPr>
            </w:pPr>
          </w:p>
          <w:p w:rsidR="00A934BB" w:rsidRDefault="00A934BB" w:rsidP="00A934BB">
            <w:pPr>
              <w:pStyle w:val="TableText"/>
              <w:jc w:val="both"/>
              <w:rPr>
                <w:szCs w:val="16"/>
              </w:rPr>
            </w:pPr>
            <w:r>
              <w:rPr>
                <w:szCs w:val="16"/>
              </w:rPr>
              <w:t xml:space="preserve">At the prompt type </w:t>
            </w:r>
            <w:r w:rsidRPr="003B6A83">
              <w:rPr>
                <w:b/>
                <w:szCs w:val="16"/>
              </w:rPr>
              <w:t xml:space="preserve">START </w:t>
            </w:r>
            <w:r w:rsidRPr="003B6A83">
              <w:rPr>
                <w:b/>
              </w:rPr>
              <w:fldChar w:fldCharType="begin"/>
            </w:r>
            <w:r w:rsidRPr="003B6A83">
              <w:rPr>
                <w:b/>
              </w:rPr>
              <w:instrText xml:space="preserve"> DOCPROPERTY  "$Install SQL Script$"  \* MERGEFORMAT </w:instrText>
            </w:r>
            <w:r w:rsidRPr="003B6A83">
              <w:rPr>
                <w:b/>
              </w:rPr>
              <w:fldChar w:fldCharType="separate"/>
            </w:r>
            <w:r>
              <w:rPr>
                <w:b/>
                <w:szCs w:val="16"/>
              </w:rPr>
              <w:t>nm_4700_fix9</w:t>
            </w:r>
            <w:r w:rsidRPr="00406FDA">
              <w:rPr>
                <w:b/>
                <w:szCs w:val="16"/>
              </w:rPr>
              <w:t>.sql</w:t>
            </w:r>
            <w:r w:rsidRPr="003B6A83">
              <w:rPr>
                <w:b/>
                <w:szCs w:val="16"/>
              </w:rPr>
              <w:fldChar w:fldCharType="end"/>
            </w:r>
            <w:r>
              <w:rPr>
                <w:szCs w:val="16"/>
              </w:rPr>
              <w:t xml:space="preserve"> and press return. </w:t>
            </w:r>
          </w:p>
          <w:p w:rsidR="00A934BB" w:rsidRDefault="00A934BB" w:rsidP="00A934BB">
            <w:pPr>
              <w:pStyle w:val="TableText"/>
              <w:jc w:val="both"/>
              <w:rPr>
                <w:szCs w:val="16"/>
              </w:rPr>
            </w:pPr>
          </w:p>
          <w:p w:rsidR="00A934BB" w:rsidRDefault="00A934BB" w:rsidP="00A934BB">
            <w:pPr>
              <w:pStyle w:val="TableText"/>
              <w:jc w:val="both"/>
              <w:rPr>
                <w:szCs w:val="16"/>
              </w:rPr>
            </w:pPr>
            <w:r>
              <w:rPr>
                <w:szCs w:val="16"/>
              </w:rPr>
              <w:t xml:space="preserve">Exit SQL*Plus </w:t>
            </w:r>
          </w:p>
          <w:p w:rsidR="00A934BB" w:rsidRDefault="00A934BB" w:rsidP="00A934BB">
            <w:pPr>
              <w:pStyle w:val="TableText"/>
              <w:jc w:val="both"/>
              <w:rPr>
                <w:szCs w:val="16"/>
              </w:rPr>
            </w:pPr>
          </w:p>
          <w:p w:rsidR="00A934BB" w:rsidRDefault="00A934BB" w:rsidP="00A934BB">
            <w:pPr>
              <w:pStyle w:val="TableText"/>
              <w:jc w:val="both"/>
              <w:rPr>
                <w:b/>
              </w:rPr>
            </w:pPr>
            <w:r w:rsidRPr="00352D96">
              <w:rPr>
                <w:b/>
              </w:rPr>
              <w:t xml:space="preserve">Important: </w:t>
            </w:r>
          </w:p>
          <w:p w:rsidR="00A934BB" w:rsidRPr="00352D96" w:rsidRDefault="00A934BB" w:rsidP="00A934BB">
            <w:pPr>
              <w:pStyle w:val="TableText"/>
              <w:jc w:val="both"/>
            </w:pPr>
            <w:r>
              <w:t xml:space="preserve">Restart WebLogic Forms Server – </w:t>
            </w:r>
            <w:r w:rsidRPr="00352D96">
              <w:rPr>
                <w:b/>
              </w:rPr>
              <w:t>WLS_FORMS</w:t>
            </w:r>
            <w:r>
              <w:t xml:space="preserve"> – to deploy the newly added jar file.</w:t>
            </w:r>
          </w:p>
        </w:tc>
      </w:tr>
      <w:tr w:rsidR="00A934BB" w:rsidRPr="00EA3636" w:rsidTr="00CD372B">
        <w:trPr>
          <w:trHeight w:val="90"/>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Limitations </w:t>
            </w:r>
          </w:p>
        </w:tc>
        <w:tc>
          <w:tcPr>
            <w:tcW w:w="7733" w:type="dxa"/>
          </w:tcPr>
          <w:p w:rsidR="00A934BB" w:rsidRPr="005B735D" w:rsidRDefault="00A934BB" w:rsidP="00A934BB">
            <w:pPr>
              <w:pStyle w:val="TableHeading"/>
              <w:rPr>
                <w:rStyle w:val="TableTitleline"/>
                <w:i w:val="0"/>
              </w:rPr>
            </w:pP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Configuration Information </w:t>
            </w:r>
          </w:p>
        </w:tc>
        <w:tc>
          <w:tcPr>
            <w:tcW w:w="7733" w:type="dxa"/>
          </w:tcPr>
          <w:p w:rsidR="00A934BB" w:rsidRPr="00EA3636" w:rsidRDefault="00A934BB" w:rsidP="00A934BB">
            <w:pPr>
              <w:pStyle w:val="TableText"/>
            </w:pPr>
            <w:r w:rsidRPr="00EA3636">
              <w:t xml:space="preserve">None </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How To Test </w:t>
            </w:r>
          </w:p>
        </w:tc>
        <w:tc>
          <w:tcPr>
            <w:tcW w:w="7733" w:type="dxa"/>
          </w:tcPr>
          <w:p w:rsidR="00A934BB" w:rsidRPr="00EA3636" w:rsidRDefault="00A934BB" w:rsidP="00A934BB">
            <w:pPr>
              <w:pStyle w:val="TableText"/>
            </w:pPr>
            <w:r w:rsidRPr="00EA3636">
              <w:t xml:space="preserve">Recommend full regression test </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Rollback Strategy </w:t>
            </w:r>
          </w:p>
        </w:tc>
        <w:tc>
          <w:tcPr>
            <w:tcW w:w="7733" w:type="dxa"/>
          </w:tcPr>
          <w:p w:rsidR="00A934BB" w:rsidRPr="00EA3636" w:rsidRDefault="00A934BB" w:rsidP="00A934B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385235582"/>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EF1DCD">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EF1DCD">
        <w:trPr>
          <w:trHeight w:val="181"/>
        </w:trPr>
        <w:tc>
          <w:tcPr>
            <w:tcW w:w="2545" w:type="dxa"/>
            <w:shd w:val="clear" w:color="auto" w:fill="FFFFFF" w:themeFill="background1"/>
          </w:tcPr>
          <w:p w:rsidR="00EB25B7" w:rsidRPr="00EF1DCD" w:rsidRDefault="00EF1DCD" w:rsidP="00EB25B7">
            <w:pPr>
              <w:pStyle w:val="TableText"/>
              <w:rPr>
                <w:rStyle w:val="TableTitleline"/>
                <w:bCs w:val="0"/>
                <w:i w:val="0"/>
                <w:iCs w:val="0"/>
              </w:rPr>
            </w:pPr>
            <w:r w:rsidRPr="00EF1DCD">
              <w:t>exorMapviewer4700_10_3_6.jar</w:t>
            </w:r>
          </w:p>
        </w:tc>
        <w:tc>
          <w:tcPr>
            <w:tcW w:w="7733" w:type="dxa"/>
            <w:shd w:val="clear" w:color="auto" w:fill="FFFFFF" w:themeFill="background1"/>
          </w:tcPr>
          <w:p w:rsidR="00EB25B7" w:rsidRPr="00EB25B7" w:rsidRDefault="00C94AD1" w:rsidP="00EB25B7">
            <w:pPr>
              <w:pStyle w:val="TableText"/>
            </w:pPr>
            <w:r>
              <w:t>1.4</w:t>
            </w:r>
          </w:p>
        </w:tc>
      </w:tr>
    </w:tbl>
    <w:p w:rsidR="00406FDA" w:rsidRDefault="00406FDA" w:rsidP="00406FDA">
      <w:pPr>
        <w:pStyle w:val="Heading1"/>
        <w:numPr>
          <w:ilvl w:val="0"/>
          <w:numId w:val="0"/>
        </w:numPr>
        <w:ind w:left="432" w:hanging="432"/>
      </w:pPr>
      <w:bookmarkStart w:id="4" w:name="_Toc385235583"/>
    </w:p>
    <w:p w:rsidR="00406FDA" w:rsidRDefault="00406FDA" w:rsidP="00406FDA"/>
    <w:p w:rsidR="00406FDA" w:rsidRDefault="00406FDA" w:rsidP="00406FDA"/>
    <w:p w:rsidR="00406FDA" w:rsidRPr="00406FDA" w:rsidRDefault="00406FDA" w:rsidP="00406FDA"/>
    <w:p w:rsidR="00EB25B7" w:rsidRDefault="00EB25B7" w:rsidP="00DD2E42">
      <w:pPr>
        <w:pStyle w:val="Heading1"/>
      </w:pPr>
      <w:r>
        <w:lastRenderedPageBreak/>
        <w:t>Log No. Summary</w:t>
      </w:r>
      <w:bookmarkEnd w:id="4"/>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DD2E42">
        <w:trPr>
          <w:trHeight w:val="181"/>
        </w:trPr>
        <w:tc>
          <w:tcPr>
            <w:tcW w:w="5965" w:type="dxa"/>
            <w:shd w:val="clear" w:color="auto" w:fill="FFFFFF" w:themeFill="background1"/>
          </w:tcPr>
          <w:p w:rsidR="00F81ADD" w:rsidRPr="00EB25B7" w:rsidRDefault="001971F8" w:rsidP="00911E5F">
            <w:pPr>
              <w:pStyle w:val="TableText"/>
              <w:rPr>
                <w:rStyle w:val="TableTitleline"/>
                <w:b w:val="0"/>
                <w:bCs w:val="0"/>
                <w:i w:val="0"/>
                <w:iCs w:val="0"/>
              </w:rPr>
            </w:pPr>
            <w:r w:rsidRPr="001971F8">
              <w:t xml:space="preserve"> [Locator] </w:t>
            </w:r>
            <w:proofErr w:type="spellStart"/>
            <w:r w:rsidRPr="001971F8">
              <w:t>MapLocator</w:t>
            </w:r>
            <w:proofErr w:type="spellEnd"/>
            <w:r w:rsidRPr="001971F8">
              <w:t xml:space="preserve"> Source Code not compiling</w:t>
            </w:r>
          </w:p>
        </w:tc>
        <w:tc>
          <w:tcPr>
            <w:tcW w:w="2070" w:type="dxa"/>
            <w:shd w:val="clear" w:color="auto" w:fill="FFFFFF" w:themeFill="background1"/>
          </w:tcPr>
          <w:p w:rsidR="00F81ADD" w:rsidRPr="00EB25B7" w:rsidRDefault="001971F8" w:rsidP="0060682C">
            <w:pPr>
              <w:pStyle w:val="TableText"/>
            </w:pPr>
            <w:r w:rsidRPr="001971F8">
              <w:t>Defect 149018</w:t>
            </w:r>
          </w:p>
        </w:tc>
        <w:tc>
          <w:tcPr>
            <w:tcW w:w="2243" w:type="dxa"/>
            <w:shd w:val="clear" w:color="auto" w:fill="FFFFFF" w:themeFill="background1"/>
          </w:tcPr>
          <w:p w:rsidR="00F81ADD" w:rsidRPr="00EB25B7" w:rsidRDefault="00EE78D8" w:rsidP="0060682C">
            <w:pPr>
              <w:pStyle w:val="TableText"/>
            </w:pPr>
            <w:r>
              <w:t>-</w:t>
            </w:r>
          </w:p>
        </w:tc>
      </w:tr>
    </w:tbl>
    <w:p w:rsidR="00EB25B7" w:rsidRPr="00EB25B7" w:rsidRDefault="00EB25B7" w:rsidP="00EB25B7">
      <w:pPr>
        <w:rPr>
          <w:rFonts w:ascii="Calibri" w:hAnsi="Calibri" w:cs="Calibri"/>
          <w:sz w:val="16"/>
          <w:szCs w:val="16"/>
        </w:rPr>
      </w:pPr>
    </w:p>
    <w:sectPr w:rsidR="00EB25B7" w:rsidRP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A9B" w:rsidRDefault="00CD4A9B" w:rsidP="005569C1">
      <w:pPr>
        <w:spacing w:after="0" w:line="240" w:lineRule="auto"/>
      </w:pPr>
      <w:r>
        <w:separator/>
      </w:r>
    </w:p>
  </w:endnote>
  <w:endnote w:type="continuationSeparator" w:id="0">
    <w:p w:rsidR="00CD4A9B" w:rsidRDefault="00CD4A9B"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A9B" w:rsidRDefault="00CD4A9B" w:rsidP="005569C1">
      <w:pPr>
        <w:spacing w:after="0" w:line="240" w:lineRule="auto"/>
      </w:pPr>
      <w:r>
        <w:separator/>
      </w:r>
    </w:p>
  </w:footnote>
  <w:footnote w:type="continuationSeparator" w:id="0">
    <w:p w:rsidR="00CD4A9B" w:rsidRDefault="00CD4A9B"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21C16D30" wp14:editId="14868256">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BD76B6">
            <w:t>5-Nov-14</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BD76B6">
            <w:t>4</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24E33626" wp14:editId="3BA11710">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CD4A9B" w:rsidP="004C74A8">
          <w:pPr>
            <w:rPr>
              <w:rStyle w:val="HighlightText"/>
            </w:rPr>
          </w:pPr>
          <w:r>
            <w:fldChar w:fldCharType="begin"/>
          </w:r>
          <w:r>
            <w:instrText xml:space="preserve"> DOCPROPERTY  $Product$  \* MERGEFORMAT </w:instrText>
          </w:r>
          <w:r>
            <w:fldChar w:fldCharType="separate"/>
          </w:r>
          <w:r w:rsidR="00BD76B6">
            <w:t>Network Manager</w:t>
          </w:r>
          <w:r>
            <w:fldChar w:fldCharType="end"/>
          </w:r>
          <w:r w:rsidR="004145ED">
            <w:t xml:space="preserve"> Fix Release </w:t>
          </w:r>
          <w:r w:rsidR="0070557B">
            <w:t>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CD4A9B" w:rsidP="00406FDA">
          <w:r>
            <w:fldChar w:fldCharType="begin"/>
          </w:r>
          <w:r>
            <w:instrText xml:space="preserve"> DOCPROPERTY  "$Base Release$"  \* MERGEFORMAT </w:instrText>
          </w:r>
          <w:r>
            <w:fldChar w:fldCharType="separate"/>
          </w:r>
          <w:r w:rsidR="00BD76B6">
            <w:t>4.7.0.x</w:t>
          </w:r>
          <w:r>
            <w:fldChar w:fldCharType="end"/>
          </w:r>
          <w:r w:rsidR="0070557B">
            <w:t xml:space="preserve"> Fix </w:t>
          </w:r>
          <w:r w:rsidR="00AB07E1">
            <w:t>9</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9C4728">
          <w:r>
            <w:t>Date</w:t>
          </w:r>
          <w:r w:rsidRPr="009E5C8E">
            <w:t xml:space="preserve">: </w:t>
          </w:r>
          <w:r w:rsidR="00CD4A9B">
            <w:fldChar w:fldCharType="begin"/>
          </w:r>
          <w:r w:rsidR="00CD4A9B">
            <w:instrText xml:space="preserve"> DOCPROPERTY  "$Release Date$"  \* MERGEFORMAT </w:instrText>
          </w:r>
          <w:r w:rsidR="00CD4A9B">
            <w:fldChar w:fldCharType="separate"/>
          </w:r>
          <w:r w:rsidR="00BD76B6">
            <w:t>5th Nov 2014</w:t>
          </w:r>
          <w:r w:rsidR="00CD4A9B">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BD76B6">
            <w:rPr>
              <w:noProof/>
            </w:rPr>
            <w:t>2</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BD76B6">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4F3F59E2"/>
    <w:multiLevelType w:val="hybridMultilevel"/>
    <w:tmpl w:val="B89A8714"/>
    <w:lvl w:ilvl="0" w:tplc="236670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D35"/>
    <w:rsid w:val="00007D7C"/>
    <w:rsid w:val="00016F0F"/>
    <w:rsid w:val="000178DB"/>
    <w:rsid w:val="00021410"/>
    <w:rsid w:val="000375F7"/>
    <w:rsid w:val="00050028"/>
    <w:rsid w:val="00063EB0"/>
    <w:rsid w:val="00072123"/>
    <w:rsid w:val="000A6357"/>
    <w:rsid w:val="000E4A5A"/>
    <w:rsid w:val="001011E9"/>
    <w:rsid w:val="00112018"/>
    <w:rsid w:val="001173F1"/>
    <w:rsid w:val="00135F88"/>
    <w:rsid w:val="0017588D"/>
    <w:rsid w:val="00193C18"/>
    <w:rsid w:val="001971F8"/>
    <w:rsid w:val="001D7AA7"/>
    <w:rsid w:val="00200028"/>
    <w:rsid w:val="002120F9"/>
    <w:rsid w:val="002430AD"/>
    <w:rsid w:val="00253ADA"/>
    <w:rsid w:val="00295AEA"/>
    <w:rsid w:val="00350ACC"/>
    <w:rsid w:val="00352D96"/>
    <w:rsid w:val="00357CA8"/>
    <w:rsid w:val="003650DA"/>
    <w:rsid w:val="00387B52"/>
    <w:rsid w:val="00392804"/>
    <w:rsid w:val="00395D2B"/>
    <w:rsid w:val="003B6A83"/>
    <w:rsid w:val="003C5EAF"/>
    <w:rsid w:val="003C6C51"/>
    <w:rsid w:val="003D3672"/>
    <w:rsid w:val="003E667F"/>
    <w:rsid w:val="004051FF"/>
    <w:rsid w:val="00406FDA"/>
    <w:rsid w:val="004145ED"/>
    <w:rsid w:val="004272BB"/>
    <w:rsid w:val="0043296C"/>
    <w:rsid w:val="00452534"/>
    <w:rsid w:val="00460E04"/>
    <w:rsid w:val="0048385A"/>
    <w:rsid w:val="00484E9C"/>
    <w:rsid w:val="004963AD"/>
    <w:rsid w:val="004A47DD"/>
    <w:rsid w:val="004C74A8"/>
    <w:rsid w:val="004F64D6"/>
    <w:rsid w:val="00501B1D"/>
    <w:rsid w:val="005066BA"/>
    <w:rsid w:val="00545A5E"/>
    <w:rsid w:val="005569C1"/>
    <w:rsid w:val="005922A3"/>
    <w:rsid w:val="00592D04"/>
    <w:rsid w:val="005967FA"/>
    <w:rsid w:val="005A0CDB"/>
    <w:rsid w:val="005B044F"/>
    <w:rsid w:val="005B2C60"/>
    <w:rsid w:val="005B735D"/>
    <w:rsid w:val="005D6AE9"/>
    <w:rsid w:val="005E05BB"/>
    <w:rsid w:val="005F4FEB"/>
    <w:rsid w:val="00637272"/>
    <w:rsid w:val="006508CA"/>
    <w:rsid w:val="0065575B"/>
    <w:rsid w:val="00670DA0"/>
    <w:rsid w:val="0068005A"/>
    <w:rsid w:val="00684822"/>
    <w:rsid w:val="00685386"/>
    <w:rsid w:val="006870B5"/>
    <w:rsid w:val="00695D35"/>
    <w:rsid w:val="006978D0"/>
    <w:rsid w:val="006A7C66"/>
    <w:rsid w:val="006E59F5"/>
    <w:rsid w:val="0070557B"/>
    <w:rsid w:val="00747A0A"/>
    <w:rsid w:val="00794376"/>
    <w:rsid w:val="007A7B6A"/>
    <w:rsid w:val="00856594"/>
    <w:rsid w:val="00890B47"/>
    <w:rsid w:val="00892D7A"/>
    <w:rsid w:val="00896AE3"/>
    <w:rsid w:val="008E08F7"/>
    <w:rsid w:val="008F6B2D"/>
    <w:rsid w:val="00911E5F"/>
    <w:rsid w:val="00932016"/>
    <w:rsid w:val="009A7264"/>
    <w:rsid w:val="009C4728"/>
    <w:rsid w:val="009F5506"/>
    <w:rsid w:val="00A4297F"/>
    <w:rsid w:val="00A52FDE"/>
    <w:rsid w:val="00A54DA5"/>
    <w:rsid w:val="00A840FF"/>
    <w:rsid w:val="00A934BB"/>
    <w:rsid w:val="00AB07E1"/>
    <w:rsid w:val="00AB7B57"/>
    <w:rsid w:val="00AD36C2"/>
    <w:rsid w:val="00B11961"/>
    <w:rsid w:val="00B16C94"/>
    <w:rsid w:val="00B36E39"/>
    <w:rsid w:val="00B450FC"/>
    <w:rsid w:val="00B716B6"/>
    <w:rsid w:val="00B77589"/>
    <w:rsid w:val="00B85424"/>
    <w:rsid w:val="00BA1A5A"/>
    <w:rsid w:val="00BB4A76"/>
    <w:rsid w:val="00BC7D7A"/>
    <w:rsid w:val="00BD1D49"/>
    <w:rsid w:val="00BD76B6"/>
    <w:rsid w:val="00C459BD"/>
    <w:rsid w:val="00C47567"/>
    <w:rsid w:val="00C94AD1"/>
    <w:rsid w:val="00CB2911"/>
    <w:rsid w:val="00CC59C0"/>
    <w:rsid w:val="00CD372B"/>
    <w:rsid w:val="00CD4A9B"/>
    <w:rsid w:val="00CF0232"/>
    <w:rsid w:val="00CF1726"/>
    <w:rsid w:val="00CF7B66"/>
    <w:rsid w:val="00D34934"/>
    <w:rsid w:val="00D4007A"/>
    <w:rsid w:val="00D5537E"/>
    <w:rsid w:val="00D6476A"/>
    <w:rsid w:val="00DB529E"/>
    <w:rsid w:val="00DD2E42"/>
    <w:rsid w:val="00DD653A"/>
    <w:rsid w:val="00DF6457"/>
    <w:rsid w:val="00E16CD1"/>
    <w:rsid w:val="00EA15F4"/>
    <w:rsid w:val="00EB25B7"/>
    <w:rsid w:val="00EE78D8"/>
    <w:rsid w:val="00EF1DCD"/>
    <w:rsid w:val="00EF2A6B"/>
    <w:rsid w:val="00EF37DC"/>
    <w:rsid w:val="00F037C6"/>
    <w:rsid w:val="00F039D2"/>
    <w:rsid w:val="00F30DCD"/>
    <w:rsid w:val="00F55E1A"/>
    <w:rsid w:val="00F81ADD"/>
    <w:rsid w:val="00FA6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1279A9-F8E8-42D3-9068-51BC5F42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unhideWhenUsed/>
    <w:rsid w:val="0017588D"/>
    <w:rPr>
      <w:color w:val="0000FF" w:themeColor="hyperlink"/>
      <w:u w:val="single"/>
    </w:rPr>
  </w:style>
  <w:style w:type="character" w:styleId="FollowedHyperlink">
    <w:name w:val="FollowedHyperlink"/>
    <w:basedOn w:val="DefaultParagraphFont"/>
    <w:uiPriority w:val="99"/>
    <w:semiHidden/>
    <w:unhideWhenUsed/>
    <w:rsid w:val="001758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295740">
      <w:bodyDiv w:val="1"/>
      <w:marLeft w:val="0"/>
      <w:marRight w:val="0"/>
      <w:marTop w:val="0"/>
      <w:marBottom w:val="0"/>
      <w:divBdr>
        <w:top w:val="none" w:sz="0" w:space="0" w:color="auto"/>
        <w:left w:val="none" w:sz="0" w:space="0" w:color="auto"/>
        <w:bottom w:val="none" w:sz="0" w:space="0" w:color="auto"/>
        <w:right w:val="none" w:sz="0" w:space="0" w:color="auto"/>
      </w:divBdr>
    </w:div>
    <w:div w:id="174333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247</TotalTime>
  <Pages>4</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Upendra Hukeri</cp:lastModifiedBy>
  <cp:revision>103</cp:revision>
  <cp:lastPrinted>2014-11-05T07:30:00Z</cp:lastPrinted>
  <dcterms:created xsi:type="dcterms:W3CDTF">2013-09-27T15:13:00Z</dcterms:created>
  <dcterms:modified xsi:type="dcterms:W3CDTF">2014-11-05T07:35:00Z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5th Nov 2014</vt:lpwstr>
  </property>
  <property fmtid="{D5CDD505-2E9C-101B-9397-08002B2CF9AE}" pid="5" name="$Bentley Select Release$">
    <vt:lpwstr>exnm04070002en_updt9</vt:lpwstr>
  </property>
  <property fmtid="{D5CDD505-2E9C-101B-9397-08002B2CF9AE}" pid="6" name="$Fix Number$">
    <vt:lpwstr>9</vt:lpwstr>
  </property>
  <property fmtid="{D5CDD505-2E9C-101B-9397-08002B2CF9AE}" pid="7" name="$Install SQL Script$">
    <vt:lpwstr>nm_4700_fix9.sql</vt:lpwstr>
  </property>
</Properties>
</file>