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BD3F03"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BD3F03"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80634C">
        <w:t>56</w:t>
      </w:r>
    </w:p>
    <w:p w:rsidR="00A23F05" w:rsidRDefault="00A23F05" w:rsidP="00A23F05">
      <w:pPr>
        <w:pStyle w:val="ProcedureLine"/>
      </w:pPr>
      <w:r>
        <w:lastRenderedPageBreak/>
        <w:t>Table of Contents</w:t>
      </w:r>
    </w:p>
    <w:p w:rsidR="00382B00"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382B00">
        <w:rPr>
          <w:noProof/>
        </w:rPr>
        <w:t>2.</w:t>
      </w:r>
      <w:r w:rsidR="00382B00">
        <w:rPr>
          <w:rFonts w:asciiTheme="minorHAnsi" w:eastAsiaTheme="minorEastAsia" w:hAnsiTheme="minorHAnsi" w:cstheme="minorBidi"/>
          <w:noProof/>
          <w:sz w:val="22"/>
          <w:szCs w:val="22"/>
        </w:rPr>
        <w:tab/>
      </w:r>
      <w:r w:rsidR="00382B00">
        <w:rPr>
          <w:noProof/>
        </w:rPr>
        <w:t>Introduction</w:t>
      </w:r>
      <w:r w:rsidR="00382B00">
        <w:rPr>
          <w:noProof/>
        </w:rPr>
        <w:tab/>
      </w:r>
      <w:r w:rsidR="00382B00">
        <w:rPr>
          <w:noProof/>
        </w:rPr>
        <w:fldChar w:fldCharType="begin"/>
      </w:r>
      <w:r w:rsidR="00382B00">
        <w:rPr>
          <w:noProof/>
        </w:rPr>
        <w:instrText xml:space="preserve"> PAGEREF _Toc490639212 \h </w:instrText>
      </w:r>
      <w:r w:rsidR="00382B00">
        <w:rPr>
          <w:noProof/>
        </w:rPr>
      </w:r>
      <w:r w:rsidR="00382B00">
        <w:rPr>
          <w:noProof/>
        </w:rPr>
        <w:fldChar w:fldCharType="separate"/>
      </w:r>
      <w:r w:rsidR="00382B00">
        <w:rPr>
          <w:noProof/>
        </w:rPr>
        <w:t>2</w:t>
      </w:r>
      <w:r w:rsidR="00382B00">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_Toc490639213 \h </w:instrText>
      </w:r>
      <w:r>
        <w:rPr>
          <w:noProof/>
        </w:rPr>
      </w:r>
      <w:r>
        <w:rPr>
          <w:noProof/>
        </w:rPr>
        <w:fldChar w:fldCharType="separate"/>
      </w:r>
      <w:r>
        <w:rPr>
          <w:noProof/>
        </w:rPr>
        <w:t>2</w:t>
      </w:r>
      <w:r>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_Toc490639214 \h </w:instrText>
      </w:r>
      <w:r>
        <w:rPr>
          <w:noProof/>
        </w:rPr>
      </w:r>
      <w:r>
        <w:rPr>
          <w:noProof/>
        </w:rPr>
        <w:fldChar w:fldCharType="separate"/>
      </w:r>
      <w:r>
        <w:rPr>
          <w:noProof/>
        </w:rPr>
        <w:t>2</w:t>
      </w:r>
      <w:r>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_Toc490639215 \h </w:instrText>
      </w:r>
      <w:r>
        <w:rPr>
          <w:noProof/>
        </w:rPr>
      </w:r>
      <w:r>
        <w:rPr>
          <w:noProof/>
        </w:rPr>
        <w:fldChar w:fldCharType="separate"/>
      </w:r>
      <w:r>
        <w:rPr>
          <w:noProof/>
        </w:rPr>
        <w:t>3</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90639212"/>
      <w:r w:rsidRPr="00EA3636">
        <w:lastRenderedPageBreak/>
        <w:t>Introduction</w:t>
      </w:r>
      <w:bookmarkEnd w:id="0"/>
      <w:r w:rsidRPr="00EA3636">
        <w:t xml:space="preserve"> </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This document defines the changes made to the Network Manager product for 4.7.0.0 Fix </w:t>
      </w:r>
      <w:r>
        <w:rPr>
          <w:rFonts w:ascii="Calibri" w:hAnsi="Calibri" w:cs="Calibri"/>
          <w:color w:val="000000"/>
        </w:rPr>
        <w:t>56</w:t>
      </w:r>
      <w:r w:rsidRPr="0054276A">
        <w:rPr>
          <w:rFonts w:ascii="Calibri" w:hAnsi="Calibri" w:cs="Calibri"/>
          <w:color w:val="000000"/>
        </w:rPr>
        <w:t xml:space="preserve"> and is specifically targeted at end users. </w:t>
      </w:r>
    </w:p>
    <w:p w:rsidR="0054276A" w:rsidRDefault="0054276A" w:rsidP="0054276A">
      <w:pPr>
        <w:autoSpaceDE w:val="0"/>
        <w:autoSpaceDN w:val="0"/>
        <w:adjustRightInd w:val="0"/>
        <w:spacing w:after="0" w:line="240" w:lineRule="auto"/>
        <w:rPr>
          <w:rFonts w:ascii="Calibri" w:hAnsi="Calibri" w:cs="Calibri"/>
          <w:color w:val="000000"/>
        </w:rPr>
      </w:pPr>
      <w:r>
        <w:rPr>
          <w:rFonts w:ascii="Calibri" w:hAnsi="Calibri" w:cs="Calibri"/>
          <w:color w:val="000000"/>
        </w:rPr>
        <w:t>The fix aims to deliver an enhanced set of network editing capabilities by allowing network edits to apply to location data held in the Location Bridge repository. For this enhancement to take effect, Location Bridge must be installed. There is no impact in applying this fix to systems that do not include the Location Bridge subsystem.</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 </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After reading through this document, should you have any further training or consultancy requirements then please contact your Bentley account manager. </w:t>
      </w:r>
    </w:p>
    <w:p w:rsidR="00A23F05" w:rsidRPr="0054276A" w:rsidRDefault="0054276A" w:rsidP="00A23F05">
      <w:pPr>
        <w:rPr>
          <w:rFonts w:ascii="Calibri" w:hAnsi="Calibri" w:cs="Calibri"/>
          <w:color w:val="000000"/>
        </w:rPr>
      </w:pPr>
      <w:r w:rsidRPr="0054276A">
        <w:rPr>
          <w:rFonts w:ascii="Calibri" w:hAnsi="Calibri" w:cs="Calibri"/>
          <w:color w:val="000000"/>
        </w:rPr>
        <w:t xml:space="preserve">Please ensure that all listeners, map servers, </w:t>
      </w:r>
      <w:r w:rsidR="00A23F05">
        <w:t xml:space="preserve">scheduler processes and </w:t>
      </w:r>
      <w:proofErr w:type="spellStart"/>
      <w:r w:rsidR="00A23F05">
        <w:t>dbms_jobs</w:t>
      </w:r>
      <w:proofErr w:type="spellEnd"/>
      <w:r w:rsidR="00A23F05">
        <w:t xml:space="preserve"> are disconnected prior to the installation of this fix.</w:t>
      </w:r>
    </w:p>
    <w:p w:rsidR="00A23F05" w:rsidRDefault="00A23F05" w:rsidP="00A23F05">
      <w:pPr>
        <w:pStyle w:val="Heading1"/>
      </w:pPr>
      <w:bookmarkStart w:id="1" w:name="_Toc49063921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BD3F03"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54276A">
              <w:t xml:space="preserve">changes to the network edit functions to include Location Bridge asset locations.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262DDE">
            <w:pPr>
              <w:pStyle w:val="TableText"/>
            </w:pPr>
            <w:r>
              <w:t xml:space="preserve">NM3 </w:t>
            </w:r>
            <w:r w:rsidR="0054276A">
              <w:t>at version 4.0.7.1. The fix also builds on previous core fixes numbered 32, 43 and 45. For it to have any impact on Location Bridge data,</w:t>
            </w:r>
            <w:r w:rsidR="0086354E">
              <w:t xml:space="preserve"> build 14 of</w:t>
            </w:r>
            <w:r w:rsidR="0054276A">
              <w:t xml:space="preserve"> the </w:t>
            </w:r>
            <w:r w:rsidR="00262DDE">
              <w:t xml:space="preserve">core fix 55 </w:t>
            </w:r>
            <w:r w:rsidR="0086354E">
              <w:t>(Location Bridge version 4.7.0.8</w:t>
            </w:r>
            <w:r w:rsidR="00262DDE">
              <w:t xml:space="preserve">) or later must be deployed. </w:t>
            </w:r>
            <w:r w:rsidR="0086354E">
              <w:t>T</w:t>
            </w:r>
            <w:r w:rsidR="002912CC">
              <w:t>his is found in fix exnm040700xxen_updt55 where xx is the build number. The last digit of the version of LB (found in the products form) must be greater than 8.</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BD3F03">
              <w:fldChar w:fldCharType="begin"/>
            </w:r>
            <w:r w:rsidR="00BD3F03">
              <w:instrText xml:space="preserve"> DOCPROPERTY  "$Bentley Select Release$"  \* MERGEFORMAT </w:instrText>
            </w:r>
            <w:r w:rsidR="00BD3F03">
              <w:fldChar w:fldCharType="separate"/>
            </w:r>
            <w:r w:rsidR="00971707" w:rsidRPr="00971707">
              <w:rPr>
                <w:sz w:val="16"/>
                <w:szCs w:val="16"/>
              </w:rPr>
              <w:t>exnm04070003en_updt56</w:t>
            </w:r>
            <w:r w:rsidR="00BD3F03">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BD3F03">
              <w:fldChar w:fldCharType="begin"/>
            </w:r>
            <w:r w:rsidR="00BD3F03">
              <w:instrText xml:space="preserve"> DOCPROPERTY  "$Install SQL Script$"  \* MERGEFORMAT </w:instrText>
            </w:r>
            <w:r w:rsidR="00BD3F03">
              <w:fldChar w:fldCharType="separate"/>
            </w:r>
            <w:r w:rsidR="002912CC" w:rsidRPr="002912CC">
              <w:rPr>
                <w:szCs w:val="16"/>
              </w:rPr>
              <w:t>exnm04070003en_updt56.sql</w:t>
            </w:r>
            <w:r w:rsidR="00BD3F03">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90639214"/>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262DDE">
            <w:pPr>
              <w:pStyle w:val="TableText"/>
              <w:rPr>
                <w:rStyle w:val="TableTitleline"/>
                <w:b w:val="0"/>
                <w:bCs w:val="0"/>
                <w:i w:val="0"/>
                <w:iCs w:val="0"/>
              </w:rPr>
            </w:pPr>
            <w:r>
              <w:rPr>
                <w:rStyle w:val="TableTitleline"/>
                <w:b w:val="0"/>
                <w:bCs w:val="0"/>
                <w:i w:val="0"/>
                <w:iCs w:val="0"/>
              </w:rPr>
              <w:t>exnm040700</w:t>
            </w:r>
            <w:r w:rsidR="00971707">
              <w:rPr>
                <w:rStyle w:val="TableTitleline"/>
                <w:b w:val="0"/>
                <w:bCs w:val="0"/>
                <w:i w:val="0"/>
                <w:iCs w:val="0"/>
              </w:rPr>
              <w:t>3</w:t>
            </w:r>
            <w:r w:rsidR="00DE2FEE">
              <w:rPr>
                <w:rStyle w:val="TableTitleline"/>
                <w:b w:val="0"/>
                <w:bCs w:val="0"/>
                <w:i w:val="0"/>
                <w:iCs w:val="0"/>
              </w:rPr>
              <w:t>en_updt5</w:t>
            </w:r>
            <w:r w:rsidR="00262DDE">
              <w:rPr>
                <w:rStyle w:val="TableTitleline"/>
                <w:b w:val="0"/>
                <w:bCs w:val="0"/>
                <w:i w:val="0"/>
                <w:iCs w:val="0"/>
              </w:rPr>
              <w:t>6</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w:t>
            </w:r>
            <w:r w:rsidR="00155A92">
              <w:t>.0</w:t>
            </w:r>
          </w:p>
        </w:tc>
      </w:tr>
      <w:tr w:rsidR="00D31448" w:rsidRPr="00EA3636" w:rsidTr="00186C6C">
        <w:trPr>
          <w:trHeight w:val="181"/>
        </w:trPr>
        <w:tc>
          <w:tcPr>
            <w:tcW w:w="3256" w:type="dxa"/>
            <w:shd w:val="clear" w:color="auto" w:fill="FFFFFF" w:themeFill="background1"/>
          </w:tcPr>
          <w:p w:rsidR="00D31448" w:rsidRDefault="00262DDE" w:rsidP="001235A0">
            <w:pPr>
              <w:pStyle w:val="TableText"/>
              <w:rPr>
                <w:rStyle w:val="TableTitleline"/>
                <w:b w:val="0"/>
                <w:bCs w:val="0"/>
                <w:i w:val="0"/>
                <w:iCs w:val="0"/>
              </w:rPr>
            </w:pPr>
            <w:r w:rsidRPr="00262DDE">
              <w:rPr>
                <w:rStyle w:val="TableTitleline"/>
                <w:b w:val="0"/>
                <w:bCs w:val="0"/>
                <w:i w:val="0"/>
                <w:iCs w:val="0"/>
              </w:rPr>
              <w:t>log_nm_4700_fix56</w:t>
            </w:r>
          </w:p>
        </w:tc>
        <w:tc>
          <w:tcPr>
            <w:tcW w:w="7022" w:type="dxa"/>
            <w:shd w:val="clear" w:color="auto" w:fill="FFFFFF" w:themeFill="background1"/>
          </w:tcPr>
          <w:p w:rsidR="00B47653" w:rsidRPr="00EB25B7" w:rsidRDefault="00B47653" w:rsidP="00186C6C">
            <w:pPr>
              <w:pStyle w:val="TableText"/>
            </w:pPr>
            <w:r>
              <w:t>1.2</w:t>
            </w:r>
            <w:bookmarkStart w:id="3" w:name="_GoBack"/>
            <w:bookmarkEnd w:id="3"/>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D31448" w:rsidRPr="00EB25B7" w:rsidRDefault="00DD7011" w:rsidP="00186C6C">
            <w:pPr>
              <w:pStyle w:val="TableText"/>
            </w:pPr>
            <w:r>
              <w:t>2.21</w:t>
            </w:r>
          </w:p>
        </w:tc>
      </w:tr>
      <w:tr w:rsidR="00D31448" w:rsidRPr="00EA3636" w:rsidTr="00186C6C">
        <w:trPr>
          <w:trHeight w:val="181"/>
        </w:trPr>
        <w:tc>
          <w:tcPr>
            <w:tcW w:w="3256" w:type="dxa"/>
            <w:shd w:val="clear" w:color="auto" w:fill="FFFFFF" w:themeFill="background1"/>
          </w:tcPr>
          <w:p w:rsidR="00D31448" w:rsidRPr="00262DDE" w:rsidRDefault="00262DDE" w:rsidP="00262DDE">
            <w:pPr>
              <w:pStyle w:val="TableText"/>
              <w:jc w:val="both"/>
              <w:rPr>
                <w:rStyle w:val="TableTitleline"/>
                <w:b w:val="0"/>
                <w:bCs w:val="0"/>
                <w:i w:val="0"/>
                <w:iCs w:val="0"/>
              </w:rPr>
            </w:pPr>
            <w:r>
              <w:rPr>
                <w:rStyle w:val="TableTitleline"/>
                <w:b w:val="0"/>
                <w:bCs w:val="0"/>
                <w:i w:val="0"/>
                <w:iCs w:val="0"/>
              </w:rPr>
              <w:t>n</w:t>
            </w:r>
            <w:r w:rsidRPr="00262DDE">
              <w:rPr>
                <w:rStyle w:val="TableTitleline"/>
                <w:b w:val="0"/>
                <w:bCs w:val="0"/>
                <w:i w:val="0"/>
                <w:iCs w:val="0"/>
              </w:rPr>
              <w:t>m3merge</w:t>
            </w:r>
            <w:r>
              <w:rPr>
                <w:rStyle w:val="TableTitleline"/>
                <w:b w:val="0"/>
                <w:bCs w:val="0"/>
                <w:i w:val="0"/>
                <w:iCs w:val="0"/>
              </w:rPr>
              <w:t>.pkw</w:t>
            </w:r>
          </w:p>
        </w:tc>
        <w:tc>
          <w:tcPr>
            <w:tcW w:w="7022" w:type="dxa"/>
            <w:shd w:val="clear" w:color="auto" w:fill="FFFFFF" w:themeFill="background1"/>
          </w:tcPr>
          <w:p w:rsidR="00D31448" w:rsidRPr="00EB25B7" w:rsidRDefault="00D127F4" w:rsidP="00186C6C">
            <w:pPr>
              <w:pStyle w:val="TableText"/>
            </w:pPr>
            <w:r>
              <w:t>2.23</w:t>
            </w:r>
          </w:p>
        </w:tc>
      </w:tr>
      <w:tr w:rsidR="00D31448" w:rsidRPr="00EA3636" w:rsidTr="00186C6C">
        <w:trPr>
          <w:trHeight w:val="181"/>
        </w:trPr>
        <w:tc>
          <w:tcPr>
            <w:tcW w:w="3256" w:type="dxa"/>
            <w:shd w:val="clear" w:color="auto" w:fill="FFFFFF" w:themeFill="background1"/>
          </w:tcPr>
          <w:p w:rsidR="00D31448" w:rsidRDefault="00262DDE" w:rsidP="00186C6C">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D31448" w:rsidRPr="00EB25B7" w:rsidRDefault="00D127F4" w:rsidP="00186C6C">
            <w:pPr>
              <w:pStyle w:val="TableText"/>
            </w:pPr>
            <w:r>
              <w:t>2.12</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nm3replace.pkw</w:t>
            </w:r>
          </w:p>
        </w:tc>
        <w:tc>
          <w:tcPr>
            <w:tcW w:w="7022" w:type="dxa"/>
            <w:shd w:val="clear" w:color="auto" w:fill="FFFFFF" w:themeFill="background1"/>
          </w:tcPr>
          <w:p w:rsidR="00D31448" w:rsidRPr="00EB25B7" w:rsidRDefault="00D127F4" w:rsidP="00186C6C">
            <w:pPr>
              <w:pStyle w:val="TableText"/>
            </w:pPr>
            <w:r>
              <w:t>2.11</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lastRenderedPageBreak/>
              <w:t>nm3split.pkw</w:t>
            </w:r>
          </w:p>
        </w:tc>
        <w:tc>
          <w:tcPr>
            <w:tcW w:w="7022" w:type="dxa"/>
            <w:shd w:val="clear" w:color="auto" w:fill="FFFFFF" w:themeFill="background1"/>
          </w:tcPr>
          <w:p w:rsidR="00D31448" w:rsidRDefault="00D127F4" w:rsidP="00186C6C">
            <w:pPr>
              <w:pStyle w:val="TableText"/>
            </w:pPr>
            <w:r>
              <w:t>2.22</w:t>
            </w:r>
          </w:p>
        </w:tc>
      </w:tr>
      <w:tr w:rsidR="00262DDE" w:rsidRPr="00EA3636" w:rsidTr="00186C6C">
        <w:trPr>
          <w:trHeight w:val="181"/>
        </w:trPr>
        <w:tc>
          <w:tcPr>
            <w:tcW w:w="3256" w:type="dxa"/>
            <w:shd w:val="clear" w:color="auto" w:fill="FFFFFF" w:themeFill="background1"/>
          </w:tcPr>
          <w:p w:rsidR="00262DDE" w:rsidRDefault="00262DDE" w:rsidP="00262DDE">
            <w:pPr>
              <w:pStyle w:val="TableText"/>
              <w:rPr>
                <w:rStyle w:val="TableTitleline"/>
                <w:b w:val="0"/>
                <w:bCs w:val="0"/>
                <w:i w:val="0"/>
                <w:iCs w:val="0"/>
              </w:rPr>
            </w:pPr>
            <w:r>
              <w:rPr>
                <w:rStyle w:val="TableTitleline"/>
                <w:b w:val="0"/>
                <w:bCs w:val="0"/>
                <w:i w:val="0"/>
                <w:iCs w:val="0"/>
              </w:rPr>
              <w:t>nm3undo.pkw</w:t>
            </w:r>
          </w:p>
        </w:tc>
        <w:tc>
          <w:tcPr>
            <w:tcW w:w="7022" w:type="dxa"/>
            <w:shd w:val="clear" w:color="auto" w:fill="FFFFFF" w:themeFill="background1"/>
          </w:tcPr>
          <w:p w:rsidR="00262DDE" w:rsidRDefault="00D127F4" w:rsidP="00186C6C">
            <w:pPr>
              <w:pStyle w:val="TableText"/>
            </w:pPr>
            <w:r>
              <w:t>2.36</w:t>
            </w:r>
          </w:p>
        </w:tc>
      </w:tr>
    </w:tbl>
    <w:p w:rsidR="00A23F05" w:rsidRDefault="00A23F05" w:rsidP="00A23F05">
      <w:pPr>
        <w:pStyle w:val="Heading1"/>
      </w:pPr>
      <w:bookmarkStart w:id="4" w:name="_Toc490639215"/>
      <w:r>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D31448" w:rsidRPr="00D303A8" w:rsidTr="00186C6C">
        <w:trPr>
          <w:trHeight w:val="181"/>
        </w:trPr>
        <w:tc>
          <w:tcPr>
            <w:tcW w:w="5965" w:type="dxa"/>
            <w:shd w:val="clear" w:color="auto" w:fill="FFFFFF" w:themeFill="background1"/>
          </w:tcPr>
          <w:p w:rsidR="00D31448" w:rsidRPr="00D94DE5" w:rsidRDefault="00D94DE5" w:rsidP="00D31448">
            <w:pPr>
              <w:rPr>
                <w:rStyle w:val="info-text3"/>
                <w:rFonts w:cs="Segoe UI"/>
                <w:color w:val="000000"/>
              </w:rPr>
            </w:pPr>
            <w:r w:rsidRPr="00D94DE5">
              <w:rPr>
                <w:rStyle w:val="info-text3"/>
                <w:rFonts w:cs="Segoe UI"/>
                <w:color w:val="000000"/>
              </w:rPr>
              <w:t>Location Bridge asset locations to be kept in-sync with network edits</w:t>
            </w:r>
          </w:p>
        </w:tc>
        <w:tc>
          <w:tcPr>
            <w:tcW w:w="2070" w:type="dxa"/>
            <w:shd w:val="clear" w:color="auto" w:fill="FFFFFF" w:themeFill="background1"/>
          </w:tcPr>
          <w:p w:rsidR="00D31448" w:rsidRDefault="00262DDE" w:rsidP="00262DDE">
            <w:pPr>
              <w:pStyle w:val="TableText"/>
              <w:rPr>
                <w:rFonts w:cs="Arial"/>
              </w:rPr>
            </w:pPr>
            <w:r>
              <w:rPr>
                <w:rFonts w:cs="Arial"/>
              </w:rPr>
              <w:t>Task</w:t>
            </w:r>
            <w:r w:rsidR="00233FDD">
              <w:rPr>
                <w:rFonts w:cs="Arial"/>
              </w:rPr>
              <w:t>s</w:t>
            </w:r>
            <w:r>
              <w:rPr>
                <w:rFonts w:cs="Arial"/>
              </w:rPr>
              <w:t xml:space="preserve"> 673132</w:t>
            </w:r>
            <w:r w:rsidR="00233FDD">
              <w:rPr>
                <w:rFonts w:cs="Arial"/>
              </w:rPr>
              <w:t>, 428607</w:t>
            </w:r>
          </w:p>
          <w:p w:rsidR="00D94DE5" w:rsidRDefault="00D94DE5" w:rsidP="00262DDE">
            <w:pPr>
              <w:pStyle w:val="TableText"/>
              <w:rPr>
                <w:rFonts w:cs="Arial"/>
              </w:rPr>
            </w:pPr>
            <w:r>
              <w:rPr>
                <w:rFonts w:cs="Arial"/>
              </w:rPr>
              <w:t>Defect 281322</w:t>
            </w:r>
          </w:p>
        </w:tc>
        <w:tc>
          <w:tcPr>
            <w:tcW w:w="2243" w:type="dxa"/>
            <w:shd w:val="clear" w:color="auto" w:fill="FFFFFF" w:themeFill="background1"/>
          </w:tcPr>
          <w:p w:rsidR="00D31448" w:rsidRPr="00D303A8" w:rsidRDefault="00D31448" w:rsidP="00D31448">
            <w:pPr>
              <w:pStyle w:val="TableText"/>
              <w:rPr>
                <w:rFonts w:cs="Arial"/>
                <w:szCs w:val="16"/>
              </w:rPr>
            </w:pPr>
          </w:p>
        </w:tc>
      </w:tr>
      <w:tr w:rsidR="002E2B2C" w:rsidRPr="00D303A8" w:rsidTr="00186C6C">
        <w:trPr>
          <w:trHeight w:val="181"/>
        </w:trPr>
        <w:tc>
          <w:tcPr>
            <w:tcW w:w="5965" w:type="dxa"/>
            <w:shd w:val="clear" w:color="auto" w:fill="FFFFFF" w:themeFill="background1"/>
          </w:tcPr>
          <w:p w:rsidR="002E2B2C" w:rsidRPr="00D94DE5" w:rsidRDefault="002E2B2C" w:rsidP="00D31448">
            <w:pPr>
              <w:rPr>
                <w:rStyle w:val="info-text3"/>
                <w:rFonts w:cs="Segoe UI"/>
                <w:color w:val="000000"/>
              </w:rPr>
            </w:pPr>
            <w:r w:rsidRPr="002E2B2C">
              <w:rPr>
                <w:rStyle w:val="info-text3"/>
                <w:rFonts w:cs="Segoe UI"/>
                <w:color w:val="000000"/>
              </w:rPr>
              <w:t>Cannot close a datum element</w:t>
            </w:r>
          </w:p>
        </w:tc>
        <w:tc>
          <w:tcPr>
            <w:tcW w:w="2070" w:type="dxa"/>
            <w:shd w:val="clear" w:color="auto" w:fill="FFFFFF" w:themeFill="background1"/>
          </w:tcPr>
          <w:p w:rsidR="002E2B2C" w:rsidRDefault="002E2B2C" w:rsidP="00262DDE">
            <w:pPr>
              <w:pStyle w:val="TableText"/>
              <w:rPr>
                <w:rFonts w:cs="Arial"/>
              </w:rPr>
            </w:pPr>
          </w:p>
        </w:tc>
        <w:tc>
          <w:tcPr>
            <w:tcW w:w="2243" w:type="dxa"/>
            <w:shd w:val="clear" w:color="auto" w:fill="FFFFFF" w:themeFill="background1"/>
          </w:tcPr>
          <w:p w:rsidR="002E2B2C" w:rsidRPr="00D303A8" w:rsidRDefault="001A6896" w:rsidP="00D31448">
            <w:pPr>
              <w:pStyle w:val="TableText"/>
              <w:rPr>
                <w:rFonts w:cs="Arial"/>
                <w:szCs w:val="16"/>
              </w:rPr>
            </w:pPr>
            <w:r>
              <w:rPr>
                <w:rStyle w:val="info-text3"/>
                <w:rFonts w:cs="Segoe UI"/>
                <w:color w:val="000000"/>
              </w:rPr>
              <w:t>7000804032</w:t>
            </w:r>
          </w:p>
        </w:tc>
      </w:tr>
      <w:tr w:rsidR="001A6896" w:rsidRPr="00D303A8" w:rsidTr="00186C6C">
        <w:trPr>
          <w:trHeight w:val="181"/>
        </w:trPr>
        <w:tc>
          <w:tcPr>
            <w:tcW w:w="5965" w:type="dxa"/>
            <w:shd w:val="clear" w:color="auto" w:fill="FFFFFF" w:themeFill="background1"/>
          </w:tcPr>
          <w:p w:rsidR="001A6896" w:rsidRPr="002E2B2C" w:rsidRDefault="001A6896" w:rsidP="00D31448">
            <w:pPr>
              <w:rPr>
                <w:rStyle w:val="info-text3"/>
                <w:rFonts w:cs="Segoe UI"/>
                <w:color w:val="000000"/>
              </w:rPr>
            </w:pPr>
            <w:r w:rsidRPr="001A6896">
              <w:rPr>
                <w:rStyle w:val="info-text3"/>
                <w:rFonts w:cs="Segoe UI"/>
                <w:color w:val="000000"/>
              </w:rPr>
              <w:t>Location Bridge NW edit undo operations fail due to a non-cascading foreign key on the transactions</w:t>
            </w:r>
          </w:p>
        </w:tc>
        <w:tc>
          <w:tcPr>
            <w:tcW w:w="2070" w:type="dxa"/>
            <w:shd w:val="clear" w:color="auto" w:fill="FFFFFF" w:themeFill="background1"/>
          </w:tcPr>
          <w:p w:rsidR="001A6896" w:rsidRDefault="001A6896" w:rsidP="00262DDE">
            <w:pPr>
              <w:pStyle w:val="TableText"/>
              <w:rPr>
                <w:rFonts w:cs="Arial"/>
              </w:rPr>
            </w:pPr>
            <w:r>
              <w:rPr>
                <w:rFonts w:cs="Arial"/>
              </w:rPr>
              <w:t>Defect 922119</w:t>
            </w:r>
          </w:p>
        </w:tc>
        <w:tc>
          <w:tcPr>
            <w:tcW w:w="2243" w:type="dxa"/>
            <w:shd w:val="clear" w:color="auto" w:fill="FFFFFF" w:themeFill="background1"/>
          </w:tcPr>
          <w:p w:rsidR="001A6896" w:rsidRDefault="001A6896" w:rsidP="00D31448">
            <w:pPr>
              <w:pStyle w:val="TableText"/>
              <w:rPr>
                <w:rStyle w:val="info-text3"/>
                <w:rFonts w:cs="Segoe UI"/>
                <w:color w:val="000000"/>
              </w:rPr>
            </w:pPr>
          </w:p>
        </w:tc>
      </w:tr>
      <w:tr w:rsidR="00B02822" w:rsidRPr="00D303A8" w:rsidTr="00186C6C">
        <w:trPr>
          <w:trHeight w:val="181"/>
        </w:trPr>
        <w:tc>
          <w:tcPr>
            <w:tcW w:w="5965" w:type="dxa"/>
            <w:shd w:val="clear" w:color="auto" w:fill="FFFFFF" w:themeFill="background1"/>
          </w:tcPr>
          <w:p w:rsidR="00B02822" w:rsidRPr="001A6896" w:rsidRDefault="00B02822" w:rsidP="00D31448">
            <w:pPr>
              <w:rPr>
                <w:rStyle w:val="info-text3"/>
                <w:rFonts w:cs="Segoe UI"/>
                <w:color w:val="000000"/>
              </w:rPr>
            </w:pPr>
            <w:r w:rsidRPr="00B02822">
              <w:rPr>
                <w:rStyle w:val="info-text3"/>
                <w:rFonts w:cs="Segoe UI"/>
                <w:color w:val="000000"/>
              </w:rPr>
              <w:t>Location Bridge issue (NET4700_FIX56)</w:t>
            </w:r>
          </w:p>
        </w:tc>
        <w:tc>
          <w:tcPr>
            <w:tcW w:w="2070" w:type="dxa"/>
            <w:shd w:val="clear" w:color="auto" w:fill="FFFFFF" w:themeFill="background1"/>
          </w:tcPr>
          <w:p w:rsidR="00B02822" w:rsidRDefault="00B02822" w:rsidP="00262DDE">
            <w:pPr>
              <w:pStyle w:val="TableText"/>
              <w:rPr>
                <w:rFonts w:cs="Arial"/>
              </w:rPr>
            </w:pPr>
            <w:r>
              <w:rPr>
                <w:rFonts w:cs="Arial"/>
              </w:rPr>
              <w:t>Defect 922068</w:t>
            </w:r>
          </w:p>
        </w:tc>
        <w:tc>
          <w:tcPr>
            <w:tcW w:w="2243" w:type="dxa"/>
            <w:shd w:val="clear" w:color="auto" w:fill="FFFFFF" w:themeFill="background1"/>
          </w:tcPr>
          <w:p w:rsidR="00B02822" w:rsidRDefault="00B02822" w:rsidP="00D31448">
            <w:pPr>
              <w:pStyle w:val="TableText"/>
              <w:rPr>
                <w:rStyle w:val="info-text3"/>
                <w:rFonts w:cs="Segoe UI"/>
                <w:color w:val="000000"/>
              </w:rPr>
            </w:pPr>
          </w:p>
        </w:tc>
      </w:tr>
    </w:tbl>
    <w:p w:rsidR="00A23F05" w:rsidRPr="00D303A8" w:rsidRDefault="00A23F05" w:rsidP="00A23F05">
      <w:pPr>
        <w:rPr>
          <w:rFonts w:ascii="Calibri" w:hAnsi="Calibri" w:cs="Calibri"/>
          <w:sz w:val="16"/>
          <w:szCs w:val="16"/>
        </w:rPr>
      </w:pPr>
    </w:p>
    <w:sectPr w:rsidR="00A23F05" w:rsidRPr="00D303A8"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F03" w:rsidRDefault="00BD3F03" w:rsidP="005569C1">
      <w:pPr>
        <w:spacing w:after="0" w:line="240" w:lineRule="auto"/>
      </w:pPr>
      <w:r>
        <w:separator/>
      </w:r>
    </w:p>
  </w:endnote>
  <w:endnote w:type="continuationSeparator" w:id="0">
    <w:p w:rsidR="00BD3F03" w:rsidRDefault="00BD3F0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F03" w:rsidRDefault="00BD3F03" w:rsidP="005569C1">
      <w:pPr>
        <w:spacing w:after="0" w:line="240" w:lineRule="auto"/>
      </w:pPr>
      <w:r>
        <w:separator/>
      </w:r>
    </w:p>
  </w:footnote>
  <w:footnote w:type="continuationSeparator" w:id="0">
    <w:p w:rsidR="00BD3F03" w:rsidRDefault="00BD3F03"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971707">
            <w:t>25-Sep-18</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D3F03" w:rsidP="004C74A8">
          <w:pPr>
            <w:rPr>
              <w:rStyle w:val="HighlightText"/>
            </w:rPr>
          </w:pPr>
          <w:r>
            <w:fldChar w:fldCharType="begin"/>
          </w:r>
          <w:r>
            <w:instrText xml:space="preserve"> DOCPROPERTY  $Product$  \* MERGEFORMAT </w:instrText>
          </w:r>
          <w:r>
            <w:fldChar w:fldCharType="separate"/>
          </w:r>
          <w:r w:rsidR="00EB219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D3F03" w:rsidP="00271312">
          <w:r>
            <w:fldChar w:fldCharType="begin"/>
          </w:r>
          <w:r>
            <w:instrText xml:space="preserve"> DOCPROPERTY  "$Base Release$"  \* MERGEFORMAT </w:instrText>
          </w:r>
          <w:r>
            <w:fldChar w:fldCharType="separate"/>
          </w:r>
          <w:r w:rsidR="00EB219E">
            <w:t>4.7.0.0</w:t>
          </w:r>
          <w:r>
            <w:fldChar w:fldCharType="end"/>
          </w:r>
          <w:r w:rsidR="0070557B">
            <w:t xml:space="preserve"> Fix </w:t>
          </w:r>
          <w:r w:rsidR="0080634C">
            <w:t>56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0634C">
          <w:r>
            <w:t>Date</w:t>
          </w:r>
          <w:r w:rsidRPr="009E5C8E">
            <w:t>:</w:t>
          </w:r>
          <w:r w:rsidR="00971707">
            <w:t>25</w:t>
          </w:r>
          <w:r w:rsidR="00971707" w:rsidRPr="00971707">
            <w:rPr>
              <w:vertAlign w:val="superscript"/>
            </w:rPr>
            <w:t>th</w:t>
          </w:r>
          <w:r w:rsidR="00971707">
            <w:t xml:space="preserve"> September 2018</w:t>
          </w:r>
          <w:r w:rsidRPr="009E5C8E">
            <w:t xml:space="preserve"> </w:t>
          </w:r>
          <w:r w:rsidR="00BD3F03">
            <w:fldChar w:fldCharType="begin"/>
          </w:r>
          <w:r w:rsidR="00BD3F03">
            <w:instrText xml:space="preserve"> DOCPROPERTY  "$Bentley Select Release$"  \* MERGEFORMAT </w:instrText>
          </w:r>
          <w:r w:rsidR="00BD3F03">
            <w:fldChar w:fldCharType="separate"/>
          </w:r>
          <w:r w:rsidR="00971707">
            <w:t>exnm04070003en_updt56</w:t>
          </w:r>
          <w:r w:rsidR="00BD3F03">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82B00">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47653">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257F9"/>
    <w:rsid w:val="00053F02"/>
    <w:rsid w:val="00063EB0"/>
    <w:rsid w:val="000756F8"/>
    <w:rsid w:val="000817D6"/>
    <w:rsid w:val="00085F08"/>
    <w:rsid w:val="000A1560"/>
    <w:rsid w:val="000A3D0B"/>
    <w:rsid w:val="000A6357"/>
    <w:rsid w:val="000D609E"/>
    <w:rsid w:val="000E6C41"/>
    <w:rsid w:val="00100D75"/>
    <w:rsid w:val="00103F48"/>
    <w:rsid w:val="00110A89"/>
    <w:rsid w:val="00113B6C"/>
    <w:rsid w:val="0011735E"/>
    <w:rsid w:val="001173F1"/>
    <w:rsid w:val="00122EA3"/>
    <w:rsid w:val="001235A0"/>
    <w:rsid w:val="00137C3A"/>
    <w:rsid w:val="00155A92"/>
    <w:rsid w:val="00170857"/>
    <w:rsid w:val="00172C6E"/>
    <w:rsid w:val="00185133"/>
    <w:rsid w:val="001901A8"/>
    <w:rsid w:val="001940FD"/>
    <w:rsid w:val="00195B14"/>
    <w:rsid w:val="001A2B88"/>
    <w:rsid w:val="001A6896"/>
    <w:rsid w:val="001B168B"/>
    <w:rsid w:val="001C12FE"/>
    <w:rsid w:val="001D22B2"/>
    <w:rsid w:val="001D7AA7"/>
    <w:rsid w:val="001E7F0A"/>
    <w:rsid w:val="001F1E7E"/>
    <w:rsid w:val="002033EA"/>
    <w:rsid w:val="00233FDD"/>
    <w:rsid w:val="00255238"/>
    <w:rsid w:val="0025649B"/>
    <w:rsid w:val="00260569"/>
    <w:rsid w:val="00262DDE"/>
    <w:rsid w:val="00271312"/>
    <w:rsid w:val="002776E2"/>
    <w:rsid w:val="002912CC"/>
    <w:rsid w:val="002B0F44"/>
    <w:rsid w:val="002D5F96"/>
    <w:rsid w:val="002E2B2C"/>
    <w:rsid w:val="002F0612"/>
    <w:rsid w:val="002F7B95"/>
    <w:rsid w:val="003058BA"/>
    <w:rsid w:val="003077FC"/>
    <w:rsid w:val="003146D0"/>
    <w:rsid w:val="00316AF1"/>
    <w:rsid w:val="00324612"/>
    <w:rsid w:val="00337C62"/>
    <w:rsid w:val="00344BC2"/>
    <w:rsid w:val="00345AB3"/>
    <w:rsid w:val="00357D1F"/>
    <w:rsid w:val="003627AC"/>
    <w:rsid w:val="0036434D"/>
    <w:rsid w:val="003650DA"/>
    <w:rsid w:val="003732C5"/>
    <w:rsid w:val="003761C8"/>
    <w:rsid w:val="00381E60"/>
    <w:rsid w:val="00382B00"/>
    <w:rsid w:val="003854B5"/>
    <w:rsid w:val="00392804"/>
    <w:rsid w:val="00395C3E"/>
    <w:rsid w:val="003B1866"/>
    <w:rsid w:val="003C0028"/>
    <w:rsid w:val="003C2CD2"/>
    <w:rsid w:val="003C4DA5"/>
    <w:rsid w:val="003C6C51"/>
    <w:rsid w:val="003E4078"/>
    <w:rsid w:val="003E44ED"/>
    <w:rsid w:val="0040495C"/>
    <w:rsid w:val="00405D20"/>
    <w:rsid w:val="00423281"/>
    <w:rsid w:val="004272BB"/>
    <w:rsid w:val="00440D04"/>
    <w:rsid w:val="00443722"/>
    <w:rsid w:val="004508AE"/>
    <w:rsid w:val="00452534"/>
    <w:rsid w:val="004713EB"/>
    <w:rsid w:val="0048385A"/>
    <w:rsid w:val="00494153"/>
    <w:rsid w:val="004963AD"/>
    <w:rsid w:val="0049716C"/>
    <w:rsid w:val="004A059C"/>
    <w:rsid w:val="004B6D1B"/>
    <w:rsid w:val="004C74A8"/>
    <w:rsid w:val="004D13D3"/>
    <w:rsid w:val="004E3D75"/>
    <w:rsid w:val="004F3D9B"/>
    <w:rsid w:val="00521156"/>
    <w:rsid w:val="005229AC"/>
    <w:rsid w:val="0054276A"/>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371E"/>
    <w:rsid w:val="007555DF"/>
    <w:rsid w:val="00760A93"/>
    <w:rsid w:val="00765711"/>
    <w:rsid w:val="00774D0A"/>
    <w:rsid w:val="007848C6"/>
    <w:rsid w:val="007957E6"/>
    <w:rsid w:val="0079745E"/>
    <w:rsid w:val="007A7B6A"/>
    <w:rsid w:val="007B6CE2"/>
    <w:rsid w:val="007B713B"/>
    <w:rsid w:val="007C71E4"/>
    <w:rsid w:val="007E2632"/>
    <w:rsid w:val="007F0700"/>
    <w:rsid w:val="007F0F5D"/>
    <w:rsid w:val="007F2DDB"/>
    <w:rsid w:val="0080634C"/>
    <w:rsid w:val="00811C86"/>
    <w:rsid w:val="00815AD9"/>
    <w:rsid w:val="0082173A"/>
    <w:rsid w:val="008365B7"/>
    <w:rsid w:val="00844F3D"/>
    <w:rsid w:val="008470C8"/>
    <w:rsid w:val="00856594"/>
    <w:rsid w:val="0086354E"/>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227B3"/>
    <w:rsid w:val="0093140A"/>
    <w:rsid w:val="0093656A"/>
    <w:rsid w:val="009402F4"/>
    <w:rsid w:val="00954D94"/>
    <w:rsid w:val="0096050E"/>
    <w:rsid w:val="00971707"/>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2822"/>
    <w:rsid w:val="00B07EED"/>
    <w:rsid w:val="00B2748E"/>
    <w:rsid w:val="00B31FE5"/>
    <w:rsid w:val="00B47653"/>
    <w:rsid w:val="00B609C8"/>
    <w:rsid w:val="00B97651"/>
    <w:rsid w:val="00BA1A5A"/>
    <w:rsid w:val="00BB3D17"/>
    <w:rsid w:val="00BD1D49"/>
    <w:rsid w:val="00BD2EA1"/>
    <w:rsid w:val="00BD3F03"/>
    <w:rsid w:val="00BE1E95"/>
    <w:rsid w:val="00C04BBA"/>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127F4"/>
    <w:rsid w:val="00D214E6"/>
    <w:rsid w:val="00D303A8"/>
    <w:rsid w:val="00D31448"/>
    <w:rsid w:val="00D33F49"/>
    <w:rsid w:val="00D40427"/>
    <w:rsid w:val="00D5537E"/>
    <w:rsid w:val="00D6476A"/>
    <w:rsid w:val="00D82E14"/>
    <w:rsid w:val="00D94DE5"/>
    <w:rsid w:val="00DB529E"/>
    <w:rsid w:val="00DC510F"/>
    <w:rsid w:val="00DD05C8"/>
    <w:rsid w:val="00DD21C7"/>
    <w:rsid w:val="00DD2E42"/>
    <w:rsid w:val="00DD653A"/>
    <w:rsid w:val="00DD7011"/>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F37DC"/>
    <w:rsid w:val="00EF4812"/>
    <w:rsid w:val="00F03D8E"/>
    <w:rsid w:val="00F03FB5"/>
    <w:rsid w:val="00F13E16"/>
    <w:rsid w:val="00F21DFE"/>
    <w:rsid w:val="00F30FEA"/>
    <w:rsid w:val="00F5325B"/>
    <w:rsid w:val="00F67542"/>
    <w:rsid w:val="00F67EFA"/>
    <w:rsid w:val="00F76524"/>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85C6"/>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72A4-D289-45E9-B556-D80890A7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116</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17</cp:revision>
  <cp:lastPrinted>2016-10-28T16:04:00Z</cp:lastPrinted>
  <dcterms:created xsi:type="dcterms:W3CDTF">2017-08-16T07:58:00Z</dcterms:created>
  <dcterms:modified xsi:type="dcterms:W3CDTF">2018-09-25T09:04:00Z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25th September 2018</vt:lpwstr>
  </property>
  <property fmtid="{D5CDD505-2E9C-101B-9397-08002B2CF9AE}" pid="5" name="$Bentley Select Release$">
    <vt:lpwstr>exnm04070003en_updt56</vt:lpwstr>
  </property>
  <property fmtid="{D5CDD505-2E9C-101B-9397-08002B2CF9AE}" pid="6" name="$Fix Number$">
    <vt:lpwstr>56</vt:lpwstr>
  </property>
  <property fmtid="{D5CDD505-2E9C-101B-9397-08002B2CF9AE}" pid="7" name="$Install SQL Script$">
    <vt:lpwstr>exnm04070003en_updt56.sql</vt:lpwstr>
  </property>
</Properties>
</file>