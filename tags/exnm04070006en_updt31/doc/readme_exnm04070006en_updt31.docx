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41D7B"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41D7B" w:rsidP="00EB25B7">
      <w:pPr>
        <w:pStyle w:val="CoverVersion"/>
      </w:pPr>
      <w:fldSimple w:instr=" DOCPROPERTY  &quot;$Base Release$&quot;  \* MERGEFORMAT ">
        <w:r w:rsidR="009C41A9">
          <w:t>4.7</w:t>
        </w:r>
        <w:r w:rsidR="003650DA">
          <w:t>.0.0</w:t>
        </w:r>
      </w:fldSimple>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83D7B">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83D7B">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83D7B">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83D7B">
        <w:rPr>
          <w:noProof/>
        </w:rPr>
        <w:t>5</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41D7B"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C153F1" w:rsidRDefault="00C153F1" w:rsidP="002D5F96">
            <w:pPr>
              <w:pStyle w:val="TableText"/>
            </w:pPr>
          </w:p>
          <w:p w:rsidR="00C153F1" w:rsidRDefault="00C153F1" w:rsidP="002D5F96">
            <w:pPr>
              <w:pStyle w:val="TableText"/>
              <w:rPr>
                <w:i/>
              </w:rPr>
            </w:pPr>
            <w:r>
              <w:t xml:space="preserve">This results in a change to the table NM_AU_TYPES and hence a change to the row-type structure which then means packages and in particular NM3GET must be compiled. Note that NM3GET and the HIG package have a dependency cycle and hence it is absolutely imperative that the system has no other connections when this fix is administered. If there were other connections, there is a potential for Oracle to raise an error highlighting the parse deadlock </w:t>
            </w:r>
            <w:r w:rsidRPr="00C153F1">
              <w:rPr>
                <w:i/>
              </w:rPr>
              <w:t>(ORA-04020</w:t>
            </w:r>
            <w:r w:rsidR="00903675">
              <w:rPr>
                <w:i/>
              </w:rPr>
              <w:t>:</w:t>
            </w:r>
            <w:r w:rsidRPr="00C153F1">
              <w:rPr>
                <w:i/>
              </w:rPr>
              <w:t xml:space="preserve"> deadlock detected while trying to lock object</w:t>
            </w:r>
            <w:r w:rsidR="00903675">
              <w:rPr>
                <w:i/>
              </w:rPr>
              <w:t xml:space="preserve"> or, in some cases Ora-04021: timeout occurred while waiting to lock object)</w:t>
            </w:r>
          </w:p>
          <w:p w:rsidR="00903675" w:rsidRDefault="00903675" w:rsidP="002D5F96">
            <w:pPr>
              <w:pStyle w:val="TableText"/>
            </w:pPr>
          </w:p>
          <w:p w:rsidR="007B713B" w:rsidRDefault="00C153F1" w:rsidP="007B713B">
            <w:pPr>
              <w:pStyle w:val="TableText"/>
            </w:pPr>
            <w:r>
              <w:t>The upgrade script will make an attempt to advise the user if this has occurred but the solution is to shut down and re-start the database with a single SQL*Plus session from which the install should be re-installed.</w:t>
            </w:r>
          </w:p>
          <w:p w:rsidR="00C153F1" w:rsidRDefault="00C153F1"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lastRenderedPageBreak/>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357D1F" w:rsidRPr="00357D1F">
                <w:rPr>
                  <w:sz w:val="16"/>
                  <w:szCs w:val="16"/>
                </w:rPr>
                <w:t>exnm04070005en_updt31</w:t>
              </w:r>
            </w:fldSimple>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55720B" w:rsidRDefault="0055720B" w:rsidP="00C47567">
            <w:pPr>
              <w:pStyle w:val="TableText"/>
              <w:rPr>
                <w:szCs w:val="16"/>
              </w:rPr>
            </w:pPr>
            <w:r>
              <w:rPr>
                <w:szCs w:val="16"/>
              </w:rPr>
              <w:t>This script will create two log files with a compilation of the highways owner schema in between. After the compilation, the installation will continue with package changes. His will again leave some packages temporarily invalid. If you are concerned about this and wish to compile the whole schema again then perform the following.</w:t>
            </w:r>
          </w:p>
          <w:p w:rsidR="0055720B" w:rsidRDefault="0055720B" w:rsidP="00C47567">
            <w:pPr>
              <w:pStyle w:val="TableText"/>
              <w:rPr>
                <w:szCs w:val="16"/>
              </w:rPr>
            </w:pPr>
          </w:p>
          <w:p w:rsidR="00A76FB9" w:rsidRDefault="00A76FB9" w:rsidP="00A76FB9">
            <w:pPr>
              <w:pStyle w:val="TableText"/>
              <w:rPr>
                <w:szCs w:val="16"/>
              </w:rPr>
            </w:pPr>
            <w:r>
              <w:rPr>
                <w:szCs w:val="16"/>
              </w:rPr>
              <w:lastRenderedPageBreak/>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1940FD" w:rsidP="00EB25B7">
            <w:pPr>
              <w:pStyle w:val="TableText"/>
            </w:pPr>
            <w:r>
              <w:t>2.15</w:t>
            </w:r>
            <w:bookmarkStart w:id="3" w:name="_GoBack"/>
            <w:bookmarkEnd w:id="3"/>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i</w:t>
            </w:r>
            <w:r w:rsidR="00FB1279">
              <w:rPr>
                <w:rStyle w:val="TableTitleline"/>
                <w:b w:val="0"/>
                <w:bCs w:val="0"/>
                <w:i w:val="0"/>
                <w:iCs w:val="0"/>
              </w:rPr>
              <w:t>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88758B" w:rsidP="00EB25B7">
            <w:pPr>
              <w:pStyle w:val="TableText"/>
            </w:pPr>
            <w:r>
              <w:t>2.12</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8A182A" w:rsidP="00EB25B7">
            <w:pPr>
              <w:pStyle w:val="TableText"/>
            </w:pPr>
            <w:r>
              <w:t>2.9</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F81193" w:rsidP="00EB25B7">
            <w:pPr>
              <w:pStyle w:val="TableText"/>
            </w:pPr>
            <w:r>
              <w:t>2.22.1.1</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i</w:t>
            </w:r>
            <w:r w:rsidR="00B07EED">
              <w:rPr>
                <w:rStyle w:val="TableTitleline"/>
                <w:b w:val="0"/>
                <w:bCs w:val="0"/>
                <w:i w:val="0"/>
                <w:iCs w:val="0"/>
              </w:rPr>
              <w:t>nstall_locator_sections.sql</w:t>
            </w:r>
            <w:proofErr w:type="spellEnd"/>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lastRenderedPageBreak/>
              <w:t>d</w:t>
            </w:r>
            <w:r w:rsidR="00B07EED">
              <w:rPr>
                <w:rStyle w:val="TableTitleline"/>
                <w:b w:val="0"/>
                <w:bCs w:val="0"/>
                <w:i w:val="0"/>
                <w:iCs w:val="0"/>
              </w:rPr>
              <w:t>rop_policies.sql</w:t>
            </w:r>
            <w:proofErr w:type="spellEnd"/>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oad_segs.vw</w:t>
            </w:r>
            <w:proofErr w:type="spellEnd"/>
          </w:p>
        </w:tc>
        <w:tc>
          <w:tcPr>
            <w:tcW w:w="7022" w:type="dxa"/>
            <w:shd w:val="clear" w:color="auto" w:fill="FFFFFF" w:themeFill="background1"/>
          </w:tcPr>
          <w:p w:rsidR="00B07EED" w:rsidRDefault="008A6EF2"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oad_segments_all.vw</w:t>
            </w:r>
            <w:proofErr w:type="spellEnd"/>
          </w:p>
        </w:tc>
        <w:tc>
          <w:tcPr>
            <w:tcW w:w="7022" w:type="dxa"/>
            <w:shd w:val="clear" w:color="auto" w:fill="FFFFFF" w:themeFill="background1"/>
          </w:tcPr>
          <w:p w:rsidR="00A74A85" w:rsidRDefault="00AB7274"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i</w:t>
            </w:r>
            <w:r w:rsidR="00A658CF">
              <w:rPr>
                <w:rStyle w:val="TableTitleline"/>
                <w:b w:val="0"/>
                <w:bCs w:val="0"/>
                <w:i w:val="0"/>
                <w:iCs w:val="0"/>
              </w:rPr>
              <w:t>nstall_road_segs.sql</w:t>
            </w:r>
            <w:proofErr w:type="spellEnd"/>
          </w:p>
        </w:tc>
        <w:tc>
          <w:tcPr>
            <w:tcW w:w="7022" w:type="dxa"/>
            <w:shd w:val="clear" w:color="auto" w:fill="FFFFFF" w:themeFill="background1"/>
          </w:tcPr>
          <w:p w:rsidR="00A74A85" w:rsidRDefault="00494153" w:rsidP="00EB25B7">
            <w:pPr>
              <w:pStyle w:val="TableText"/>
            </w:pPr>
            <w:r>
              <w:t>1.0</w:t>
            </w:r>
          </w:p>
        </w:tc>
      </w:tr>
      <w:tr w:rsidR="00DE6A55" w:rsidRPr="00EA3636" w:rsidTr="00FB1279">
        <w:trPr>
          <w:trHeight w:val="181"/>
        </w:trPr>
        <w:tc>
          <w:tcPr>
            <w:tcW w:w="3256" w:type="dxa"/>
            <w:shd w:val="clear" w:color="auto" w:fill="FFFFFF" w:themeFill="background1"/>
          </w:tcPr>
          <w:p w:rsidR="00DE6A55" w:rsidRDefault="00DE6A55"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DE6A55" w:rsidRDefault="00FB349E" w:rsidP="00EB25B7">
            <w:pPr>
              <w:pStyle w:val="TableText"/>
            </w:pPr>
            <w:r>
              <w:t>1.4</w:t>
            </w:r>
          </w:p>
        </w:tc>
      </w:tr>
      <w:tr w:rsidR="00DE6A55" w:rsidRPr="00EA3636" w:rsidTr="00FB1279">
        <w:trPr>
          <w:trHeight w:val="181"/>
        </w:trPr>
        <w:tc>
          <w:tcPr>
            <w:tcW w:w="3256" w:type="dxa"/>
            <w:shd w:val="clear" w:color="auto" w:fill="FFFFFF" w:themeFill="background1"/>
          </w:tcPr>
          <w:p w:rsidR="00DE6A55" w:rsidRPr="00DE6A55" w:rsidRDefault="00DE6A55" w:rsidP="00DE6A55">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DE6A55" w:rsidRDefault="00FB349E" w:rsidP="00EB25B7">
            <w:pPr>
              <w:pStyle w:val="TableText"/>
            </w:pPr>
            <w:r>
              <w:t>1.2</w:t>
            </w:r>
          </w:p>
        </w:tc>
      </w:tr>
      <w:tr w:rsidR="00991A8D" w:rsidRPr="00EA3636" w:rsidTr="00FB1279">
        <w:trPr>
          <w:trHeight w:val="181"/>
        </w:trPr>
        <w:tc>
          <w:tcPr>
            <w:tcW w:w="3256" w:type="dxa"/>
            <w:shd w:val="clear" w:color="auto" w:fill="FFFFFF" w:themeFill="background1"/>
          </w:tcPr>
          <w:p w:rsidR="00991A8D" w:rsidRPr="00DE6A55" w:rsidRDefault="00991A8D"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91A8D" w:rsidRDefault="002B0F44" w:rsidP="00EB25B7">
            <w:pPr>
              <w:pStyle w:val="TableText"/>
            </w:pPr>
            <w:r>
              <w:t>1.7</w:t>
            </w:r>
          </w:p>
        </w:tc>
      </w:tr>
      <w:tr w:rsidR="00991A8D" w:rsidRPr="00EA3636" w:rsidTr="00FB1279">
        <w:trPr>
          <w:trHeight w:val="181"/>
        </w:trPr>
        <w:tc>
          <w:tcPr>
            <w:tcW w:w="3256" w:type="dxa"/>
            <w:shd w:val="clear" w:color="auto" w:fill="FFFFFF" w:themeFill="background1"/>
          </w:tcPr>
          <w:p w:rsidR="00991A8D" w:rsidRDefault="00991A8D"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91A8D" w:rsidRDefault="00EA23B4" w:rsidP="00EB25B7">
            <w:pPr>
              <w:pStyle w:val="TableText"/>
            </w:pPr>
            <w:r>
              <w:t>1.3</w:t>
            </w:r>
          </w:p>
        </w:tc>
      </w:tr>
      <w:tr w:rsidR="00DD05C8" w:rsidRPr="00EA3636" w:rsidTr="00FB1279">
        <w:trPr>
          <w:trHeight w:val="181"/>
        </w:trPr>
        <w:tc>
          <w:tcPr>
            <w:tcW w:w="3256" w:type="dxa"/>
            <w:shd w:val="clear" w:color="auto" w:fill="FFFFFF" w:themeFill="background1"/>
          </w:tcPr>
          <w:p w:rsidR="00DD05C8" w:rsidRPr="00991A8D" w:rsidRDefault="00DD05C8" w:rsidP="00DE6A55">
            <w:pPr>
              <w:pStyle w:val="TableText"/>
              <w:rPr>
                <w:rStyle w:val="TableTitleline"/>
                <w:b w:val="0"/>
                <w:bCs w:val="0"/>
                <w:i w:val="0"/>
                <w:iCs w:val="0"/>
              </w:rPr>
            </w:pPr>
            <w:r>
              <w:rPr>
                <w:rStyle w:val="TableTitleline"/>
                <w:b w:val="0"/>
                <w:bCs w:val="0"/>
                <w:i w:val="0"/>
                <w:iCs w:val="0"/>
              </w:rPr>
              <w:t>fix31_compile.sql</w:t>
            </w:r>
          </w:p>
        </w:tc>
        <w:tc>
          <w:tcPr>
            <w:tcW w:w="7022" w:type="dxa"/>
            <w:shd w:val="clear" w:color="auto" w:fill="FFFFFF" w:themeFill="background1"/>
          </w:tcPr>
          <w:p w:rsidR="00DD05C8" w:rsidRDefault="00DD05C8"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7171EB"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 xml:space="preserve">The fix contains a set of mandatory changes, all of which are installed through the execution of the NM_4700_fix31.sql install file. However, other options are included which will allow specific customers with the </w:t>
      </w:r>
      <w:r>
        <w:lastRenderedPageBreak/>
        <w:t>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w:t>
      </w:r>
      <w:r>
        <w:lastRenderedPageBreak/>
        <w:t xml:space="preserve">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1EB" w:rsidRDefault="007171EB" w:rsidP="005569C1">
      <w:pPr>
        <w:spacing w:after="0" w:line="240" w:lineRule="auto"/>
      </w:pPr>
      <w:r>
        <w:separator/>
      </w:r>
    </w:p>
  </w:endnote>
  <w:endnote w:type="continuationSeparator" w:id="0">
    <w:p w:rsidR="007171EB" w:rsidRDefault="007171E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1EB" w:rsidRDefault="007171EB" w:rsidP="005569C1">
      <w:pPr>
        <w:spacing w:after="0" w:line="240" w:lineRule="auto"/>
      </w:pPr>
      <w:r>
        <w:separator/>
      </w:r>
    </w:p>
  </w:footnote>
  <w:footnote w:type="continuationSeparator" w:id="0">
    <w:p w:rsidR="007171EB" w:rsidRDefault="007171E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BD2EA1">
            <w:t>11-Jan-16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41D7B" w:rsidP="004C74A8">
          <w:pPr>
            <w:rPr>
              <w:rStyle w:val="HighlightText"/>
            </w:rPr>
          </w:pPr>
          <w:fldSimple w:instr=" DOCPROPERTY  $Product$  \* MERGEFORMAT ">
            <w:r w:rsidR="00983D7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41D7B" w:rsidP="00395C3E">
          <w:fldSimple w:instr=" DOCPROPERTY  &quot;$Base Release$&quot;  \* MERGEFORMAT ">
            <w:r w:rsidR="00983D7B">
              <w:t>4.7.0.0</w:t>
            </w:r>
          </w:fldSimple>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BD2EA1">
          <w:r>
            <w:t>Date</w:t>
          </w:r>
          <w:r w:rsidRPr="009E5C8E">
            <w:t>:</w:t>
          </w:r>
          <w:r w:rsidR="00BD2EA1">
            <w:t>11</w:t>
          </w:r>
          <w:r w:rsidR="00BD2EA1" w:rsidRPr="00BD2EA1">
            <w:rPr>
              <w:vertAlign w:val="superscript"/>
            </w:rPr>
            <w:t>th</w:t>
          </w:r>
          <w:r w:rsidR="00BD2EA1">
            <w:t xml:space="preserve"> January 2016</w:t>
          </w:r>
          <w:r w:rsidRPr="009E5C8E">
            <w:t xml:space="preserve"> </w:t>
          </w:r>
          <w:r w:rsidR="007171EB">
            <w:fldChar w:fldCharType="begin"/>
          </w:r>
          <w:r w:rsidR="007171EB">
            <w:instrText xml:space="preserve"> DOCPROPERTY  "$Bentley Select Release$"  \* MERGEFORMAT </w:instrText>
          </w:r>
          <w:r w:rsidR="007171EB">
            <w:fldChar w:fldCharType="separate"/>
          </w:r>
          <w:r w:rsidR="00BD2EA1">
            <w:t>exnm04070006en_updt31</w:t>
          </w:r>
          <w:r w:rsidR="007171EB">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940FD">
            <w:rPr>
              <w:noProof/>
            </w:rPr>
            <w:t>4</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940FD">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173F1"/>
    <w:rsid w:val="00172C6E"/>
    <w:rsid w:val="001901A8"/>
    <w:rsid w:val="001940FD"/>
    <w:rsid w:val="001A2B88"/>
    <w:rsid w:val="001B168B"/>
    <w:rsid w:val="001D7AA7"/>
    <w:rsid w:val="001E7F0A"/>
    <w:rsid w:val="001F1E7E"/>
    <w:rsid w:val="002B0F44"/>
    <w:rsid w:val="002D5F96"/>
    <w:rsid w:val="003058BA"/>
    <w:rsid w:val="00316AF1"/>
    <w:rsid w:val="00324612"/>
    <w:rsid w:val="00337C62"/>
    <w:rsid w:val="00345AB3"/>
    <w:rsid w:val="00357D1F"/>
    <w:rsid w:val="003650DA"/>
    <w:rsid w:val="003854B5"/>
    <w:rsid w:val="00392804"/>
    <w:rsid w:val="00395C3E"/>
    <w:rsid w:val="003B1866"/>
    <w:rsid w:val="003C6C51"/>
    <w:rsid w:val="004272BB"/>
    <w:rsid w:val="00443722"/>
    <w:rsid w:val="00452534"/>
    <w:rsid w:val="0048385A"/>
    <w:rsid w:val="00494153"/>
    <w:rsid w:val="004963AD"/>
    <w:rsid w:val="004C74A8"/>
    <w:rsid w:val="004E3D75"/>
    <w:rsid w:val="005569C1"/>
    <w:rsid w:val="0055720B"/>
    <w:rsid w:val="005651E5"/>
    <w:rsid w:val="005A0CDB"/>
    <w:rsid w:val="005A5B93"/>
    <w:rsid w:val="005B2C60"/>
    <w:rsid w:val="005D493A"/>
    <w:rsid w:val="006319E6"/>
    <w:rsid w:val="006343C3"/>
    <w:rsid w:val="0064196E"/>
    <w:rsid w:val="006518DA"/>
    <w:rsid w:val="0065575B"/>
    <w:rsid w:val="00685386"/>
    <w:rsid w:val="00693D3F"/>
    <w:rsid w:val="00695D35"/>
    <w:rsid w:val="006B1F12"/>
    <w:rsid w:val="006B49E1"/>
    <w:rsid w:val="006C0D7F"/>
    <w:rsid w:val="006D29C4"/>
    <w:rsid w:val="006D39FC"/>
    <w:rsid w:val="006E59F5"/>
    <w:rsid w:val="006F3CD0"/>
    <w:rsid w:val="00701536"/>
    <w:rsid w:val="0070557B"/>
    <w:rsid w:val="00706A1F"/>
    <w:rsid w:val="007171EB"/>
    <w:rsid w:val="00752D0B"/>
    <w:rsid w:val="007555DF"/>
    <w:rsid w:val="00765711"/>
    <w:rsid w:val="007848C6"/>
    <w:rsid w:val="007A7B6A"/>
    <w:rsid w:val="007B713B"/>
    <w:rsid w:val="007F0700"/>
    <w:rsid w:val="007F0F5D"/>
    <w:rsid w:val="007F2DDB"/>
    <w:rsid w:val="00815AD9"/>
    <w:rsid w:val="0082173A"/>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3656A"/>
    <w:rsid w:val="00954D94"/>
    <w:rsid w:val="00983D7B"/>
    <w:rsid w:val="00991A8D"/>
    <w:rsid w:val="009A115B"/>
    <w:rsid w:val="009C41A9"/>
    <w:rsid w:val="009F5506"/>
    <w:rsid w:val="00A04655"/>
    <w:rsid w:val="00A134EA"/>
    <w:rsid w:val="00A23425"/>
    <w:rsid w:val="00A255FC"/>
    <w:rsid w:val="00A41D7B"/>
    <w:rsid w:val="00A52FDE"/>
    <w:rsid w:val="00A658CF"/>
    <w:rsid w:val="00A74A85"/>
    <w:rsid w:val="00A76FB9"/>
    <w:rsid w:val="00A90369"/>
    <w:rsid w:val="00AB7274"/>
    <w:rsid w:val="00AC71CD"/>
    <w:rsid w:val="00AD36C2"/>
    <w:rsid w:val="00B07EED"/>
    <w:rsid w:val="00B2748E"/>
    <w:rsid w:val="00B31FE5"/>
    <w:rsid w:val="00B609C8"/>
    <w:rsid w:val="00BA1A5A"/>
    <w:rsid w:val="00BD1D49"/>
    <w:rsid w:val="00BD2EA1"/>
    <w:rsid w:val="00C13BCD"/>
    <w:rsid w:val="00C153F1"/>
    <w:rsid w:val="00C351B5"/>
    <w:rsid w:val="00C47567"/>
    <w:rsid w:val="00C71B7B"/>
    <w:rsid w:val="00C93F70"/>
    <w:rsid w:val="00C9659C"/>
    <w:rsid w:val="00CA332E"/>
    <w:rsid w:val="00CB0672"/>
    <w:rsid w:val="00CC3FAB"/>
    <w:rsid w:val="00CC59C0"/>
    <w:rsid w:val="00CF1726"/>
    <w:rsid w:val="00D33F49"/>
    <w:rsid w:val="00D5537E"/>
    <w:rsid w:val="00D6476A"/>
    <w:rsid w:val="00DB529E"/>
    <w:rsid w:val="00DC510F"/>
    <w:rsid w:val="00DD05C8"/>
    <w:rsid w:val="00DD2E42"/>
    <w:rsid w:val="00DD653A"/>
    <w:rsid w:val="00DE3F12"/>
    <w:rsid w:val="00DE6A55"/>
    <w:rsid w:val="00E920E1"/>
    <w:rsid w:val="00EA23B4"/>
    <w:rsid w:val="00EB25B7"/>
    <w:rsid w:val="00ED136F"/>
    <w:rsid w:val="00ED39A0"/>
    <w:rsid w:val="00EF37DC"/>
    <w:rsid w:val="00EF4812"/>
    <w:rsid w:val="00F13E16"/>
    <w:rsid w:val="00F30FEA"/>
    <w:rsid w:val="00F81193"/>
    <w:rsid w:val="00F81ADD"/>
    <w:rsid w:val="00FB1279"/>
    <w:rsid w:val="00FB349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BA017-A0B6-4C6C-8C2B-DD88D312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35</TotalTime>
  <Pages>9</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8</cp:revision>
  <cp:lastPrinted>2015-12-15T21:59:00Z</cp:lastPrinted>
  <dcterms:created xsi:type="dcterms:W3CDTF">2016-01-11T12:06:00Z</dcterms:created>
  <dcterms:modified xsi:type="dcterms:W3CDTF">2016-01-11T21:57:00Z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11th January 2016</vt:lpwstr>
  </property>
  <property fmtid="{D5CDD505-2E9C-101B-9397-08002B2CF9AE}" pid="5" name="$Bentley Select Release$">
    <vt:lpwstr>exnm04070006en_updt31</vt:lpwstr>
  </property>
  <property fmtid="{D5CDD505-2E9C-101B-9397-08002B2CF9AE}" pid="6" name="$Fix Number$">
    <vt:lpwstr>31</vt:lpwstr>
  </property>
  <property fmtid="{D5CDD505-2E9C-101B-9397-08002B2CF9AE}" pid="7" name="$Install SQL Script$">
    <vt:lpwstr>nm_4700_fix31.sql</vt:lpwstr>
  </property>
</Properties>
</file>