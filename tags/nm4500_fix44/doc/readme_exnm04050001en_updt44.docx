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D1B96" w:rsidP="00EB25B7">
      <w:pPr>
        <w:pStyle w:val="coverinfo"/>
      </w:pPr>
      <w:r>
        <w:fldChar w:fldCharType="begin"/>
      </w:r>
      <w:r>
        <w:instrText xml:space="preserve"> DOCPROPERTY  $Product$  \* MERGEFORMAT </w:instrText>
      </w:r>
      <w:r>
        <w:fldChar w:fldCharType="separate"/>
      </w:r>
      <w:r w:rsidR="00DF7421">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AD1B96" w:rsidP="00C26AF2">
      <w:pPr>
        <w:pStyle w:val="CoverVersion"/>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DF7421">
        <w:t>4.5.0.0</w:t>
      </w:r>
      <w:r>
        <w:fldChar w:fldCharType="end"/>
      </w:r>
      <w:r w:rsidR="004C74A8">
        <w:t xml:space="preserve"> Fix </w:t>
      </w:r>
      <w:r w:rsidR="00DF7421">
        <w:t>44</w:t>
      </w:r>
    </w:p>
    <w:p w:rsidR="00EB25B7" w:rsidRDefault="00EB25B7" w:rsidP="00EB25B7">
      <w:pPr>
        <w:pStyle w:val="ProcedureLine"/>
      </w:pPr>
      <w:r>
        <w:lastRenderedPageBreak/>
        <w:t>Table of Contents</w:t>
      </w:r>
    </w:p>
    <w:p w:rsidR="00DF7421"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F7421">
        <w:rPr>
          <w:noProof/>
        </w:rPr>
        <w:t>1.</w:t>
      </w:r>
      <w:r w:rsidR="00DF7421">
        <w:rPr>
          <w:rFonts w:asciiTheme="minorHAnsi" w:eastAsiaTheme="minorEastAsia" w:hAnsiTheme="minorHAnsi" w:cstheme="minorBidi"/>
          <w:noProof/>
          <w:sz w:val="22"/>
          <w:szCs w:val="22"/>
          <w:lang w:val="en-US" w:eastAsia="en-US"/>
        </w:rPr>
        <w:tab/>
      </w:r>
      <w:r w:rsidR="00DF7421">
        <w:rPr>
          <w:noProof/>
        </w:rPr>
        <w:t>Introduction</w:t>
      </w:r>
      <w:r w:rsidR="00DF7421">
        <w:rPr>
          <w:noProof/>
        </w:rPr>
        <w:tab/>
      </w:r>
      <w:r w:rsidR="00DF7421">
        <w:rPr>
          <w:noProof/>
        </w:rPr>
        <w:fldChar w:fldCharType="begin"/>
      </w:r>
      <w:r w:rsidR="00DF7421">
        <w:rPr>
          <w:noProof/>
        </w:rPr>
        <w:instrText xml:space="preserve"> PAGEREF _Toc420919923 \h </w:instrText>
      </w:r>
      <w:r w:rsidR="00DF7421">
        <w:rPr>
          <w:noProof/>
        </w:rPr>
      </w:r>
      <w:r w:rsidR="00DF7421">
        <w:rPr>
          <w:noProof/>
        </w:rPr>
        <w:fldChar w:fldCharType="separate"/>
      </w:r>
      <w:r w:rsidR="00324B0C">
        <w:rPr>
          <w:noProof/>
        </w:rPr>
        <w:t>2</w:t>
      </w:r>
      <w:r w:rsidR="00DF7421">
        <w:rPr>
          <w:noProof/>
        </w:rPr>
        <w:fldChar w:fldCharType="end"/>
      </w:r>
    </w:p>
    <w:p w:rsidR="00DF7421" w:rsidRDefault="00DF7421">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_Toc420919924 \h </w:instrText>
      </w:r>
      <w:r>
        <w:rPr>
          <w:noProof/>
        </w:rPr>
      </w:r>
      <w:r>
        <w:rPr>
          <w:noProof/>
        </w:rPr>
        <w:fldChar w:fldCharType="separate"/>
      </w:r>
      <w:r w:rsidR="00324B0C">
        <w:rPr>
          <w:noProof/>
        </w:rPr>
        <w:t>2</w:t>
      </w:r>
      <w:r>
        <w:rPr>
          <w:noProof/>
        </w:rPr>
        <w:fldChar w:fldCharType="end"/>
      </w:r>
    </w:p>
    <w:p w:rsidR="00DF7421" w:rsidRDefault="00DF7421">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_Toc420919925 \h </w:instrText>
      </w:r>
      <w:r>
        <w:rPr>
          <w:noProof/>
        </w:rPr>
      </w:r>
      <w:r>
        <w:rPr>
          <w:noProof/>
        </w:rPr>
        <w:fldChar w:fldCharType="separate"/>
      </w:r>
      <w:r w:rsidR="00324B0C">
        <w:rPr>
          <w:noProof/>
        </w:rPr>
        <w:t>2</w:t>
      </w:r>
      <w:r>
        <w:rPr>
          <w:noProof/>
        </w:rPr>
        <w:fldChar w:fldCharType="end"/>
      </w:r>
    </w:p>
    <w:p w:rsidR="00DF7421" w:rsidRDefault="00DF7421">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sidR="00BB2D12">
        <w:rPr>
          <w:noProof/>
        </w:rPr>
        <w:t>2</w:t>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091992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AD1B96">
        <w:fldChar w:fldCharType="begin"/>
      </w:r>
      <w:r w:rsidR="00AD1B96">
        <w:instrText xml:space="preserve"> DOCPROPERTY  $Product$  \* MERGEFORMAT </w:instrText>
      </w:r>
      <w:r w:rsidR="00AD1B96">
        <w:fldChar w:fldCharType="separate"/>
      </w:r>
      <w:r w:rsidR="00DF7421">
        <w:t>Network Manager</w:t>
      </w:r>
      <w:r w:rsidR="00AD1B96">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D1B96">
        <w:fldChar w:fldCharType="begin"/>
      </w:r>
      <w:r w:rsidR="00AD1B96">
        <w:instrText xml:space="preserve"> DOCPROPERTY  "$Base Release$"  \* MERGEFORMAT </w:instrText>
      </w:r>
      <w:r w:rsidR="00AD1B96">
        <w:fldChar w:fldCharType="separate"/>
      </w:r>
      <w:r w:rsidR="00DF7421">
        <w:t>4.5.0.0</w:t>
      </w:r>
      <w:r w:rsidR="00AD1B96">
        <w:fldChar w:fldCharType="end"/>
      </w:r>
      <w:r w:rsidR="004C74A8">
        <w:t xml:space="preserve"> Fix </w:t>
      </w:r>
      <w:r w:rsidR="0058152A">
        <w:t>44</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2091992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D1B96" w:rsidP="00BA1134">
            <w:pPr>
              <w:pStyle w:val="TableText"/>
            </w:pPr>
            <w:r>
              <w:fldChar w:fldCharType="begin"/>
            </w:r>
            <w:r>
              <w:instrText xml:space="preserve"> DOCPROPERTY  "</w:instrText>
            </w:r>
            <w:r>
              <w:instrText xml:space="preserve">$Base Release$"  \* MERGEFORMAT </w:instrText>
            </w:r>
            <w:r>
              <w:fldChar w:fldCharType="separate"/>
            </w:r>
            <w:r w:rsidR="00DF7421">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920697" w:rsidP="00920697">
            <w:pPr>
              <w:pStyle w:val="TableText"/>
              <w:jc w:val="both"/>
            </w:pPr>
            <w:r>
              <w:rPr>
                <w:szCs w:val="16"/>
              </w:rPr>
              <w:t>To fix the i</w:t>
            </w:r>
            <w:r w:rsidRPr="00920697">
              <w:rPr>
                <w:szCs w:val="16"/>
              </w:rPr>
              <w:t>ncorrect error message when entering flexible attribute value</w:t>
            </w:r>
            <w:r>
              <w:rPr>
                <w:szCs w:val="16"/>
              </w:rPr>
              <w:t xml:space="preserve"> </w:t>
            </w:r>
            <w:r w:rsidR="00221827">
              <w:rPr>
                <w:szCs w:val="16"/>
              </w:rPr>
              <w:t xml:space="preserve">in Form MAI3821 </w:t>
            </w:r>
            <w:r>
              <w:rPr>
                <w:szCs w:val="16"/>
              </w:rPr>
              <w:t>– Core changes</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70557B">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CF0232" w:rsidRPr="00CB3AC7">
              <w:rPr>
                <w:b/>
                <w:sz w:val="16"/>
                <w:szCs w:val="16"/>
              </w:rPr>
              <w:t>ex</w:t>
            </w:r>
            <w:r w:rsidR="00221827" w:rsidRPr="00CB3AC7">
              <w:rPr>
                <w:b/>
                <w:sz w:val="16"/>
                <w:szCs w:val="16"/>
              </w:rPr>
              <w:t>nm04050001en_updt44</w:t>
            </w:r>
            <w:r w:rsidRPr="00CB3AC7">
              <w:rPr>
                <w:b/>
                <w:sz w:val="16"/>
                <w:szCs w:val="16"/>
              </w:rPr>
              <w:t>.</w:t>
            </w:r>
            <w:r w:rsidR="00CF0232" w:rsidRPr="00CB3AC7">
              <w:rPr>
                <w:b/>
                <w:sz w:val="16"/>
                <w:szCs w:val="16"/>
              </w:rPr>
              <w:t>zip</w:t>
            </w:r>
            <w:r>
              <w:rPr>
                <w:sz w:val="16"/>
                <w:szCs w:val="16"/>
              </w:rPr>
              <w:t xml:space="preserve"> was extracted to (the folder containing this readme). </w:t>
            </w:r>
          </w:p>
          <w:p w:rsidR="00C26AF2" w:rsidRDefault="00C26AF2" w:rsidP="00E16CD1">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DF7421" w:rsidRPr="00DF7421">
              <w:rPr>
                <w:b/>
                <w:szCs w:val="16"/>
              </w:rPr>
              <w:t>nm_4500_fix44.sql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Exit SQL*Plus.</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2091992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6F2A78" w:rsidP="00EB25B7">
            <w:pPr>
              <w:pStyle w:val="TableText"/>
            </w:pPr>
            <w:r w:rsidRPr="006F2A78">
              <w:t>nm3flx.pkw</w:t>
            </w:r>
          </w:p>
        </w:tc>
        <w:tc>
          <w:tcPr>
            <w:tcW w:w="7733" w:type="dxa"/>
            <w:shd w:val="clear" w:color="auto" w:fill="FFFFFF" w:themeFill="background1"/>
          </w:tcPr>
          <w:p w:rsidR="00325744" w:rsidRDefault="006F2A78" w:rsidP="00EB25B7">
            <w:pPr>
              <w:pStyle w:val="TableText"/>
            </w:pPr>
            <w:r>
              <w:t>2.14.1.0</w:t>
            </w:r>
          </w:p>
        </w:tc>
      </w:tr>
      <w:tr w:rsidR="00D43B88" w:rsidRPr="00EA3636" w:rsidTr="00EF1DCD">
        <w:trPr>
          <w:trHeight w:val="181"/>
        </w:trPr>
        <w:tc>
          <w:tcPr>
            <w:tcW w:w="2545" w:type="dxa"/>
            <w:shd w:val="clear" w:color="auto" w:fill="FFFFFF" w:themeFill="background1"/>
          </w:tcPr>
          <w:p w:rsidR="00D43B88" w:rsidRPr="00325744" w:rsidRDefault="006F2A78" w:rsidP="00EB25B7">
            <w:pPr>
              <w:pStyle w:val="TableText"/>
            </w:pPr>
            <w:r w:rsidRPr="006F2A78">
              <w:t>hig_flex_attribute.pkw</w:t>
            </w:r>
          </w:p>
        </w:tc>
        <w:tc>
          <w:tcPr>
            <w:tcW w:w="7733" w:type="dxa"/>
            <w:shd w:val="clear" w:color="auto" w:fill="FFFFFF" w:themeFill="background1"/>
          </w:tcPr>
          <w:p w:rsidR="00D43B88" w:rsidRDefault="006F2A78" w:rsidP="00EB25B7">
            <w:pPr>
              <w:pStyle w:val="TableText"/>
            </w:pPr>
            <w:r>
              <w:t>3.5.1.0</w:t>
            </w:r>
          </w:p>
        </w:tc>
      </w:tr>
    </w:tbl>
    <w:p w:rsidR="00EB25B7" w:rsidRDefault="00EB25B7" w:rsidP="00EB25B7"/>
    <w:p w:rsidR="00EB25B7" w:rsidRDefault="00EB25B7" w:rsidP="00DD2E42">
      <w:pPr>
        <w:pStyle w:val="Heading1"/>
      </w:pPr>
      <w:bookmarkStart w:id="4" w:name="_Toc420919926"/>
      <w:r>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BB2D12" w:rsidP="00C459BD">
            <w:pPr>
              <w:pStyle w:val="TableText"/>
              <w:rPr>
                <w:rStyle w:val="TableTitleline"/>
                <w:b w:val="0"/>
                <w:bCs w:val="0"/>
                <w:i w:val="0"/>
                <w:iCs w:val="0"/>
              </w:rPr>
            </w:pPr>
            <w:r w:rsidRPr="00BB2D12">
              <w:t>MAI3800 - Incorrect error message when entering flexible attribute value</w:t>
            </w:r>
          </w:p>
        </w:tc>
        <w:tc>
          <w:tcPr>
            <w:tcW w:w="2070" w:type="dxa"/>
            <w:shd w:val="clear" w:color="auto" w:fill="FFFFFF" w:themeFill="background1"/>
          </w:tcPr>
          <w:p w:rsidR="00F81ADD" w:rsidRPr="00EB25B7" w:rsidRDefault="00BB2D12" w:rsidP="0060682C">
            <w:pPr>
              <w:pStyle w:val="TableText"/>
            </w:pPr>
            <w:r w:rsidRPr="00BB2D12">
              <w:t>Defect 68819</w:t>
            </w:r>
          </w:p>
        </w:tc>
        <w:tc>
          <w:tcPr>
            <w:tcW w:w="2243" w:type="dxa"/>
            <w:shd w:val="clear" w:color="auto" w:fill="FFFFFF" w:themeFill="background1"/>
          </w:tcPr>
          <w:p w:rsidR="00F81ADD" w:rsidRPr="00EB25B7" w:rsidRDefault="00BB2D12" w:rsidP="0060682C">
            <w:pPr>
              <w:pStyle w:val="TableText"/>
            </w:pPr>
            <w:r w:rsidRPr="00BB2D12">
              <w:t>8001600275</w:t>
            </w:r>
            <w:r>
              <w:t xml:space="preserve">, </w:t>
            </w:r>
            <w:r w:rsidRPr="00BB2D12">
              <w:t>7000309540</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B96" w:rsidRDefault="00AD1B96" w:rsidP="005569C1">
      <w:pPr>
        <w:spacing w:after="0" w:line="240" w:lineRule="auto"/>
      </w:pPr>
      <w:r>
        <w:separator/>
      </w:r>
    </w:p>
  </w:endnote>
  <w:endnote w:type="continuationSeparator" w:id="0">
    <w:p w:rsidR="00AD1B96" w:rsidRDefault="00AD1B9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B96" w:rsidRDefault="00AD1B96" w:rsidP="005569C1">
      <w:pPr>
        <w:spacing w:after="0" w:line="240" w:lineRule="auto"/>
      </w:pPr>
      <w:r>
        <w:separator/>
      </w:r>
    </w:p>
  </w:footnote>
  <w:footnote w:type="continuationSeparator" w:id="0">
    <w:p w:rsidR="00AD1B96" w:rsidRDefault="00AD1B96"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24B0C">
            <w:t>1-Jun-15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24B0C">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D1B96" w:rsidP="00DF7421">
          <w:pPr>
            <w:rPr>
              <w:rStyle w:val="HighlightText"/>
            </w:rPr>
          </w:pPr>
          <w:r>
            <w:fldChar w:fldCharType="begin"/>
          </w:r>
          <w:r>
            <w:instrText xml:space="preserve"> DOCPROPERTY  $Product$  \* MERGEFORMAT </w:instrText>
          </w:r>
          <w:r>
            <w:fldChar w:fldCharType="separate"/>
          </w:r>
          <w:r w:rsidR="00324B0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D1B96" w:rsidP="00DF7421">
          <w:r>
            <w:fldChar w:fldCharType="begin"/>
          </w:r>
          <w:r>
            <w:instrText xml:space="preserve"> DOCPROPERTY  "$Base Release$"  \* MERGEFORMAT </w:instrText>
          </w:r>
          <w:r>
            <w:fldChar w:fldCharType="separate"/>
          </w:r>
          <w:r w:rsidR="00324B0C">
            <w:t>4.5.0.0</w:t>
          </w:r>
          <w:r>
            <w:fldChar w:fldCharType="end"/>
          </w:r>
          <w:r w:rsidR="0070557B">
            <w:t xml:space="preserve"> Fix </w:t>
          </w:r>
          <w:r w:rsidR="00DF7421">
            <w:t>44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AD1B96">
            <w:fldChar w:fldCharType="begin"/>
          </w:r>
          <w:r w:rsidR="00AD1B96">
            <w:instrText xml:space="preserve"> DOCPROPERTY  "$Release Date$"  \* MERGEFORMAT </w:instrText>
          </w:r>
          <w:r w:rsidR="00AD1B96">
            <w:fldChar w:fldCharType="separate"/>
          </w:r>
          <w:r w:rsidR="00324B0C">
            <w:t>1st June 2015</w:t>
          </w:r>
          <w:r w:rsidR="00AD1B96">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24B0C">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24B0C">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78DB"/>
    <w:rsid w:val="00021410"/>
    <w:rsid w:val="00063EB0"/>
    <w:rsid w:val="00064480"/>
    <w:rsid w:val="00072123"/>
    <w:rsid w:val="000972E7"/>
    <w:rsid w:val="000A6357"/>
    <w:rsid w:val="001011E9"/>
    <w:rsid w:val="001173F1"/>
    <w:rsid w:val="00135F88"/>
    <w:rsid w:val="001646FD"/>
    <w:rsid w:val="001B39A5"/>
    <w:rsid w:val="001D7AA7"/>
    <w:rsid w:val="001F5C04"/>
    <w:rsid w:val="00200028"/>
    <w:rsid w:val="0021160D"/>
    <w:rsid w:val="00221827"/>
    <w:rsid w:val="002335BF"/>
    <w:rsid w:val="002430AD"/>
    <w:rsid w:val="00253ADA"/>
    <w:rsid w:val="0025725E"/>
    <w:rsid w:val="00271973"/>
    <w:rsid w:val="002F6611"/>
    <w:rsid w:val="00324B0C"/>
    <w:rsid w:val="00325744"/>
    <w:rsid w:val="00352D96"/>
    <w:rsid w:val="00357CA8"/>
    <w:rsid w:val="003650DA"/>
    <w:rsid w:val="00392804"/>
    <w:rsid w:val="003A7588"/>
    <w:rsid w:val="003B6A83"/>
    <w:rsid w:val="003C5EAF"/>
    <w:rsid w:val="003C6C51"/>
    <w:rsid w:val="004051FF"/>
    <w:rsid w:val="004272BB"/>
    <w:rsid w:val="00452534"/>
    <w:rsid w:val="00460E04"/>
    <w:rsid w:val="0046395D"/>
    <w:rsid w:val="0048385A"/>
    <w:rsid w:val="004963AD"/>
    <w:rsid w:val="004C74A8"/>
    <w:rsid w:val="005569C1"/>
    <w:rsid w:val="0057529B"/>
    <w:rsid w:val="0058152A"/>
    <w:rsid w:val="00584827"/>
    <w:rsid w:val="005922A3"/>
    <w:rsid w:val="005967FA"/>
    <w:rsid w:val="005A0CDB"/>
    <w:rsid w:val="005B2C60"/>
    <w:rsid w:val="005F4FEB"/>
    <w:rsid w:val="00637272"/>
    <w:rsid w:val="00646C67"/>
    <w:rsid w:val="0065575B"/>
    <w:rsid w:val="0068005A"/>
    <w:rsid w:val="00685386"/>
    <w:rsid w:val="006870B5"/>
    <w:rsid w:val="00695D35"/>
    <w:rsid w:val="006978D0"/>
    <w:rsid w:val="006E59F5"/>
    <w:rsid w:val="006E61E7"/>
    <w:rsid w:val="006F2A78"/>
    <w:rsid w:val="0070557B"/>
    <w:rsid w:val="00711218"/>
    <w:rsid w:val="00780D20"/>
    <w:rsid w:val="007A7B6A"/>
    <w:rsid w:val="00856594"/>
    <w:rsid w:val="00892D7A"/>
    <w:rsid w:val="00896AE3"/>
    <w:rsid w:val="008E04DC"/>
    <w:rsid w:val="008E08F7"/>
    <w:rsid w:val="008F6B2D"/>
    <w:rsid w:val="00920697"/>
    <w:rsid w:val="00923988"/>
    <w:rsid w:val="009A7264"/>
    <w:rsid w:val="009F5506"/>
    <w:rsid w:val="00A4297F"/>
    <w:rsid w:val="00A52FDE"/>
    <w:rsid w:val="00A840FF"/>
    <w:rsid w:val="00AB1F57"/>
    <w:rsid w:val="00AD1B96"/>
    <w:rsid w:val="00AD36C2"/>
    <w:rsid w:val="00B11961"/>
    <w:rsid w:val="00B16C94"/>
    <w:rsid w:val="00B716B6"/>
    <w:rsid w:val="00B77589"/>
    <w:rsid w:val="00B94861"/>
    <w:rsid w:val="00B94D6E"/>
    <w:rsid w:val="00BA0F96"/>
    <w:rsid w:val="00BA1134"/>
    <w:rsid w:val="00BA1A33"/>
    <w:rsid w:val="00BA1A5A"/>
    <w:rsid w:val="00BB2D12"/>
    <w:rsid w:val="00BD1D49"/>
    <w:rsid w:val="00BD2877"/>
    <w:rsid w:val="00BF577E"/>
    <w:rsid w:val="00C26AF2"/>
    <w:rsid w:val="00C459BD"/>
    <w:rsid w:val="00C47567"/>
    <w:rsid w:val="00CA2C8D"/>
    <w:rsid w:val="00CB3AC7"/>
    <w:rsid w:val="00CC59C0"/>
    <w:rsid w:val="00CD372B"/>
    <w:rsid w:val="00CD685F"/>
    <w:rsid w:val="00CF0232"/>
    <w:rsid w:val="00CF1726"/>
    <w:rsid w:val="00D15201"/>
    <w:rsid w:val="00D203EF"/>
    <w:rsid w:val="00D43B88"/>
    <w:rsid w:val="00D5537E"/>
    <w:rsid w:val="00D6476A"/>
    <w:rsid w:val="00D7797E"/>
    <w:rsid w:val="00DB529E"/>
    <w:rsid w:val="00DD2E42"/>
    <w:rsid w:val="00DD653A"/>
    <w:rsid w:val="00DF6457"/>
    <w:rsid w:val="00DF7421"/>
    <w:rsid w:val="00E16CD1"/>
    <w:rsid w:val="00E27A75"/>
    <w:rsid w:val="00E773D9"/>
    <w:rsid w:val="00E936B8"/>
    <w:rsid w:val="00EA15F4"/>
    <w:rsid w:val="00EB25B7"/>
    <w:rsid w:val="00EE6316"/>
    <w:rsid w:val="00EF1DCD"/>
    <w:rsid w:val="00EF37DC"/>
    <w:rsid w:val="00F037C6"/>
    <w:rsid w:val="00F039D2"/>
    <w:rsid w:val="00F1706D"/>
    <w:rsid w:val="00F1718E"/>
    <w:rsid w:val="00F8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354</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 Hukeri</cp:lastModifiedBy>
  <cp:revision>93</cp:revision>
  <cp:lastPrinted>2015-06-01T06:11:00Z</cp:lastPrinted>
  <dcterms:created xsi:type="dcterms:W3CDTF">2013-09-27T15:13:00Z</dcterms:created>
  <dcterms:modified xsi:type="dcterms:W3CDTF">2015-06-01T06:12:00Z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1st June 2015</vt:lpwstr>
  </property>
  <property fmtid="{D5CDD505-2E9C-101B-9397-08002B2CF9AE}" pid="5" name="$Bentley Select Release$">
    <vt:lpwstr>exnm04050001en_updt44</vt:lpwstr>
  </property>
  <property fmtid="{D5CDD505-2E9C-101B-9397-08002B2CF9AE}" pid="6" name="$Fix Number$">
    <vt:lpwstr>44</vt:lpwstr>
  </property>
  <property fmtid="{D5CDD505-2E9C-101B-9397-08002B2CF9AE}" pid="7" name="$Install SQL Script$">
    <vt:lpwstr>nm_4500_fix44.sql</vt:lpwstr>
  </property>
</Properties>
</file>