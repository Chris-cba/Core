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03512D" w:rsidP="00EB25B7">
      <w:pPr>
        <w:pStyle w:val="coverinfo"/>
      </w:pPr>
      <w:fldSimple w:instr=" DOCPROPERTY  $Product$  \* MERGEFORMAT ">
        <w:r w:rsidR="00B3000E">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03512D" w:rsidP="00EB25B7">
      <w:pPr>
        <w:pStyle w:val="CoverVersion"/>
      </w:pPr>
      <w:fldSimple w:instr=" DOCPROPERTY  &quot;$Base Release$&quot;  \* MERGEFORMAT ">
        <w:r w:rsidR="00B3000E">
          <w:t>4.6.0.0</w:t>
        </w:r>
      </w:fldSimple>
      <w:r w:rsidR="004C74A8">
        <w:t xml:space="preserve"> Fix </w:t>
      </w:r>
      <w:r w:rsidR="0038725E">
        <w:t>4</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B3000E"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B3000E">
        <w:rPr>
          <w:noProof/>
        </w:rPr>
        <w:t>1.</w:t>
      </w:r>
      <w:r w:rsidR="00B3000E">
        <w:rPr>
          <w:rFonts w:asciiTheme="minorHAnsi" w:eastAsiaTheme="minorEastAsia" w:hAnsiTheme="minorHAnsi" w:cstheme="minorBidi"/>
          <w:noProof/>
          <w:sz w:val="22"/>
          <w:szCs w:val="22"/>
        </w:rPr>
        <w:tab/>
      </w:r>
      <w:r w:rsidR="00B3000E">
        <w:rPr>
          <w:noProof/>
        </w:rPr>
        <w:t>Introduction</w:t>
      </w:r>
      <w:r w:rsidR="00B3000E">
        <w:rPr>
          <w:noProof/>
        </w:rPr>
        <w:tab/>
      </w:r>
      <w:r w:rsidR="00B3000E">
        <w:rPr>
          <w:noProof/>
        </w:rPr>
        <w:fldChar w:fldCharType="begin"/>
      </w:r>
      <w:r w:rsidR="00B3000E">
        <w:rPr>
          <w:noProof/>
        </w:rPr>
        <w:instrText xml:space="preserve"> PAGEREF _Toc354581899 \h </w:instrText>
      </w:r>
      <w:r w:rsidR="00B3000E">
        <w:rPr>
          <w:noProof/>
        </w:rPr>
      </w:r>
      <w:r w:rsidR="00B3000E">
        <w:rPr>
          <w:noProof/>
        </w:rPr>
        <w:fldChar w:fldCharType="separate"/>
      </w:r>
      <w:r w:rsidR="00B3000E">
        <w:rPr>
          <w:noProof/>
        </w:rPr>
        <w:t>2</w:t>
      </w:r>
      <w:r w:rsidR="00B3000E">
        <w:rPr>
          <w:noProof/>
        </w:rPr>
        <w:fldChar w:fldCharType="end"/>
      </w:r>
    </w:p>
    <w:p w:rsidR="00B3000E" w:rsidRDefault="00B3000E">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_Toc354581900 \h </w:instrText>
      </w:r>
      <w:r>
        <w:rPr>
          <w:noProof/>
        </w:rPr>
      </w:r>
      <w:r>
        <w:rPr>
          <w:noProof/>
        </w:rPr>
        <w:fldChar w:fldCharType="separate"/>
      </w:r>
      <w:r>
        <w:rPr>
          <w:noProof/>
        </w:rPr>
        <w:t>2</w:t>
      </w:r>
      <w:r>
        <w:rPr>
          <w:noProof/>
        </w:rPr>
        <w:fldChar w:fldCharType="end"/>
      </w:r>
    </w:p>
    <w:p w:rsidR="00B3000E" w:rsidRDefault="00B3000E">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_Toc354581901 \h </w:instrText>
      </w:r>
      <w:r>
        <w:rPr>
          <w:noProof/>
        </w:rPr>
      </w:r>
      <w:r>
        <w:rPr>
          <w:noProof/>
        </w:rPr>
        <w:fldChar w:fldCharType="separate"/>
      </w:r>
      <w:r>
        <w:rPr>
          <w:noProof/>
        </w:rPr>
        <w:t>2</w:t>
      </w:r>
      <w:r>
        <w:rPr>
          <w:noProof/>
        </w:rPr>
        <w:fldChar w:fldCharType="end"/>
      </w:r>
    </w:p>
    <w:p w:rsidR="00B3000E" w:rsidRDefault="00B3000E">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_Toc354581902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458189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B3000E">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B3000E">
          <w:t>4.6.0.0</w:t>
        </w:r>
      </w:fldSimple>
      <w:r w:rsidR="004C74A8">
        <w:t xml:space="preserve"> Fix </w:t>
      </w:r>
      <w:r w:rsidR="0038725E">
        <w:t>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58190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03512D" w:rsidP="0038725E">
            <w:pPr>
              <w:pStyle w:val="TableText"/>
            </w:pPr>
            <w:fldSimple w:instr=" DOCPROPERTY  &quot;$Base Release$&quot;  \* MERGEFORMAT ">
              <w:r w:rsidR="00B3000E">
                <w:t>4.6.0.0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B3000E" w:rsidRPr="00B3000E">
                <w:rPr>
                  <w:sz w:val="16"/>
                  <w:szCs w:val="16"/>
                </w:rPr>
                <w:t>exnm04060004en_updt4</w:t>
              </w:r>
            </w:fldSimple>
            <w:r w:rsidR="0014073F">
              <w:rPr>
                <w:sz w:val="16"/>
                <w:szCs w:val="16"/>
              </w:rPr>
              <w:t>.</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B3000E" w:rsidRPr="00B3000E">
                <w:rPr>
                  <w:szCs w:val="16"/>
                </w:rPr>
                <w:t>NM_4600_fix4.SQL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58190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1769FB" w:rsidP="00EB25B7">
            <w:pPr>
              <w:pStyle w:val="TableText"/>
            </w:pPr>
            <w:r>
              <w:t>2.12</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1769FB" w:rsidP="00EB25B7">
            <w:pPr>
              <w:pStyle w:val="TableText"/>
            </w:pPr>
            <w:r>
              <w:t>1.2</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581902"/>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B60" w:rsidRDefault="00C75B60" w:rsidP="005569C1">
      <w:pPr>
        <w:spacing w:after="0" w:line="240" w:lineRule="auto"/>
      </w:pPr>
      <w:r>
        <w:separator/>
      </w:r>
    </w:p>
  </w:endnote>
  <w:endnote w:type="continuationSeparator" w:id="0">
    <w:p w:rsidR="00C75B60" w:rsidRDefault="00C75B6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B60" w:rsidRDefault="00C75B60" w:rsidP="005569C1">
      <w:pPr>
        <w:spacing w:after="0" w:line="240" w:lineRule="auto"/>
      </w:pPr>
      <w:r>
        <w:separator/>
      </w:r>
    </w:p>
  </w:footnote>
  <w:footnote w:type="continuationSeparator" w:id="0">
    <w:p w:rsidR="00C75B60" w:rsidRDefault="00C75B6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03512D"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3000E">
            <w:t>24-Apr-13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D2C0D0C" wp14:editId="5DFD4AA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3512D" w:rsidP="00E42786">
          <w:pPr>
            <w:rPr>
              <w:rStyle w:val="HighlightText"/>
            </w:rPr>
          </w:pPr>
          <w:fldSimple w:instr=" DOCPROPERTY  $Product$  \* MERGEFORMAT ">
            <w:r w:rsidR="00E42786">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E42786"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3512D" w:rsidP="0038725E">
          <w:fldSimple w:instr=" DOCPROPERTY  &quot;$Base Release$&quot;  \* MERGEFORMAT ">
            <w:r w:rsidR="009A053C">
              <w:t>4.</w:t>
            </w:r>
            <w:r w:rsidR="0038725E">
              <w:t>6</w:t>
            </w:r>
            <w:r w:rsidR="009A053C">
              <w:t>.0.0</w:t>
            </w:r>
          </w:fldSimple>
          <w:r w:rsidR="0070557B">
            <w:t xml:space="preserve"> Fix </w:t>
          </w:r>
          <w:r w:rsidR="0038725E">
            <w:t>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769FB">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769FB">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03AB9"/>
    <w:rsid w:val="0003512D"/>
    <w:rsid w:val="00041C73"/>
    <w:rsid w:val="00063EB0"/>
    <w:rsid w:val="000A6357"/>
    <w:rsid w:val="0014073F"/>
    <w:rsid w:val="001769FB"/>
    <w:rsid w:val="003220A7"/>
    <w:rsid w:val="00356B4F"/>
    <w:rsid w:val="0038725E"/>
    <w:rsid w:val="004272BB"/>
    <w:rsid w:val="00452534"/>
    <w:rsid w:val="0048385A"/>
    <w:rsid w:val="004C74A8"/>
    <w:rsid w:val="005569C1"/>
    <w:rsid w:val="005A0CDB"/>
    <w:rsid w:val="005B2C60"/>
    <w:rsid w:val="005D01A3"/>
    <w:rsid w:val="00685386"/>
    <w:rsid w:val="006E59F5"/>
    <w:rsid w:val="0070557B"/>
    <w:rsid w:val="00735984"/>
    <w:rsid w:val="007840D8"/>
    <w:rsid w:val="007F2369"/>
    <w:rsid w:val="00845853"/>
    <w:rsid w:val="00856594"/>
    <w:rsid w:val="009A053C"/>
    <w:rsid w:val="00AD36C2"/>
    <w:rsid w:val="00B3000E"/>
    <w:rsid w:val="00B30C43"/>
    <w:rsid w:val="00BD1D49"/>
    <w:rsid w:val="00C47567"/>
    <w:rsid w:val="00C75B60"/>
    <w:rsid w:val="00C86B21"/>
    <w:rsid w:val="00CE31FA"/>
    <w:rsid w:val="00D01443"/>
    <w:rsid w:val="00D6476A"/>
    <w:rsid w:val="00DD2E42"/>
    <w:rsid w:val="00DD653A"/>
    <w:rsid w:val="00E42786"/>
    <w:rsid w:val="00EB25B7"/>
    <w:rsid w:val="00EE2BD9"/>
    <w:rsid w:val="00EF37DC"/>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20</TotalTime>
  <Pages>4</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14</cp:revision>
  <dcterms:created xsi:type="dcterms:W3CDTF">2013-03-12T17:25:00Z</dcterms:created>
  <dcterms:modified xsi:type="dcterms:W3CDTF">2013-04-24T14:50:00Z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12th March 2013</vt:lpwstr>
  </property>
  <property fmtid="{D5CDD505-2E9C-101B-9397-08002B2CF9AE}" pid="5" name="$Bentley Select Release$">
    <vt:lpwstr>exnm04060004en_updt4</vt:lpwstr>
  </property>
  <property fmtid="{D5CDD505-2E9C-101B-9397-08002B2CF9AE}" pid="6" name="$Fix Number$">
    <vt:lpwstr>4</vt:lpwstr>
  </property>
  <property fmtid="{D5CDD505-2E9C-101B-9397-08002B2CF9AE}" pid="7" name="$Install SQL Script$">
    <vt:lpwstr>NM_4600_fix4.SQL</vt:lpwstr>
  </property>
</Properties>
</file>