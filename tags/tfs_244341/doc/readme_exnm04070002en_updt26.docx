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215DD5" w:rsidP="00EB25B7">
      <w:pPr>
        <w:pStyle w:val="coverinfo"/>
      </w:pPr>
      <w:r>
        <w:fldChar w:fldCharType="begin"/>
      </w:r>
      <w:r>
        <w:instrText xml:space="preserve"> DOCPROPERTY  $Product$  \* MERGEFORMAT </w:instrText>
      </w:r>
      <w:r>
        <w:fldChar w:fldCharType="separate"/>
      </w:r>
      <w:r w:rsidR="00C905C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60EE4" w:rsidP="00EB25B7">
      <w:pPr>
        <w:pStyle w:val="CoverVersion"/>
      </w:pPr>
      <w:fldSimple w:instr=" DOCPROPERTY  &quot;$Base Release$&quot;  \* MERGEFORMAT ">
        <w:r w:rsidR="00C905C9">
          <w:t>4.7.0.0</w:t>
        </w:r>
      </w:fldSimple>
      <w:r w:rsidR="004C74A8">
        <w:t xml:space="preserve"> Fix </w:t>
      </w:r>
      <w:r w:rsidR="0038593A">
        <w:t>26</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C905C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C905C9">
        <w:rPr>
          <w:noProof/>
        </w:rPr>
        <w:t>1.</w:t>
      </w:r>
      <w:r w:rsidR="00C905C9">
        <w:rPr>
          <w:rFonts w:asciiTheme="minorHAnsi" w:eastAsiaTheme="minorEastAsia" w:hAnsiTheme="minorHAnsi" w:cstheme="minorBidi"/>
          <w:noProof/>
          <w:sz w:val="22"/>
          <w:szCs w:val="22"/>
          <w:lang w:val="en-US" w:eastAsia="en-US"/>
        </w:rPr>
        <w:tab/>
      </w:r>
      <w:r w:rsidR="00C905C9">
        <w:rPr>
          <w:noProof/>
        </w:rPr>
        <w:t>Introduction</w:t>
      </w:r>
      <w:r w:rsidR="00C905C9">
        <w:rPr>
          <w:noProof/>
        </w:rPr>
        <w:tab/>
      </w:r>
      <w:r w:rsidR="00C905C9">
        <w:rPr>
          <w:noProof/>
        </w:rPr>
        <w:fldChar w:fldCharType="begin"/>
      </w:r>
      <w:r w:rsidR="00C905C9">
        <w:rPr>
          <w:noProof/>
        </w:rPr>
        <w:instrText xml:space="preserve"> PAGEREF _Toc424924882 \h </w:instrText>
      </w:r>
      <w:r w:rsidR="00C905C9">
        <w:rPr>
          <w:noProof/>
        </w:rPr>
      </w:r>
      <w:r w:rsidR="00C905C9">
        <w:rPr>
          <w:noProof/>
        </w:rPr>
        <w:fldChar w:fldCharType="separate"/>
      </w:r>
      <w:r w:rsidR="008C24E7">
        <w:rPr>
          <w:noProof/>
        </w:rPr>
        <w:t>2</w:t>
      </w:r>
      <w:r w:rsidR="00C905C9">
        <w:rPr>
          <w:noProof/>
        </w:rPr>
        <w:fldChar w:fldCharType="end"/>
      </w:r>
    </w:p>
    <w:p w:rsidR="00C905C9" w:rsidRDefault="00C905C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_Toc424924883 \h </w:instrText>
      </w:r>
      <w:r>
        <w:rPr>
          <w:noProof/>
        </w:rPr>
      </w:r>
      <w:r>
        <w:rPr>
          <w:noProof/>
        </w:rPr>
        <w:fldChar w:fldCharType="separate"/>
      </w:r>
      <w:r w:rsidR="008C24E7">
        <w:rPr>
          <w:noProof/>
        </w:rPr>
        <w:t>2</w:t>
      </w:r>
      <w:r>
        <w:rPr>
          <w:noProof/>
        </w:rPr>
        <w:fldChar w:fldCharType="end"/>
      </w:r>
    </w:p>
    <w:p w:rsidR="00C905C9" w:rsidRDefault="00C905C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_Toc424924884 \h </w:instrText>
      </w:r>
      <w:r>
        <w:rPr>
          <w:noProof/>
        </w:rPr>
      </w:r>
      <w:r>
        <w:rPr>
          <w:noProof/>
        </w:rPr>
        <w:fldChar w:fldCharType="separate"/>
      </w:r>
      <w:r w:rsidR="008C24E7">
        <w:rPr>
          <w:noProof/>
        </w:rPr>
        <w:t>2</w:t>
      </w:r>
      <w:r>
        <w:rPr>
          <w:noProof/>
        </w:rPr>
        <w:fldChar w:fldCharType="end"/>
      </w:r>
    </w:p>
    <w:p w:rsidR="00C905C9" w:rsidRDefault="00C905C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_Toc424924885 \h </w:instrText>
      </w:r>
      <w:r>
        <w:rPr>
          <w:noProof/>
        </w:rPr>
      </w:r>
      <w:r>
        <w:rPr>
          <w:noProof/>
        </w:rPr>
        <w:fldChar w:fldCharType="separate"/>
      </w:r>
      <w:r w:rsidR="008C24E7">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4924882"/>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215DD5">
        <w:fldChar w:fldCharType="begin"/>
      </w:r>
      <w:r w:rsidR="00215DD5">
        <w:instrText xml:space="preserve"> DOCPROPE</w:instrText>
      </w:r>
      <w:r w:rsidR="00215DD5">
        <w:instrText xml:space="preserve">RTY  $Product$  \* MERGEFORMAT </w:instrText>
      </w:r>
      <w:r w:rsidR="00215DD5">
        <w:fldChar w:fldCharType="separate"/>
      </w:r>
      <w:r w:rsidR="00C905C9">
        <w:t>Network Manager</w:t>
      </w:r>
      <w:r w:rsidR="00215DD5">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215DD5">
        <w:fldChar w:fldCharType="begin"/>
      </w:r>
      <w:r w:rsidR="00215DD5">
        <w:instrText xml:space="preserve"> DOCPROPERTY  "$Base Release$"  \* MERGEFORMAT </w:instrText>
      </w:r>
      <w:r w:rsidR="00215DD5">
        <w:fldChar w:fldCharType="separate"/>
      </w:r>
      <w:r w:rsidR="00C905C9">
        <w:t>4.7.0.0</w:t>
      </w:r>
      <w:r w:rsidR="00215DD5">
        <w:fldChar w:fldCharType="end"/>
      </w:r>
      <w:r w:rsidR="004C74A8">
        <w:t xml:space="preserve"> Fix </w:t>
      </w:r>
      <w:r w:rsidR="000155AC">
        <w:t>2</w:t>
      </w:r>
      <w:r w:rsidR="000A0F28">
        <w:t>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1" w:name="_Toc42492488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215DD5" w:rsidP="00F67C10">
            <w:pPr>
              <w:pStyle w:val="TableText"/>
            </w:pPr>
            <w:r>
              <w:fldChar w:fldCharType="begin"/>
            </w:r>
            <w:r>
              <w:instrText xml:space="preserve"> DOCPROPERTY  "$Base Release$"  \* MERGEFORMAT </w:instrText>
            </w:r>
            <w:r>
              <w:fldChar w:fldCharType="separate"/>
            </w:r>
            <w:r w:rsidR="00C905C9">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0A0F28" w:rsidP="006A7C66">
            <w:pPr>
              <w:pStyle w:val="TableText"/>
              <w:jc w:val="both"/>
            </w:pPr>
            <w:r w:rsidRPr="000A0F28">
              <w:t xml:space="preserve">HAL: Failure to resolve avoid creation of duplicate member records when a routes membership </w:t>
            </w:r>
            <w:proofErr w:type="spellStart"/>
            <w:r w:rsidRPr="000A0F28">
              <w:t>datums</w:t>
            </w:r>
            <w:proofErr w:type="spellEnd"/>
            <w:r w:rsidRPr="000A0F28">
              <w:t xml:space="preserve"> are edited but not replaced.</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B35E8F" w:rsidRDefault="00B35E8F" w:rsidP="00B35E8F">
            <w:pPr>
              <w:pStyle w:val="Default"/>
              <w:rPr>
                <w:sz w:val="16"/>
                <w:szCs w:val="16"/>
              </w:rPr>
            </w:pPr>
            <w:r>
              <w:rPr>
                <w:sz w:val="16"/>
                <w:szCs w:val="16"/>
              </w:rPr>
              <w:t xml:space="preserve">Network Manager 4.7.0.0 Fix 22 (Fix Number - </w:t>
            </w:r>
            <w:r w:rsidRPr="00B35E8F">
              <w:rPr>
                <w:sz w:val="16"/>
                <w:szCs w:val="16"/>
              </w:rPr>
              <w:t>exnm04070005en_updt22</w:t>
            </w:r>
            <w:r>
              <w:rPr>
                <w:sz w:val="16"/>
                <w:szCs w:val="16"/>
              </w:rPr>
              <w:t xml:space="preserve">) </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C905C9">
              <w:rPr>
                <w:sz w:val="16"/>
                <w:szCs w:val="16"/>
              </w:rPr>
              <w:t>exnm04070002</w:t>
            </w:r>
            <w:r w:rsidR="009C2BE6">
              <w:rPr>
                <w:sz w:val="16"/>
                <w:szCs w:val="16"/>
              </w:rPr>
              <w:t>en_updt2</w:t>
            </w:r>
            <w:r w:rsidR="000A0F28">
              <w:rPr>
                <w:sz w:val="16"/>
                <w:szCs w:val="16"/>
              </w:rPr>
              <w:t>6</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w:t>
            </w:r>
            <w:r w:rsidR="000A0F28">
              <w:rPr>
                <w:b/>
                <w:sz w:val="16"/>
                <w:szCs w:val="16"/>
              </w:rPr>
              <w:t>6</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2" w:name="_Toc424924884"/>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0A0F28">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A0F28">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C905C9" w:rsidP="00EB25B7">
            <w:pPr>
              <w:pStyle w:val="TableText"/>
            </w:pPr>
            <w:r>
              <w:t>2.22.1.3</w:t>
            </w:r>
            <w:bookmarkStart w:id="3" w:name="_GoBack"/>
            <w:bookmarkEnd w:id="3"/>
          </w:p>
        </w:tc>
      </w:tr>
    </w:tbl>
    <w:p w:rsidR="0023721B" w:rsidRDefault="0023721B" w:rsidP="00406FDA"/>
    <w:p w:rsidR="00EB25B7" w:rsidRDefault="00EB25B7" w:rsidP="00DD2E42">
      <w:pPr>
        <w:pStyle w:val="Heading1"/>
      </w:pPr>
      <w:bookmarkStart w:id="4" w:name="_Toc424924885"/>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215DD5" w:rsidP="000A0F28">
            <w:pPr>
              <w:pStyle w:val="TableText"/>
              <w:rPr>
                <w:rStyle w:val="TableTitleline"/>
                <w:b w:val="0"/>
                <w:bCs w:val="0"/>
                <w:i w:val="0"/>
                <w:iCs w:val="0"/>
              </w:rPr>
            </w:pPr>
            <w:hyperlink r:id="rId10" w:history="1">
              <w:r w:rsidR="000A0F28" w:rsidRPr="000A0F28">
                <w:t>Defect 244341</w:t>
              </w:r>
            </w:hyperlink>
            <w:r w:rsidR="000A0F28">
              <w:t xml:space="preserve">: </w:t>
            </w:r>
            <w:r w:rsidR="000A0F28" w:rsidRPr="000A0F28">
              <w:t xml:space="preserve">HAL: Failure to resolve avoid creation of duplicate member records when a routes membership </w:t>
            </w:r>
            <w:proofErr w:type="spellStart"/>
            <w:r w:rsidR="000A0F28" w:rsidRPr="000A0F28">
              <w:t>datums</w:t>
            </w:r>
            <w:proofErr w:type="spellEnd"/>
            <w:r w:rsidR="000A0F28" w:rsidRPr="000A0F28">
              <w:t xml:space="preserve"> are edited but not replaced.</w:t>
            </w:r>
          </w:p>
        </w:tc>
        <w:tc>
          <w:tcPr>
            <w:tcW w:w="2070" w:type="dxa"/>
            <w:shd w:val="clear" w:color="auto" w:fill="FFFFFF" w:themeFill="background1"/>
          </w:tcPr>
          <w:p w:rsidR="00F81ADD" w:rsidRPr="00EB25B7" w:rsidRDefault="000A0F28" w:rsidP="00F67C10">
            <w:pPr>
              <w:pStyle w:val="TableText"/>
            </w:pPr>
            <w:r>
              <w:t>244341</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DD5" w:rsidRDefault="00215DD5" w:rsidP="005569C1">
      <w:pPr>
        <w:spacing w:after="0" w:line="240" w:lineRule="auto"/>
      </w:pPr>
      <w:r>
        <w:separator/>
      </w:r>
    </w:p>
  </w:endnote>
  <w:endnote w:type="continuationSeparator" w:id="0">
    <w:p w:rsidR="00215DD5" w:rsidRDefault="00215DD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DD5" w:rsidRDefault="00215DD5" w:rsidP="005569C1">
      <w:pPr>
        <w:spacing w:after="0" w:line="240" w:lineRule="auto"/>
      </w:pPr>
      <w:r>
        <w:separator/>
      </w:r>
    </w:p>
  </w:footnote>
  <w:footnote w:type="continuationSeparator" w:id="0">
    <w:p w:rsidR="00215DD5" w:rsidRDefault="00215DD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C24E7">
            <w:t>17-Jul-15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C24E7">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7B799E60" wp14:editId="03BDC35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215DD5" w:rsidP="004C74A8">
          <w:pPr>
            <w:rPr>
              <w:rStyle w:val="HighlightText"/>
            </w:rPr>
          </w:pPr>
          <w:r>
            <w:fldChar w:fldCharType="begin"/>
          </w:r>
          <w:r>
            <w:instrText xml:space="preserve"> DOCPROPERTY  $Product$  \* MERGEFORMAT </w:instrText>
          </w:r>
          <w:r>
            <w:fldChar w:fldCharType="separate"/>
          </w:r>
          <w:r w:rsidR="008C24E7">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215DD5" w:rsidP="0024212B">
          <w:r>
            <w:fldChar w:fldCharType="begin"/>
          </w:r>
          <w:r>
            <w:instrText xml:space="preserve"> DOCPROPERTY  "$Base Release$"  \* MERGEFORMAT </w:instrText>
          </w:r>
          <w:r>
            <w:fldChar w:fldCharType="separate"/>
          </w:r>
          <w:r w:rsidR="008C24E7">
            <w:t>4.7.0.0</w:t>
          </w:r>
          <w:r>
            <w:fldChar w:fldCharType="end"/>
          </w:r>
          <w:r w:rsidR="0070557B">
            <w:t xml:space="preserve"> Fix </w:t>
          </w:r>
          <w:r w:rsidR="00963D18">
            <w:t>26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r w:rsidR="00215DD5">
            <w:fldChar w:fldCharType="begin"/>
          </w:r>
          <w:r w:rsidR="00215DD5">
            <w:instrText xml:space="preserve"> DOCPROPERTY  "$Release Date$"  \* MERGEFORMAT </w:instrText>
          </w:r>
          <w:r w:rsidR="00215DD5">
            <w:fldChar w:fldCharType="separate"/>
          </w:r>
          <w:r w:rsidR="008C24E7">
            <w:t>17-JUL-2015</w:t>
          </w:r>
          <w:r w:rsidR="00215DD5">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C24E7">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C24E7">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0F28"/>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1E3F5E"/>
    <w:rsid w:val="00200028"/>
    <w:rsid w:val="002120F9"/>
    <w:rsid w:val="00215DD5"/>
    <w:rsid w:val="0023721B"/>
    <w:rsid w:val="0024212B"/>
    <w:rsid w:val="00242470"/>
    <w:rsid w:val="002430AD"/>
    <w:rsid w:val="00253ADA"/>
    <w:rsid w:val="00295AEA"/>
    <w:rsid w:val="002E0CF6"/>
    <w:rsid w:val="002F1876"/>
    <w:rsid w:val="002F35DF"/>
    <w:rsid w:val="003166D6"/>
    <w:rsid w:val="003277C9"/>
    <w:rsid w:val="00340782"/>
    <w:rsid w:val="00350ACC"/>
    <w:rsid w:val="00352D96"/>
    <w:rsid w:val="00357CA8"/>
    <w:rsid w:val="003650DA"/>
    <w:rsid w:val="0038593A"/>
    <w:rsid w:val="00387B52"/>
    <w:rsid w:val="00391A51"/>
    <w:rsid w:val="00392804"/>
    <w:rsid w:val="00395D2B"/>
    <w:rsid w:val="003B1ED4"/>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0495"/>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34EA"/>
    <w:rsid w:val="006F62CE"/>
    <w:rsid w:val="0070557B"/>
    <w:rsid w:val="0074523C"/>
    <w:rsid w:val="00747A0A"/>
    <w:rsid w:val="007603D6"/>
    <w:rsid w:val="007709BA"/>
    <w:rsid w:val="00794376"/>
    <w:rsid w:val="007A6312"/>
    <w:rsid w:val="007A7B6A"/>
    <w:rsid w:val="00803C5C"/>
    <w:rsid w:val="008309CE"/>
    <w:rsid w:val="00856594"/>
    <w:rsid w:val="00866CCC"/>
    <w:rsid w:val="00890B47"/>
    <w:rsid w:val="00892D7A"/>
    <w:rsid w:val="00896AE3"/>
    <w:rsid w:val="008C24E7"/>
    <w:rsid w:val="008D07E7"/>
    <w:rsid w:val="008E08F7"/>
    <w:rsid w:val="008F5859"/>
    <w:rsid w:val="008F6B2D"/>
    <w:rsid w:val="00901DD5"/>
    <w:rsid w:val="00911E5F"/>
    <w:rsid w:val="00932016"/>
    <w:rsid w:val="00963D18"/>
    <w:rsid w:val="00985A99"/>
    <w:rsid w:val="009A7264"/>
    <w:rsid w:val="009C2BE6"/>
    <w:rsid w:val="009C4728"/>
    <w:rsid w:val="009E3C97"/>
    <w:rsid w:val="009E6C45"/>
    <w:rsid w:val="009E74B9"/>
    <w:rsid w:val="009F5506"/>
    <w:rsid w:val="00A4297F"/>
    <w:rsid w:val="00A52FDE"/>
    <w:rsid w:val="00A54DA5"/>
    <w:rsid w:val="00A639B2"/>
    <w:rsid w:val="00A70906"/>
    <w:rsid w:val="00A81F3B"/>
    <w:rsid w:val="00A840FF"/>
    <w:rsid w:val="00A934BB"/>
    <w:rsid w:val="00A94619"/>
    <w:rsid w:val="00AB07E1"/>
    <w:rsid w:val="00AB7B57"/>
    <w:rsid w:val="00AC2058"/>
    <w:rsid w:val="00AD36C2"/>
    <w:rsid w:val="00AE6BF6"/>
    <w:rsid w:val="00B11961"/>
    <w:rsid w:val="00B16C94"/>
    <w:rsid w:val="00B33781"/>
    <w:rsid w:val="00B35E8F"/>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0EE4"/>
    <w:rsid w:val="00C61FBF"/>
    <w:rsid w:val="00C905C9"/>
    <w:rsid w:val="00C94AD1"/>
    <w:rsid w:val="00CA2DBF"/>
    <w:rsid w:val="00CB2911"/>
    <w:rsid w:val="00CC59C0"/>
    <w:rsid w:val="00CD372B"/>
    <w:rsid w:val="00CD4A9B"/>
    <w:rsid w:val="00CE4D4D"/>
    <w:rsid w:val="00CF0232"/>
    <w:rsid w:val="00CF1726"/>
    <w:rsid w:val="00CF7B66"/>
    <w:rsid w:val="00D34934"/>
    <w:rsid w:val="00D4007A"/>
    <w:rsid w:val="00D5537E"/>
    <w:rsid w:val="00D6476A"/>
    <w:rsid w:val="00D84207"/>
    <w:rsid w:val="00DB529E"/>
    <w:rsid w:val="00DC04FE"/>
    <w:rsid w:val="00DC1605"/>
    <w:rsid w:val="00DC234A"/>
    <w:rsid w:val="00DC39A7"/>
    <w:rsid w:val="00DD2E42"/>
    <w:rsid w:val="00DD653A"/>
    <w:rsid w:val="00DF6457"/>
    <w:rsid w:val="00E14139"/>
    <w:rsid w:val="00E16CD1"/>
    <w:rsid w:val="00E37F02"/>
    <w:rsid w:val="00EA15F4"/>
    <w:rsid w:val="00EB1A5D"/>
    <w:rsid w:val="00EB25B7"/>
    <w:rsid w:val="00EC6138"/>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D3F82"/>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24434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15</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11</cp:revision>
  <cp:lastPrinted>2015-07-17T14:04:00Z</cp:lastPrinted>
  <dcterms:created xsi:type="dcterms:W3CDTF">2015-07-16T10:31:00Z</dcterms:created>
  <dcterms:modified xsi:type="dcterms:W3CDTF">2015-07-17T14:05:00Z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17-JUL-2015</vt:lpwstr>
  </property>
  <property fmtid="{D5CDD505-2E9C-101B-9397-08002B2CF9AE}" pid="5" name="$Bentley Select Release$">
    <vt:lpwstr>exnm04070002en_updt26</vt:lpwstr>
  </property>
  <property fmtid="{D5CDD505-2E9C-101B-9397-08002B2CF9AE}" pid="6" name="$Fix Number$">
    <vt:lpwstr>26</vt:lpwstr>
  </property>
  <property fmtid="{D5CDD505-2E9C-101B-9397-08002B2CF9AE}" pid="7" name="$Install SQL Script$">
    <vt:lpwstr>nm_4700_fix26.sql</vt:lpwstr>
  </property>
</Properties>
</file>