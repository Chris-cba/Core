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0C2184" w:rsidP="00EB25B7">
      <w:r>
        <w:rPr>
          <w:noProof/>
          <w:lang w:val="en-US" w:eastAsia="en-US"/>
        </w:rPr>
        <w:drawing>
          <wp:inline distT="0" distB="0" distL="0" distR="0">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E16BE8" w:rsidP="00EB25B7">
      <w:pPr>
        <w:pStyle w:val="coverinfo"/>
      </w:pPr>
      <w:fldSimple w:instr=" DOCPROPERTY  $Product$  \* MERGEFORMAT ">
        <w:r w:rsidR="0038017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fldSimple w:instr=" DOCPROPERTY  &quot;$Base Release$&quot;  \* MERGEFORMAT ">
        <w:r w:rsidR="0038017A">
          <w:t>4.5.0.0</w:t>
        </w:r>
      </w:fldSimple>
      <w:r w:rsidR="004C74A8">
        <w:t xml:space="preserve"> Fix </w:t>
      </w:r>
      <w:r w:rsidR="00BA48F8">
        <w:fldChar w:fldCharType="begin"/>
      </w:r>
      <w:r w:rsidR="00BA48F8">
        <w:instrText xml:space="preserve"> DOCPROPERTY  "$Fix Number$"  \* MERGEFORMAT </w:instrText>
      </w:r>
      <w:r w:rsidR="00BA48F8">
        <w:fldChar w:fldCharType="separate"/>
      </w:r>
      <w:r w:rsidR="0038017A">
        <w:t>53</w:t>
      </w:r>
      <w:r w:rsidR="00BA48F8">
        <w:fldChar w:fldCharType="end"/>
      </w:r>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913D43" w:rsidRDefault="0048385A">
      <w:pPr>
        <w:pStyle w:val="TOC1"/>
        <w:tabs>
          <w:tab w:val="left" w:pos="720"/>
        </w:tabs>
        <w:rPr>
          <w:rFonts w:asciiTheme="minorHAnsi" w:eastAsiaTheme="minorEastAsia" w:hAnsiTheme="minorHAnsi" w:cstheme="minorBidi"/>
          <w:noProof/>
          <w:sz w:val="22"/>
          <w:szCs w:val="22"/>
          <w:lang w:val="en-IN" w:eastAsia="en-IN"/>
        </w:rPr>
      </w:pPr>
      <w:r>
        <w:fldChar w:fldCharType="begin"/>
      </w:r>
      <w:r w:rsidR="00EB25B7" w:rsidRPr="009E5C8E">
        <w:instrText xml:space="preserve"> TOC  \* MERGEFORMAT </w:instrText>
      </w:r>
      <w:r>
        <w:fldChar w:fldCharType="separate"/>
      </w:r>
      <w:r w:rsidR="00913D43">
        <w:rPr>
          <w:noProof/>
        </w:rPr>
        <w:t>1.</w:t>
      </w:r>
      <w:r w:rsidR="00913D43">
        <w:rPr>
          <w:rFonts w:asciiTheme="minorHAnsi" w:eastAsiaTheme="minorEastAsia" w:hAnsiTheme="minorHAnsi" w:cstheme="minorBidi"/>
          <w:noProof/>
          <w:sz w:val="22"/>
          <w:szCs w:val="22"/>
          <w:lang w:val="en-IN" w:eastAsia="en-IN"/>
        </w:rPr>
        <w:tab/>
      </w:r>
      <w:r w:rsidR="00913D43">
        <w:rPr>
          <w:noProof/>
        </w:rPr>
        <w:t>Introduction</w:t>
      </w:r>
      <w:r w:rsidR="00913D43">
        <w:rPr>
          <w:noProof/>
        </w:rPr>
        <w:tab/>
      </w:r>
      <w:r w:rsidR="00913D43">
        <w:rPr>
          <w:noProof/>
        </w:rPr>
        <w:fldChar w:fldCharType="begin"/>
      </w:r>
      <w:r w:rsidR="00913D43">
        <w:rPr>
          <w:noProof/>
        </w:rPr>
        <w:instrText xml:space="preserve"> PAGEREF _Toc501024210 \h </w:instrText>
      </w:r>
      <w:r w:rsidR="00913D43">
        <w:rPr>
          <w:noProof/>
        </w:rPr>
      </w:r>
      <w:r w:rsidR="00913D43">
        <w:rPr>
          <w:noProof/>
        </w:rPr>
        <w:fldChar w:fldCharType="separate"/>
      </w:r>
      <w:r w:rsidR="009C37EA">
        <w:rPr>
          <w:noProof/>
        </w:rPr>
        <w:t>2</w:t>
      </w:r>
      <w:r w:rsidR="00913D43">
        <w:rPr>
          <w:noProof/>
        </w:rPr>
        <w:fldChar w:fldCharType="end"/>
      </w:r>
    </w:p>
    <w:p w:rsidR="00913D43" w:rsidRDefault="00913D43">
      <w:pPr>
        <w:pStyle w:val="TOC1"/>
        <w:tabs>
          <w:tab w:val="left" w:pos="720"/>
        </w:tabs>
        <w:rPr>
          <w:rFonts w:asciiTheme="minorHAnsi" w:eastAsiaTheme="minorEastAsia" w:hAnsiTheme="minorHAnsi" w:cstheme="minorBidi"/>
          <w:noProof/>
          <w:sz w:val="22"/>
          <w:szCs w:val="22"/>
          <w:lang w:val="en-IN" w:eastAsia="en-IN"/>
        </w:rPr>
      </w:pPr>
      <w:r>
        <w:rPr>
          <w:noProof/>
        </w:rPr>
        <w:t>2.</w:t>
      </w:r>
      <w:r>
        <w:rPr>
          <w:rFonts w:asciiTheme="minorHAnsi" w:eastAsiaTheme="minorEastAsia" w:hAnsiTheme="minorHAnsi" w:cstheme="minorBidi"/>
          <w:noProof/>
          <w:sz w:val="22"/>
          <w:szCs w:val="22"/>
          <w:lang w:val="en-IN" w:eastAsia="en-IN"/>
        </w:rPr>
        <w:tab/>
      </w:r>
      <w:r>
        <w:rPr>
          <w:noProof/>
        </w:rPr>
        <w:t>Fix Details</w:t>
      </w:r>
      <w:r>
        <w:rPr>
          <w:noProof/>
        </w:rPr>
        <w:tab/>
      </w:r>
      <w:r>
        <w:rPr>
          <w:noProof/>
        </w:rPr>
        <w:fldChar w:fldCharType="begin"/>
      </w:r>
      <w:r>
        <w:rPr>
          <w:noProof/>
        </w:rPr>
        <w:instrText xml:space="preserve"> PAGEREF _Toc501024211 \h </w:instrText>
      </w:r>
      <w:r>
        <w:rPr>
          <w:noProof/>
        </w:rPr>
      </w:r>
      <w:r>
        <w:rPr>
          <w:noProof/>
        </w:rPr>
        <w:fldChar w:fldCharType="separate"/>
      </w:r>
      <w:r w:rsidR="009C37EA">
        <w:rPr>
          <w:noProof/>
        </w:rPr>
        <w:t>2</w:t>
      </w:r>
      <w:r>
        <w:rPr>
          <w:noProof/>
        </w:rPr>
        <w:fldChar w:fldCharType="end"/>
      </w:r>
    </w:p>
    <w:p w:rsidR="00913D43" w:rsidRDefault="00913D43">
      <w:pPr>
        <w:pStyle w:val="TOC1"/>
        <w:tabs>
          <w:tab w:val="left" w:pos="720"/>
        </w:tabs>
        <w:rPr>
          <w:rFonts w:asciiTheme="minorHAnsi" w:eastAsiaTheme="minorEastAsia" w:hAnsiTheme="minorHAnsi" w:cstheme="minorBidi"/>
          <w:noProof/>
          <w:sz w:val="22"/>
          <w:szCs w:val="22"/>
          <w:lang w:val="en-IN" w:eastAsia="en-IN"/>
        </w:rPr>
      </w:pPr>
      <w:r>
        <w:rPr>
          <w:noProof/>
        </w:rPr>
        <w:t>3.</w:t>
      </w:r>
      <w:r>
        <w:rPr>
          <w:rFonts w:asciiTheme="minorHAnsi" w:eastAsiaTheme="minorEastAsia" w:hAnsiTheme="minorHAnsi" w:cstheme="minorBidi"/>
          <w:noProof/>
          <w:sz w:val="22"/>
          <w:szCs w:val="22"/>
          <w:lang w:val="en-IN" w:eastAsia="en-IN"/>
        </w:rPr>
        <w:tab/>
      </w:r>
      <w:r>
        <w:rPr>
          <w:noProof/>
        </w:rPr>
        <w:t>List of Amended Files</w:t>
      </w:r>
      <w:r>
        <w:rPr>
          <w:noProof/>
        </w:rPr>
        <w:tab/>
      </w:r>
      <w:r>
        <w:rPr>
          <w:noProof/>
        </w:rPr>
        <w:fldChar w:fldCharType="begin"/>
      </w:r>
      <w:r>
        <w:rPr>
          <w:noProof/>
        </w:rPr>
        <w:instrText xml:space="preserve"> PAGEREF _Toc501024212 \h </w:instrText>
      </w:r>
      <w:r>
        <w:rPr>
          <w:noProof/>
        </w:rPr>
      </w:r>
      <w:r>
        <w:rPr>
          <w:noProof/>
        </w:rPr>
        <w:fldChar w:fldCharType="separate"/>
      </w:r>
      <w:r w:rsidR="009C37EA">
        <w:rPr>
          <w:noProof/>
        </w:rPr>
        <w:t>2</w:t>
      </w:r>
      <w:r>
        <w:rPr>
          <w:noProof/>
        </w:rPr>
        <w:fldChar w:fldCharType="end"/>
      </w:r>
    </w:p>
    <w:p w:rsidR="00913D43" w:rsidRDefault="00913D43">
      <w:pPr>
        <w:pStyle w:val="TOC1"/>
        <w:tabs>
          <w:tab w:val="left" w:pos="720"/>
        </w:tabs>
        <w:rPr>
          <w:rFonts w:asciiTheme="minorHAnsi" w:eastAsiaTheme="minorEastAsia" w:hAnsiTheme="minorHAnsi" w:cstheme="minorBidi"/>
          <w:noProof/>
          <w:sz w:val="22"/>
          <w:szCs w:val="22"/>
          <w:lang w:val="en-IN" w:eastAsia="en-IN"/>
        </w:rPr>
      </w:pPr>
      <w:r>
        <w:rPr>
          <w:noProof/>
        </w:rPr>
        <w:t>4.</w:t>
      </w:r>
      <w:r>
        <w:rPr>
          <w:rFonts w:asciiTheme="minorHAnsi" w:eastAsiaTheme="minorEastAsia" w:hAnsiTheme="minorHAnsi" w:cstheme="minorBidi"/>
          <w:noProof/>
          <w:sz w:val="22"/>
          <w:szCs w:val="22"/>
          <w:lang w:val="en-IN" w:eastAsia="en-IN"/>
        </w:rPr>
        <w:tab/>
      </w:r>
      <w:r>
        <w:rPr>
          <w:noProof/>
        </w:rPr>
        <w:t>Log No. Summary</w:t>
      </w:r>
      <w:r>
        <w:rPr>
          <w:noProof/>
        </w:rPr>
        <w:tab/>
      </w:r>
      <w:r>
        <w:rPr>
          <w:noProof/>
        </w:rPr>
        <w:fldChar w:fldCharType="begin"/>
      </w:r>
      <w:r>
        <w:rPr>
          <w:noProof/>
        </w:rPr>
        <w:instrText xml:space="preserve"> PAGEREF _Toc501024213 \h </w:instrText>
      </w:r>
      <w:r>
        <w:rPr>
          <w:noProof/>
        </w:rPr>
      </w:r>
      <w:r>
        <w:rPr>
          <w:noProof/>
        </w:rPr>
        <w:fldChar w:fldCharType="separate"/>
      </w:r>
      <w:r w:rsidR="009C37EA">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501024210"/>
      <w:r w:rsidRPr="00EA3636">
        <w:lastRenderedPageBreak/>
        <w:t>Introduction</w:t>
      </w:r>
      <w:bookmarkEnd w:id="0"/>
      <w:r w:rsidRPr="00EA3636">
        <w:t xml:space="preserve"> </w:t>
      </w:r>
    </w:p>
    <w:p w:rsidR="00EB25B7" w:rsidRPr="00EA3636" w:rsidRDefault="00EB25B7" w:rsidP="00EB25B7">
      <w:bookmarkStart w:id="1" w:name="_GoBack"/>
      <w:r w:rsidRPr="00EA3636">
        <w:t xml:space="preserve">This document defines the changes made to the </w:t>
      </w:r>
      <w:fldSimple w:instr=" DOCPROPERTY  $Product$  \* MERGEFORMAT ">
        <w:r w:rsidR="0038017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8017A">
          <w:t>4.5.0.0</w:t>
        </w:r>
      </w:fldSimple>
      <w:r w:rsidR="004C74A8">
        <w:t xml:space="preserve"> Fix </w:t>
      </w:r>
      <w:r w:rsidR="00BA48F8">
        <w:fldChar w:fldCharType="begin"/>
      </w:r>
      <w:r w:rsidR="00BA48F8">
        <w:instrText xml:space="preserve"> DOCPROPERTY  "$Fix Number$"  \* MERGEFORMAT </w:instrText>
      </w:r>
      <w:r w:rsidR="00BA48F8">
        <w:fldChar w:fldCharType="separate"/>
      </w:r>
      <w:r w:rsidR="0038017A">
        <w:t>53</w:t>
      </w:r>
      <w:r w:rsidR="00BA48F8">
        <w:fldChar w:fldCharType="end"/>
      </w:r>
      <w:r w:rsidR="004C74A8">
        <w:t xml:space="preserve"> </w:t>
      </w:r>
      <w:r w:rsidRPr="00EA3636">
        <w:t xml:space="preserve">and is specifically </w:t>
      </w:r>
      <w:bookmarkEnd w:id="1"/>
      <w:r w:rsidRPr="00EA3636">
        <w:t xml:space="preserve">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501024211"/>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E16BE8" w:rsidP="00BA1134">
            <w:pPr>
              <w:pStyle w:val="TableText"/>
            </w:pPr>
            <w:fldSimple w:instr=" DOCPROPERTY  &quot;$Base Release$&quot;  \* MERGEFORMAT ">
              <w:r w:rsidR="0038017A">
                <w:t>4.5.0.0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38017A" w:rsidP="000C77F6">
            <w:pPr>
              <w:pStyle w:val="TableText"/>
              <w:jc w:val="both"/>
            </w:pPr>
            <w:r>
              <w:rPr>
                <w:szCs w:val="16"/>
              </w:rPr>
              <w:t xml:space="preserve">Fix the issue regarding </w:t>
            </w:r>
            <w:r w:rsidRPr="0038017A">
              <w:rPr>
                <w:szCs w:val="16"/>
              </w:rPr>
              <w:t>IM4 login when user tries non-existing account</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A07EAD" w:rsidP="003B29B5">
            <w:pPr>
              <w:pStyle w:val="TableText"/>
            </w:pPr>
            <w:r w:rsidRPr="00A07EAD">
              <w:t>Network Manager 4.</w:t>
            </w:r>
            <w:r w:rsidR="0038017A">
              <w:t>5</w:t>
            </w:r>
            <w:r w:rsidRPr="00A07EAD">
              <w:t>.0</w:t>
            </w:r>
            <w:r w:rsidR="0038017A">
              <w:t>.0</w:t>
            </w:r>
            <w:r w:rsidRPr="00A07EAD">
              <w:t xml:space="preserve"> Fix </w:t>
            </w:r>
            <w:r w:rsidR="0038017A">
              <w:t>45 build 2</w:t>
            </w:r>
            <w:r w:rsidRPr="00A07EAD">
              <w:t xml:space="preserve"> (Fix Number - </w:t>
            </w:r>
            <w:r w:rsidR="0038017A" w:rsidRPr="0038017A">
              <w:t>exnm04050002en_updt45</w:t>
            </w:r>
            <w:r w:rsidRPr="00A07EAD">
              <w:t>)</w:t>
            </w: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38017A">
              <w:rPr>
                <w:b/>
                <w:sz w:val="16"/>
                <w:szCs w:val="16"/>
              </w:rPr>
              <w:t>exnm04050001en_updt53</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38017A" w:rsidRPr="0038017A">
              <w:rPr>
                <w:b/>
                <w:szCs w:val="16"/>
              </w:rPr>
              <w:t>nm_4500_fix53.sql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501024212"/>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38017A">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38017A">
        <w:trPr>
          <w:trHeight w:val="181"/>
        </w:trPr>
        <w:tc>
          <w:tcPr>
            <w:tcW w:w="2545" w:type="dxa"/>
            <w:shd w:val="clear" w:color="auto" w:fill="FFFFFF" w:themeFill="background1"/>
          </w:tcPr>
          <w:p w:rsidR="00325744" w:rsidRPr="00EF1DCD" w:rsidRDefault="0038017A" w:rsidP="00CA099B">
            <w:pPr>
              <w:pStyle w:val="TableText"/>
            </w:pPr>
            <w:r>
              <w:t>web_user_info.pkw</w:t>
            </w:r>
          </w:p>
        </w:tc>
        <w:tc>
          <w:tcPr>
            <w:tcW w:w="7733" w:type="dxa"/>
            <w:shd w:val="clear" w:color="auto" w:fill="FFFFFF" w:themeFill="background1"/>
          </w:tcPr>
          <w:p w:rsidR="00325744" w:rsidRDefault="0038017A" w:rsidP="00CA099B">
            <w:pPr>
              <w:pStyle w:val="TableText"/>
            </w:pPr>
            <w:r>
              <w:t>3.9</w:t>
            </w:r>
          </w:p>
        </w:tc>
      </w:tr>
    </w:tbl>
    <w:p w:rsidR="00016476" w:rsidRDefault="00016476" w:rsidP="00EB25B7"/>
    <w:p w:rsidR="00EB25B7" w:rsidRDefault="00EB25B7" w:rsidP="00DD2E42">
      <w:pPr>
        <w:pStyle w:val="Heading1"/>
      </w:pPr>
      <w:bookmarkStart w:id="4" w:name="_Toc420919926"/>
      <w:bookmarkStart w:id="5" w:name="_Toc421108158"/>
      <w:bookmarkStart w:id="6" w:name="_Toc501024213"/>
      <w:r>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38017A">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38017A">
        <w:trPr>
          <w:trHeight w:val="181"/>
        </w:trPr>
        <w:tc>
          <w:tcPr>
            <w:tcW w:w="5965" w:type="dxa"/>
            <w:shd w:val="clear" w:color="auto" w:fill="FFFFFF" w:themeFill="background1"/>
          </w:tcPr>
          <w:p w:rsidR="0086372F" w:rsidRPr="00BB2D12" w:rsidRDefault="0038017A" w:rsidP="00C459BD">
            <w:pPr>
              <w:pStyle w:val="TableText"/>
            </w:pPr>
            <w:r w:rsidRPr="0038017A">
              <w:t xml:space="preserve">IM4 login issue when user tries </w:t>
            </w:r>
            <w:proofErr w:type="gramStart"/>
            <w:r w:rsidRPr="0038017A">
              <w:t>non existing</w:t>
            </w:r>
            <w:proofErr w:type="gramEnd"/>
            <w:r w:rsidRPr="0038017A">
              <w:t xml:space="preserve"> account</w:t>
            </w:r>
          </w:p>
        </w:tc>
        <w:tc>
          <w:tcPr>
            <w:tcW w:w="2070" w:type="dxa"/>
            <w:shd w:val="clear" w:color="auto" w:fill="FFFFFF" w:themeFill="background1"/>
          </w:tcPr>
          <w:p w:rsidR="0086372F" w:rsidRPr="00BB2D12" w:rsidRDefault="0038017A" w:rsidP="0086372F">
            <w:pPr>
              <w:pStyle w:val="TableText"/>
            </w:pPr>
            <w:r w:rsidRPr="0038017A">
              <w:t>Defect 472100</w:t>
            </w:r>
          </w:p>
        </w:tc>
        <w:tc>
          <w:tcPr>
            <w:tcW w:w="2243" w:type="dxa"/>
            <w:shd w:val="clear" w:color="auto" w:fill="FFFFFF" w:themeFill="background1"/>
          </w:tcPr>
          <w:p w:rsidR="0086372F" w:rsidRPr="00BB2D12" w:rsidRDefault="0038017A" w:rsidP="0060682C">
            <w:pPr>
              <w:pStyle w:val="TableText"/>
            </w:pPr>
            <w:r w:rsidRPr="0038017A">
              <w:t>7000498863</w:t>
            </w:r>
          </w:p>
        </w:tc>
      </w:tr>
    </w:tbl>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8F8" w:rsidRDefault="00BA48F8" w:rsidP="005569C1">
      <w:pPr>
        <w:spacing w:after="0" w:line="240" w:lineRule="auto"/>
      </w:pPr>
      <w:r>
        <w:separator/>
      </w:r>
    </w:p>
  </w:endnote>
  <w:endnote w:type="continuationSeparator" w:id="0">
    <w:p w:rsidR="00BA48F8" w:rsidRDefault="00BA48F8"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8F8" w:rsidRDefault="00BA48F8" w:rsidP="005569C1">
      <w:pPr>
        <w:spacing w:after="0" w:line="240" w:lineRule="auto"/>
      </w:pPr>
      <w:r>
        <w:separator/>
      </w:r>
    </w:p>
  </w:footnote>
  <w:footnote w:type="continuationSeparator" w:id="0">
    <w:p w:rsidR="00BA48F8" w:rsidRDefault="00BA48F8"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9C37EA">
            <w:t>14-Dec-17</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C37EA">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A95C11" w:rsidP="0070557B">
          <w:r w:rsidRPr="00A95C11">
            <w:rPr>
              <w:noProof/>
              <w:lang w:val="en-US" w:eastAsia="en-US"/>
            </w:rPr>
            <w:drawing>
              <wp:inline distT="0" distB="0" distL="0" distR="0" wp14:anchorId="288A0D40" wp14:editId="532B25AB">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E16BE8" w:rsidP="00DF7421">
          <w:pPr>
            <w:rPr>
              <w:rStyle w:val="HighlightText"/>
            </w:rPr>
          </w:pPr>
          <w:fldSimple w:instr=" DOCPROPERTY  $Product$  \* MERGEFORMAT ">
            <w:r w:rsidR="009C37EA">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E16BE8" w:rsidP="00E95418">
          <w:fldSimple w:instr=" DOCPROPERTY  &quot;$Base Release$&quot;  \* MERGEFORMAT ">
            <w:r w:rsidR="009C37EA">
              <w:t>4.5.0.0</w:t>
            </w:r>
          </w:fldSimple>
          <w:r w:rsidR="0070557B">
            <w:t xml:space="preserve"> Fix </w:t>
          </w:r>
          <w:r w:rsidR="00BA48F8">
            <w:fldChar w:fldCharType="begin"/>
          </w:r>
          <w:r w:rsidR="00BA48F8">
            <w:instrText xml:space="preserve"> DOCPROPERTY  "$Fix Number$"  \* MERGEFORMAT </w:instrText>
          </w:r>
          <w:r w:rsidR="00BA48F8">
            <w:fldChar w:fldCharType="separate"/>
          </w:r>
          <w:r w:rsidR="009C37EA">
            <w:t>53</w:t>
          </w:r>
          <w:r w:rsidR="00BA48F8">
            <w:fldChar w:fldCharType="end"/>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fldSimple w:instr=" DOCPROPERTY  &quot;$Release Date$&quot;  \* MERGEFORMAT ">
            <w:r w:rsidR="009C37EA">
              <w:t>14th Dec 2017</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C37EA">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C37EA">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57B" w:rsidRPr="00847F85" w:rsidRDefault="0070557B"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D35"/>
    <w:rsid w:val="00007D7C"/>
    <w:rsid w:val="00016476"/>
    <w:rsid w:val="000178DB"/>
    <w:rsid w:val="00021410"/>
    <w:rsid w:val="00063EB0"/>
    <w:rsid w:val="00064480"/>
    <w:rsid w:val="00072123"/>
    <w:rsid w:val="000972E7"/>
    <w:rsid w:val="000A6357"/>
    <w:rsid w:val="000C2184"/>
    <w:rsid w:val="000C77F6"/>
    <w:rsid w:val="000D5AEF"/>
    <w:rsid w:val="001011E9"/>
    <w:rsid w:val="00115FC8"/>
    <w:rsid w:val="001173F1"/>
    <w:rsid w:val="001305EC"/>
    <w:rsid w:val="00135F88"/>
    <w:rsid w:val="001646FD"/>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F13AC"/>
    <w:rsid w:val="002F6611"/>
    <w:rsid w:val="00324B0C"/>
    <w:rsid w:val="00325744"/>
    <w:rsid w:val="00352D96"/>
    <w:rsid w:val="00357CA8"/>
    <w:rsid w:val="003650DA"/>
    <w:rsid w:val="0038017A"/>
    <w:rsid w:val="00392804"/>
    <w:rsid w:val="003A7588"/>
    <w:rsid w:val="003B29B5"/>
    <w:rsid w:val="003B6A83"/>
    <w:rsid w:val="003C5EAF"/>
    <w:rsid w:val="003C6C51"/>
    <w:rsid w:val="003F4146"/>
    <w:rsid w:val="004051FF"/>
    <w:rsid w:val="004272BB"/>
    <w:rsid w:val="00452534"/>
    <w:rsid w:val="00460E04"/>
    <w:rsid w:val="0046395D"/>
    <w:rsid w:val="0048385A"/>
    <w:rsid w:val="004951CB"/>
    <w:rsid w:val="004963AD"/>
    <w:rsid w:val="004C74A8"/>
    <w:rsid w:val="005569C1"/>
    <w:rsid w:val="0057529B"/>
    <w:rsid w:val="0058152A"/>
    <w:rsid w:val="00581576"/>
    <w:rsid w:val="00584827"/>
    <w:rsid w:val="005922A3"/>
    <w:rsid w:val="005967FA"/>
    <w:rsid w:val="005A0CDB"/>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77EB"/>
    <w:rsid w:val="006C2FE6"/>
    <w:rsid w:val="006E59F5"/>
    <w:rsid w:val="006E61E7"/>
    <w:rsid w:val="006F2A78"/>
    <w:rsid w:val="0070557B"/>
    <w:rsid w:val="00711218"/>
    <w:rsid w:val="00780D20"/>
    <w:rsid w:val="007A7B6A"/>
    <w:rsid w:val="007C1EE9"/>
    <w:rsid w:val="00856594"/>
    <w:rsid w:val="0086372F"/>
    <w:rsid w:val="00892D7A"/>
    <w:rsid w:val="00896AE3"/>
    <w:rsid w:val="008D0B06"/>
    <w:rsid w:val="008E04DC"/>
    <w:rsid w:val="008E08F7"/>
    <w:rsid w:val="008F6B2D"/>
    <w:rsid w:val="00913D43"/>
    <w:rsid w:val="00920697"/>
    <w:rsid w:val="00923988"/>
    <w:rsid w:val="0094712F"/>
    <w:rsid w:val="009622C4"/>
    <w:rsid w:val="00970A4B"/>
    <w:rsid w:val="009A7264"/>
    <w:rsid w:val="009C37EA"/>
    <w:rsid w:val="009F5506"/>
    <w:rsid w:val="00A07EAD"/>
    <w:rsid w:val="00A4297F"/>
    <w:rsid w:val="00A46486"/>
    <w:rsid w:val="00A52FDE"/>
    <w:rsid w:val="00A77602"/>
    <w:rsid w:val="00A840FF"/>
    <w:rsid w:val="00A95C11"/>
    <w:rsid w:val="00AA3119"/>
    <w:rsid w:val="00AB1F57"/>
    <w:rsid w:val="00AD1B96"/>
    <w:rsid w:val="00AD36C2"/>
    <w:rsid w:val="00B11961"/>
    <w:rsid w:val="00B16C94"/>
    <w:rsid w:val="00B53BE3"/>
    <w:rsid w:val="00B716B6"/>
    <w:rsid w:val="00B77589"/>
    <w:rsid w:val="00B94861"/>
    <w:rsid w:val="00B94D6E"/>
    <w:rsid w:val="00BA0F96"/>
    <w:rsid w:val="00BA1134"/>
    <w:rsid w:val="00BA1A33"/>
    <w:rsid w:val="00BA1A5A"/>
    <w:rsid w:val="00BA48F8"/>
    <w:rsid w:val="00BB2D12"/>
    <w:rsid w:val="00BC4315"/>
    <w:rsid w:val="00BD1D49"/>
    <w:rsid w:val="00BD2877"/>
    <w:rsid w:val="00BF577E"/>
    <w:rsid w:val="00C056C3"/>
    <w:rsid w:val="00C23CD1"/>
    <w:rsid w:val="00C26AF2"/>
    <w:rsid w:val="00C322F8"/>
    <w:rsid w:val="00C459BD"/>
    <w:rsid w:val="00C47567"/>
    <w:rsid w:val="00CA099B"/>
    <w:rsid w:val="00CA18F4"/>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BE8"/>
    <w:rsid w:val="00E16CD1"/>
    <w:rsid w:val="00E27A75"/>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CDAFE"/>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55</TotalTime>
  <Pages>1</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9</cp:revision>
  <cp:lastPrinted>2017-12-14T08:45:00Z</cp:lastPrinted>
  <dcterms:created xsi:type="dcterms:W3CDTF">2015-06-22T05:23:00Z</dcterms:created>
  <dcterms:modified xsi:type="dcterms:W3CDTF">2017-12-14T08:46:00Z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14th Dec 2017</vt:lpwstr>
  </property>
  <property fmtid="{D5CDD505-2E9C-101B-9397-08002B2CF9AE}" pid="5" name="$Bentley Select Release$">
    <vt:lpwstr>exnm04050001en_updt53</vt:lpwstr>
  </property>
  <property fmtid="{D5CDD505-2E9C-101B-9397-08002B2CF9AE}" pid="6" name="$Fix Number$">
    <vt:lpwstr>53</vt:lpwstr>
  </property>
  <property fmtid="{D5CDD505-2E9C-101B-9397-08002B2CF9AE}" pid="7" name="$Install SQL Script$">
    <vt:lpwstr>nm_4500_fix53.sql</vt:lpwstr>
  </property>
</Properties>
</file>