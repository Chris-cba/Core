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A23F05" w:rsidP="00A23F05">
      <w:pPr>
        <w:pStyle w:val="coverinfo"/>
      </w:pPr>
      <w:fldSimple w:instr=" DOCPROPERTY  $Product$  \* MERGEFORMAT ">
        <w:r>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A23F05" w:rsidP="00A23F05">
      <w:pPr>
        <w:pStyle w:val="CoverVersion"/>
      </w:pPr>
      <w:fldSimple w:instr=" DOCPROPERTY  &quot;$Base Release$&quot;  \* MERGEFORMAT ">
        <w:r>
          <w:t>4.7.0.0</w:t>
        </w:r>
      </w:fldSimple>
      <w:r w:rsidR="004B6D1B">
        <w:t xml:space="preserve"> Fix 47</w:t>
      </w:r>
      <w:r w:rsidR="004B6D1B">
        <w:tab/>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A23F05" w:rsidRDefault="00A23F05" w:rsidP="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_Toc434828420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Pr>
          <w:noProof/>
        </w:rPr>
        <w:t>2</w:t>
      </w:r>
      <w:r>
        <w:rPr>
          <w:noProof/>
        </w:rPr>
        <w:fldChar w:fldCharType="end"/>
      </w:r>
    </w:p>
    <w:p w:rsidR="00A23F05" w:rsidRDefault="00A23F05" w:rsidP="00A23F05">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3482842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product. It is bundled as Fix 47</w:t>
      </w:r>
      <w:r>
        <w:t xml:space="preserve"> </w:t>
      </w:r>
      <w:r w:rsidR="004B6D1B">
        <w:t xml:space="preserve">for 4.7.0.0.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A23F05" w:rsidP="00186C6C">
            <w:pPr>
              <w:pStyle w:val="TableText"/>
            </w:pPr>
            <w:fldSimple w:instr=" DOCPROPERTY  &quot;$Base Release$&quot;  \* MERGEFORMAT ">
              <w:r>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3C0028">
            <w:pPr>
              <w:pStyle w:val="TableText"/>
            </w:pPr>
            <w:r>
              <w:t xml:space="preserve">NM3 </w:t>
            </w:r>
            <w:r w:rsidR="003C0028">
              <w:t xml:space="preserve">and Location Bridge version 4.1.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3C0028" w:rsidRPr="003C0028">
                <w:rPr>
                  <w:sz w:val="16"/>
                  <w:szCs w:val="16"/>
                </w:rPr>
                <w:t>exnm04070001en_updt47</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3C0028" w:rsidRPr="003C0028">
                <w:rPr>
                  <w:szCs w:val="16"/>
                </w:rPr>
                <w:t>exnm04070001en_updt47.sql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3482842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F03FB5" w:rsidP="00186C6C">
            <w:pPr>
              <w:pStyle w:val="TableText"/>
              <w:rPr>
                <w:rStyle w:val="TableTitleline"/>
                <w:b w:val="0"/>
                <w:bCs w:val="0"/>
                <w:i w:val="0"/>
                <w:iCs w:val="0"/>
              </w:rPr>
            </w:pPr>
            <w:r>
              <w:rPr>
                <w:rStyle w:val="TableTitleline"/>
                <w:b w:val="0"/>
                <w:bCs w:val="0"/>
                <w:i w:val="0"/>
                <w:iCs w:val="0"/>
              </w:rPr>
              <w:t>exnm0407001en_updt47.sql</w:t>
            </w:r>
          </w:p>
        </w:tc>
        <w:tc>
          <w:tcPr>
            <w:tcW w:w="7022" w:type="dxa"/>
            <w:shd w:val="clear" w:color="auto" w:fill="FFFFFF" w:themeFill="background1"/>
          </w:tcPr>
          <w:p w:rsidR="00A23F05" w:rsidRPr="00EB25B7" w:rsidRDefault="001C12FE" w:rsidP="00186C6C">
            <w:pPr>
              <w:pStyle w:val="TableText"/>
            </w:pPr>
            <w:r>
              <w:t>1.1</w:t>
            </w:r>
            <w:bookmarkStart w:id="3" w:name="_GoBack"/>
            <w:bookmarkEnd w:id="3"/>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r>
              <w:rPr>
                <w:rStyle w:val="TableTitleline"/>
                <w:b w:val="0"/>
                <w:bCs w:val="0"/>
                <w:i w:val="0"/>
                <w:iCs w:val="0"/>
              </w:rPr>
              <w:t>log_nm_4700_fix47.sql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A23F05" w:rsidRPr="00EB25B7" w:rsidRDefault="00F03FB5" w:rsidP="00186C6C">
            <w:pPr>
              <w:pStyle w:val="TableText"/>
            </w:pPr>
            <w:r>
              <w:t>1.10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A23F05" w:rsidRPr="00EB25B7" w:rsidRDefault="00F03FB5" w:rsidP="00186C6C">
            <w:pPr>
              <w:pStyle w:val="TableText"/>
            </w:pPr>
            <w:r>
              <w:t>1.14</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A23F05" w:rsidRDefault="00F03FB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A23F05" w:rsidRPr="00EB25B7" w:rsidRDefault="00F03FB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A23F05" w:rsidRDefault="00F03FB5"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lastRenderedPageBreak/>
              <w:t>lb_load.pkb</w:t>
            </w:r>
            <w:proofErr w:type="spellEnd"/>
          </w:p>
        </w:tc>
        <w:tc>
          <w:tcPr>
            <w:tcW w:w="7022" w:type="dxa"/>
            <w:shd w:val="clear" w:color="auto" w:fill="FFFFFF" w:themeFill="background1"/>
          </w:tcPr>
          <w:p w:rsidR="00A23F05" w:rsidRDefault="00F03FB5" w:rsidP="00186C6C">
            <w:pPr>
              <w:pStyle w:val="TableText"/>
            </w:pPr>
            <w:r>
              <w:t>1.17</w:t>
            </w:r>
          </w:p>
        </w:tc>
      </w:tr>
      <w:tr w:rsidR="00A23F05" w:rsidRPr="00EA3636" w:rsidTr="00186C6C">
        <w:trPr>
          <w:trHeight w:val="181"/>
        </w:trPr>
        <w:tc>
          <w:tcPr>
            <w:tcW w:w="3256" w:type="dxa"/>
            <w:shd w:val="clear" w:color="auto" w:fill="FFFFFF" w:themeFill="background1"/>
          </w:tcPr>
          <w:p w:rsidR="00A23F05" w:rsidRDefault="00F03FB5" w:rsidP="00F03FB5">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F05" w:rsidRDefault="00F03FB5" w:rsidP="00186C6C">
            <w:pPr>
              <w:pStyle w:val="TableText"/>
            </w:pPr>
            <w:r>
              <w:t>1.2</w:t>
            </w:r>
          </w:p>
        </w:tc>
      </w:tr>
      <w:tr w:rsidR="00F03FB5" w:rsidRPr="00EA3636" w:rsidTr="00186C6C">
        <w:trPr>
          <w:trHeight w:val="181"/>
        </w:trPr>
        <w:tc>
          <w:tcPr>
            <w:tcW w:w="3256" w:type="dxa"/>
            <w:shd w:val="clear" w:color="auto" w:fill="FFFFFF" w:themeFill="background1"/>
          </w:tcPr>
          <w:p w:rsid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1.0</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1.3</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1.0</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1.0</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1.0</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F03FB5" w:rsidRDefault="00F03FB5" w:rsidP="00186C6C">
            <w:pPr>
              <w:pStyle w:val="TableText"/>
            </w:pPr>
            <w:r>
              <w:t>1.0</w:t>
            </w:r>
          </w:p>
        </w:tc>
      </w:tr>
      <w:tr w:rsidR="00F03FB5" w:rsidRPr="00EA3636" w:rsidTr="00186C6C">
        <w:trPr>
          <w:trHeight w:val="181"/>
        </w:trPr>
        <w:tc>
          <w:tcPr>
            <w:tcW w:w="3256" w:type="dxa"/>
            <w:shd w:val="clear" w:color="auto" w:fill="FFFFFF" w:themeFill="background1"/>
          </w:tcPr>
          <w:p w:rsidR="00F03FB5" w:rsidRPr="00F03FB5" w:rsidRDefault="00F03FB5" w:rsidP="00186C6C">
            <w:pPr>
              <w:pStyle w:val="TableText"/>
              <w:rPr>
                <w:rStyle w:val="TableTitleline"/>
                <w:b w:val="0"/>
                <w:bCs w:val="0"/>
                <w:i w:val="0"/>
                <w:iCs w:val="0"/>
              </w:rPr>
            </w:pPr>
          </w:p>
        </w:tc>
        <w:tc>
          <w:tcPr>
            <w:tcW w:w="7022" w:type="dxa"/>
            <w:shd w:val="clear" w:color="auto" w:fill="FFFFFF" w:themeFill="background1"/>
          </w:tcPr>
          <w:p w:rsidR="00F03FB5" w:rsidRDefault="00F03FB5" w:rsidP="00186C6C">
            <w:pPr>
              <w:pStyle w:val="TableText"/>
            </w:pP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34828423"/>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 xml:space="preserve">Change </w:t>
            </w:r>
            <w:proofErr w:type="spellStart"/>
            <w:r w:rsidRPr="003C0028">
              <w:rPr>
                <w:rStyle w:val="info-text3"/>
                <w:rFonts w:cs="Arial"/>
                <w:color w:val="000000"/>
                <w:szCs w:val="16"/>
              </w:rPr>
              <w:t>v_network_types</w:t>
            </w:r>
            <w:proofErr w:type="spellEnd"/>
            <w:r w:rsidRPr="003C0028">
              <w:rPr>
                <w:rStyle w:val="info-text3"/>
                <w:rFonts w:cs="Arial"/>
                <w:color w:val="000000"/>
                <w:szCs w:val="16"/>
              </w:rPr>
              <w:t xml:space="preserve">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5D2F60" w:rsidP="005D2F60">
            <w:pPr>
              <w:pStyle w:val="TableText"/>
              <w:rPr>
                <w:rStyle w:val="info-text3"/>
                <w:rFonts w:cs="Arial"/>
                <w:color w:val="000000"/>
                <w:szCs w:val="16"/>
              </w:rPr>
            </w:pPr>
            <w:hyperlink r:id="rId11" w:history="1"/>
            <w:r w:rsidRPr="005D2F60">
              <w:rPr>
                <w:rStyle w:val="info-text3"/>
                <w:rFonts w:cs="Arial"/>
                <w:color w:val="000000"/>
                <w:szCs w:val="16"/>
              </w:rPr>
              <w:t>Location Bridge query rela</w:t>
            </w:r>
            <w:r>
              <w:rPr>
                <w:rStyle w:val="info-text3"/>
                <w:rFonts w:cs="Arial"/>
                <w:color w:val="000000"/>
                <w:szCs w:val="16"/>
              </w:rPr>
              <w:t>t</w:t>
            </w:r>
            <w:r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bl>
    <w:p w:rsidR="00A23F05" w:rsidRDefault="00A23F05" w:rsidP="00A23F05">
      <w:pPr>
        <w:rPr>
          <w:rFonts w:ascii="Calibri" w:hAnsi="Calibri" w:cs="Calibri"/>
          <w:sz w:val="16"/>
          <w:szCs w:val="16"/>
        </w:rPr>
      </w:pPr>
    </w:p>
    <w:p w:rsidR="005724E0" w:rsidRDefault="005724E0" w:rsidP="00A23F05">
      <w:pPr>
        <w:rPr>
          <w:rFonts w:ascii="Calibri" w:hAnsi="Calibri" w:cs="Calibri"/>
          <w:sz w:val="16"/>
          <w:szCs w:val="16"/>
        </w:rPr>
      </w:pPr>
    </w:p>
    <w:sectPr w:rsidR="005724E0"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867" w:rsidRDefault="006A2867" w:rsidP="005569C1">
      <w:pPr>
        <w:spacing w:after="0" w:line="240" w:lineRule="auto"/>
      </w:pPr>
      <w:r>
        <w:separator/>
      </w:r>
    </w:p>
  </w:endnote>
  <w:endnote w:type="continuationSeparator" w:id="0">
    <w:p w:rsidR="006A2867" w:rsidRDefault="006A286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867" w:rsidRDefault="006A2867" w:rsidP="005569C1">
      <w:pPr>
        <w:spacing w:after="0" w:line="240" w:lineRule="auto"/>
      </w:pPr>
      <w:r>
        <w:separator/>
      </w:r>
    </w:p>
  </w:footnote>
  <w:footnote w:type="continuationSeparator" w:id="0">
    <w:p w:rsidR="006A2867" w:rsidRDefault="006A286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E62741">
            <w:t>16-Sep-16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97651" w:rsidP="004C74A8">
          <w:pPr>
            <w:rPr>
              <w:rStyle w:val="HighlightText"/>
            </w:rPr>
          </w:pPr>
          <w:fldSimple w:instr=" DOCPROPERTY  $Product$  \* MERGEFORMAT ">
            <w:r w:rsidR="00983D7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97651" w:rsidP="00271312">
          <w:fldSimple w:instr=" DOCPROPERTY  &quot;$Base Release$&quot;  \* MERGEFORMAT ">
            <w:r w:rsidR="00983D7B">
              <w:t>4.7.0.0</w:t>
            </w:r>
          </w:fldSimple>
          <w:r w:rsidR="0070557B">
            <w:t xml:space="preserve"> Fix </w:t>
          </w:r>
          <w:r w:rsidR="004B6D1B">
            <w:t>47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4B6D1B">
          <w:r>
            <w:t>Date</w:t>
          </w:r>
          <w:r w:rsidRPr="009E5C8E">
            <w:t>:</w:t>
          </w:r>
          <w:r w:rsidR="004B6D1B">
            <w:t>16</w:t>
          </w:r>
          <w:r w:rsidR="004B6D1B" w:rsidRPr="004B6D1B">
            <w:rPr>
              <w:vertAlign w:val="superscript"/>
            </w:rPr>
            <w:t>th</w:t>
          </w:r>
          <w:r w:rsidR="004B6D1B">
            <w:t xml:space="preserve"> September 2</w:t>
          </w:r>
          <w:r w:rsidR="00271312">
            <w:t>016</w:t>
          </w:r>
          <w:r w:rsidRPr="009E5C8E">
            <w:t xml:space="preserve"> </w:t>
          </w:r>
          <w:fldSimple w:instr=" DOCPROPERTY  &quot;$Bentley Select Release$&quot;  \* MERGEFORMAT ">
            <w:r w:rsidR="004B6D1B">
              <w:t>exnm04070001en_updt47</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1C12FE">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1C12FE">
            <w:rPr>
              <w:noProof/>
            </w:rPr>
            <w:t>4</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0A89"/>
    <w:rsid w:val="00113B6C"/>
    <w:rsid w:val="001173F1"/>
    <w:rsid w:val="00137C3A"/>
    <w:rsid w:val="00172C6E"/>
    <w:rsid w:val="00185133"/>
    <w:rsid w:val="001901A8"/>
    <w:rsid w:val="001940FD"/>
    <w:rsid w:val="00195B14"/>
    <w:rsid w:val="001A2B88"/>
    <w:rsid w:val="001B168B"/>
    <w:rsid w:val="001C12FE"/>
    <w:rsid w:val="001D7AA7"/>
    <w:rsid w:val="001E7F0A"/>
    <w:rsid w:val="001F1E7E"/>
    <w:rsid w:val="00260569"/>
    <w:rsid w:val="00271312"/>
    <w:rsid w:val="002776E2"/>
    <w:rsid w:val="002B0F44"/>
    <w:rsid w:val="002D5F96"/>
    <w:rsid w:val="002F0612"/>
    <w:rsid w:val="002F7B95"/>
    <w:rsid w:val="003058BA"/>
    <w:rsid w:val="003077FC"/>
    <w:rsid w:val="00316AF1"/>
    <w:rsid w:val="00324612"/>
    <w:rsid w:val="00337C62"/>
    <w:rsid w:val="00345AB3"/>
    <w:rsid w:val="00357D1F"/>
    <w:rsid w:val="003650DA"/>
    <w:rsid w:val="003732C5"/>
    <w:rsid w:val="003761C8"/>
    <w:rsid w:val="00381E60"/>
    <w:rsid w:val="003854B5"/>
    <w:rsid w:val="00392804"/>
    <w:rsid w:val="00395C3E"/>
    <w:rsid w:val="003B1866"/>
    <w:rsid w:val="003C0028"/>
    <w:rsid w:val="003C2CD2"/>
    <w:rsid w:val="003C6C51"/>
    <w:rsid w:val="003E4078"/>
    <w:rsid w:val="003E44ED"/>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54D47"/>
    <w:rsid w:val="005569C1"/>
    <w:rsid w:val="0055720B"/>
    <w:rsid w:val="005651E5"/>
    <w:rsid w:val="00566034"/>
    <w:rsid w:val="005724E0"/>
    <w:rsid w:val="005A0CDB"/>
    <w:rsid w:val="005A5B93"/>
    <w:rsid w:val="005B2C60"/>
    <w:rsid w:val="005D2F60"/>
    <w:rsid w:val="005D37FD"/>
    <w:rsid w:val="005D493A"/>
    <w:rsid w:val="005E2DA7"/>
    <w:rsid w:val="006319E6"/>
    <w:rsid w:val="006343C3"/>
    <w:rsid w:val="0064196E"/>
    <w:rsid w:val="006518DA"/>
    <w:rsid w:val="0065575B"/>
    <w:rsid w:val="00662D9A"/>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A7B6A"/>
    <w:rsid w:val="007B713B"/>
    <w:rsid w:val="007C71E4"/>
    <w:rsid w:val="007F0700"/>
    <w:rsid w:val="007F0F5D"/>
    <w:rsid w:val="007F2DDB"/>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656A"/>
    <w:rsid w:val="00954D94"/>
    <w:rsid w:val="00983D7B"/>
    <w:rsid w:val="00991A8D"/>
    <w:rsid w:val="009A115B"/>
    <w:rsid w:val="009C41A9"/>
    <w:rsid w:val="009D7A2C"/>
    <w:rsid w:val="009F5506"/>
    <w:rsid w:val="00A04655"/>
    <w:rsid w:val="00A134EA"/>
    <w:rsid w:val="00A23425"/>
    <w:rsid w:val="00A23F05"/>
    <w:rsid w:val="00A255FC"/>
    <w:rsid w:val="00A41D7B"/>
    <w:rsid w:val="00A439CD"/>
    <w:rsid w:val="00A52FDE"/>
    <w:rsid w:val="00A658CF"/>
    <w:rsid w:val="00A74A85"/>
    <w:rsid w:val="00A76FB9"/>
    <w:rsid w:val="00A90369"/>
    <w:rsid w:val="00AB7274"/>
    <w:rsid w:val="00AC71CD"/>
    <w:rsid w:val="00AD36C2"/>
    <w:rsid w:val="00AE62F8"/>
    <w:rsid w:val="00B07EED"/>
    <w:rsid w:val="00B2748E"/>
    <w:rsid w:val="00B31FE5"/>
    <w:rsid w:val="00B609C8"/>
    <w:rsid w:val="00B97651"/>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01B68"/>
    <w:rsid w:val="00D214E6"/>
    <w:rsid w:val="00D33F49"/>
    <w:rsid w:val="00D40427"/>
    <w:rsid w:val="00D5537E"/>
    <w:rsid w:val="00D6476A"/>
    <w:rsid w:val="00D82E14"/>
    <w:rsid w:val="00DB529E"/>
    <w:rsid w:val="00DC510F"/>
    <w:rsid w:val="00DD05C8"/>
    <w:rsid w:val="00DD2E42"/>
    <w:rsid w:val="00DD653A"/>
    <w:rsid w:val="00DE3F12"/>
    <w:rsid w:val="00DE6A55"/>
    <w:rsid w:val="00E01E32"/>
    <w:rsid w:val="00E62741"/>
    <w:rsid w:val="00E7182E"/>
    <w:rsid w:val="00E920E1"/>
    <w:rsid w:val="00EA23B4"/>
    <w:rsid w:val="00EB25B7"/>
    <w:rsid w:val="00ED136F"/>
    <w:rsid w:val="00ED39A0"/>
    <w:rsid w:val="00EF37DC"/>
    <w:rsid w:val="00EF4812"/>
    <w:rsid w:val="00F03FB5"/>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A09A9-C804-44E8-90F8-CFF49E5A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556</TotalTime>
  <Pages>5</Pages>
  <Words>606</Words>
  <Characters>3265</Characters>
  <Application>Microsoft Office Word</Application>
  <DocSecurity>0</DocSecurity>
  <Lines>102</Lines>
  <Paragraphs>67</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10</cp:revision>
  <cp:lastPrinted>2015-12-15T21:59:00Z</cp:lastPrinted>
  <dcterms:created xsi:type="dcterms:W3CDTF">2016-09-16T12:39:00Z</dcterms:created>
  <dcterms:modified xsi:type="dcterms:W3CDTF">2016-09-16T21:54:00Z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16th September 2016</vt:lpwstr>
  </property>
  <property fmtid="{D5CDD505-2E9C-101B-9397-08002B2CF9AE}" pid="5" name="$Bentley Select Release$">
    <vt:lpwstr>exnm04070001en_updt47</vt:lpwstr>
  </property>
  <property fmtid="{D5CDD505-2E9C-101B-9397-08002B2CF9AE}" pid="6" name="$Fix Number$">
    <vt:lpwstr>47</vt:lpwstr>
  </property>
  <property fmtid="{D5CDD505-2E9C-101B-9397-08002B2CF9AE}" pid="7" name="$Install SQL Script$">
    <vt:lpwstr>exnm04070001en_updt47.sql</vt:lpwstr>
  </property>
</Properties>
</file>