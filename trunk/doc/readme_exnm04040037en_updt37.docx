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C86B21" w:rsidP="00EB25B7">
      <w:pPr>
        <w:pStyle w:val="coverinfo"/>
      </w:pPr>
      <w:fldSimple w:instr=" DOCPROPERTY  $Product$  \* MERGEFORMAT ">
        <w:r w:rsidR="00356B4F">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C86B21" w:rsidP="00EB25B7">
      <w:pPr>
        <w:pStyle w:val="CoverVersion"/>
      </w:pPr>
      <w:fldSimple w:instr=" DOCPROPERTY  &quot;$Base Release$&quot;  \* MERGEFORMAT ">
        <w:r w:rsidR="00356B4F">
          <w:t>4.4.0.0</w:t>
        </w:r>
      </w:fldSimple>
      <w:r w:rsidR="004C74A8">
        <w:t xml:space="preserve"> Fix </w:t>
      </w:r>
      <w:fldSimple w:instr=" DOCPROPERTY  &quot;$Fix Number$&quot;  \* MERGEFORMAT ">
        <w:r w:rsidR="00356B4F">
          <w:t>37</w:t>
        </w:r>
      </w:fldSimple>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9A053C"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9A053C">
        <w:rPr>
          <w:noProof/>
        </w:rPr>
        <w:t>1.</w:t>
      </w:r>
      <w:r w:rsidR="009A053C">
        <w:rPr>
          <w:rFonts w:asciiTheme="minorHAnsi" w:eastAsiaTheme="minorEastAsia" w:hAnsiTheme="minorHAnsi" w:cstheme="minorBidi"/>
          <w:noProof/>
          <w:sz w:val="22"/>
          <w:szCs w:val="22"/>
        </w:rPr>
        <w:tab/>
      </w:r>
      <w:r w:rsidR="009A053C">
        <w:rPr>
          <w:noProof/>
        </w:rPr>
        <w:t>Introduction</w:t>
      </w:r>
      <w:r w:rsidR="009A053C">
        <w:rPr>
          <w:noProof/>
        </w:rPr>
        <w:tab/>
      </w:r>
      <w:r w:rsidR="009A053C">
        <w:rPr>
          <w:noProof/>
        </w:rPr>
        <w:fldChar w:fldCharType="begin"/>
      </w:r>
      <w:r w:rsidR="009A053C">
        <w:rPr>
          <w:noProof/>
        </w:rPr>
        <w:instrText xml:space="preserve"> PAGEREF _Toc350872863 \h </w:instrText>
      </w:r>
      <w:r w:rsidR="009A053C">
        <w:rPr>
          <w:noProof/>
        </w:rPr>
      </w:r>
      <w:r w:rsidR="009A053C">
        <w:rPr>
          <w:noProof/>
        </w:rPr>
        <w:fldChar w:fldCharType="separate"/>
      </w:r>
      <w:r w:rsidR="009A053C">
        <w:rPr>
          <w:noProof/>
        </w:rPr>
        <w:t>2</w:t>
      </w:r>
      <w:r w:rsidR="009A053C">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_Toc350872864 \h </w:instrText>
      </w:r>
      <w:r>
        <w:rPr>
          <w:noProof/>
        </w:rPr>
      </w:r>
      <w:r>
        <w:rPr>
          <w:noProof/>
        </w:rPr>
        <w:fldChar w:fldCharType="separate"/>
      </w:r>
      <w:r>
        <w:rPr>
          <w:noProof/>
        </w:rPr>
        <w:t>2</w:t>
      </w:r>
      <w:r>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_Toc350872865 \h </w:instrText>
      </w:r>
      <w:r>
        <w:rPr>
          <w:noProof/>
        </w:rPr>
      </w:r>
      <w:r>
        <w:rPr>
          <w:noProof/>
        </w:rPr>
        <w:fldChar w:fldCharType="separate"/>
      </w:r>
      <w:r>
        <w:rPr>
          <w:noProof/>
        </w:rPr>
        <w:t>2</w:t>
      </w:r>
      <w:r>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_Toc350872866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0872863"/>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56B4F">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356B4F">
          <w:t>4.4.0.0</w:t>
        </w:r>
      </w:fldSimple>
      <w:r w:rsidR="004C74A8">
        <w:t xml:space="preserve"> Fix </w:t>
      </w:r>
      <w:fldSimple w:instr=" DOCPROPERTY  &quot;$Fix Number$&quot;  \* MERGEFORMAT ">
        <w:r w:rsidR="00356B4F">
          <w:t>37</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0872864"/>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C86B21" w:rsidP="0070557B">
            <w:pPr>
              <w:pStyle w:val="TableText"/>
            </w:pPr>
            <w:fldSimple w:instr=" DOCPROPERTY  &quot;$Base Release$&quot;  \* MERGEFORMAT ">
              <w:r w:rsidR="00356B4F">
                <w:t>4.4.0.0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D6476A">
              <w:fldChar w:fldCharType="begin"/>
            </w:r>
            <w:r w:rsidR="00D6476A">
              <w:instrText xml:space="preserve"> DOCPROPERTY  "$Bentley Select Release$"  \* MERGEFORMAT </w:instrText>
            </w:r>
            <w:r w:rsidR="00D6476A">
              <w:fldChar w:fldCharType="separate"/>
            </w:r>
            <w:proofErr w:type="gramStart"/>
            <w:r w:rsidR="00356B4F" w:rsidRPr="00356B4F">
              <w:rPr>
                <w:sz w:val="16"/>
                <w:szCs w:val="16"/>
              </w:rPr>
              <w:t>fix</w:t>
            </w:r>
            <w:proofErr w:type="gramEnd"/>
            <w:r w:rsidR="00356B4F" w:rsidRPr="00356B4F">
              <w:rPr>
                <w:sz w:val="16"/>
                <w:szCs w:val="16"/>
              </w:rPr>
              <w:t xml:space="preserve"> 37</w:t>
            </w:r>
            <w:r w:rsidR="00D6476A">
              <w:rPr>
                <w:sz w:val="16"/>
                <w:szCs w:val="16"/>
              </w:rPr>
              <w:fldChar w:fldCharType="end"/>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356B4F" w:rsidRPr="00356B4F">
                <w:rPr>
                  <w:szCs w:val="16"/>
                </w:rPr>
                <w:t>NM_4400_fix37</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0872865"/>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CE31FA" w:rsidP="00EB25B7">
            <w:pPr>
              <w:pStyle w:val="TableText"/>
            </w:pPr>
            <w:r>
              <w:t>2.4.1.3</w:t>
            </w:r>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B30C43" w:rsidP="00EB25B7">
            <w:pPr>
              <w:pStyle w:val="TableText"/>
            </w:pPr>
            <w:r>
              <w:t>1.1</w:t>
            </w:r>
            <w:bookmarkStart w:id="3" w:name="_GoBack"/>
            <w:bookmarkEnd w:id="3"/>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0872866"/>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0A7" w:rsidRDefault="003220A7" w:rsidP="005569C1">
      <w:pPr>
        <w:spacing w:after="0" w:line="240" w:lineRule="auto"/>
      </w:pPr>
      <w:r>
        <w:separator/>
      </w:r>
    </w:p>
  </w:endnote>
  <w:endnote w:type="continuationSeparator" w:id="0">
    <w:p w:rsidR="003220A7" w:rsidRDefault="003220A7"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0A7" w:rsidRDefault="003220A7" w:rsidP="005569C1">
      <w:pPr>
        <w:spacing w:after="0" w:line="240" w:lineRule="auto"/>
      </w:pPr>
      <w:r>
        <w:separator/>
      </w:r>
    </w:p>
  </w:footnote>
  <w:footnote w:type="continuationSeparator" w:id="0">
    <w:p w:rsidR="003220A7" w:rsidRDefault="003220A7"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C86B21" w:rsidP="0070557B">
          <w:pPr>
            <w:pStyle w:val="Header"/>
          </w:pPr>
          <w:fldSimple w:instr=" TITLE   \* MERGEFORMAT ">
            <w:r w:rsidR="00356B4F">
              <w:t>Network Manager 4.4.0.0 Fix 36 Release Note</w:t>
            </w:r>
          </w:fldSimple>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B30C43">
            <w:t>22-Mar-13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04A6EA3F" wp14:editId="127534AD">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C86B21" w:rsidP="009A053C">
          <w:pPr>
            <w:rPr>
              <w:rStyle w:val="HighlightText"/>
            </w:rPr>
          </w:pPr>
          <w:fldSimple w:instr=" DOCPROPERTY  $Product$  \* MERGEFORMAT ">
            <w:r w:rsidR="009A053C">
              <w:t>Network Manager</w:t>
            </w:r>
          </w:fldSimple>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fldSimple w:instr=" TITLE   \* MERGEFORMAT ">
            <w:r w:rsidR="00356B4F">
              <w:t xml:space="preserve">Network Manager 4.4.0.0 Fix </w:t>
            </w:r>
            <w:r w:rsidR="009A053C">
              <w:t>37</w:t>
            </w:r>
            <w:r w:rsidR="00356B4F">
              <w:t xml:space="preserve"> Release Note</w:t>
            </w:r>
          </w:fldSimple>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C86B21" w:rsidP="00C47567">
          <w:fldSimple w:instr=" DOCPROPERTY  &quot;$Base Release$&quot;  \* MERGEFORMAT ">
            <w:r w:rsidR="009A053C">
              <w:t>4.4.0.0</w:t>
            </w:r>
          </w:fldSimple>
          <w:r w:rsidR="0070557B">
            <w:t xml:space="preserve"> Fix </w:t>
          </w:r>
          <w:fldSimple w:instr=" DOCPROPERTY  &quot;$Fix Number$&quot;  \* MERGEFORMAT ">
            <w:r w:rsidR="009A053C">
              <w:t>37</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fldSimple w:instr=" DOCPROPERTY  &quot;$Release Date$&quot;  \* MERGEFORMAT ">
            <w:r w:rsidR="009A053C">
              <w:t>12th March 2013</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B30C43">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B30C43">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63EB0"/>
    <w:rsid w:val="000A6357"/>
    <w:rsid w:val="003220A7"/>
    <w:rsid w:val="00356B4F"/>
    <w:rsid w:val="004272BB"/>
    <w:rsid w:val="00452534"/>
    <w:rsid w:val="0048385A"/>
    <w:rsid w:val="004C74A8"/>
    <w:rsid w:val="005569C1"/>
    <w:rsid w:val="005A0CDB"/>
    <w:rsid w:val="005B2C60"/>
    <w:rsid w:val="00685386"/>
    <w:rsid w:val="006E59F5"/>
    <w:rsid w:val="0070557B"/>
    <w:rsid w:val="00735984"/>
    <w:rsid w:val="00845853"/>
    <w:rsid w:val="00856594"/>
    <w:rsid w:val="009A053C"/>
    <w:rsid w:val="00AD36C2"/>
    <w:rsid w:val="00B30C43"/>
    <w:rsid w:val="00BD1D49"/>
    <w:rsid w:val="00C47567"/>
    <w:rsid w:val="00C86B21"/>
    <w:rsid w:val="00CE31FA"/>
    <w:rsid w:val="00D6476A"/>
    <w:rsid w:val="00DD2E42"/>
    <w:rsid w:val="00DD653A"/>
    <w:rsid w:val="00EB25B7"/>
    <w:rsid w:val="00EE2BD9"/>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11</TotalTime>
  <Pages>4</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6</cp:revision>
  <dcterms:created xsi:type="dcterms:W3CDTF">2013-03-12T17:25:00Z</dcterms:created>
  <dcterms:modified xsi:type="dcterms:W3CDTF">2013-03-22T16:32:00Z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12th March 2013</vt:lpwstr>
  </property>
  <property fmtid="{D5CDD505-2E9C-101B-9397-08002B2CF9AE}" pid="5" name="$Bentley Select Release$">
    <vt:lpwstr>fix 37</vt:lpwstr>
  </property>
  <property fmtid="{D5CDD505-2E9C-101B-9397-08002B2CF9AE}" pid="6" name="$Fix Number$">
    <vt:lpwstr>37</vt:lpwstr>
  </property>
  <property fmtid="{D5CDD505-2E9C-101B-9397-08002B2CF9AE}" pid="7" name="$Install SQL Script$">
    <vt:lpwstr>NM_4400_fix37</vt:lpwstr>
  </property>
</Properties>
</file>