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D06EF" w:rsidP="004D06EF">
      <w:pPr>
        <w:tabs>
          <w:tab w:val="left" w:pos="3575"/>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561EFE" w:rsidP="00EB25B7">
      <w:pPr>
        <w:pStyle w:val="coverinfo"/>
      </w:pPr>
      <w:r>
        <w:fldChar w:fldCharType="begin"/>
      </w:r>
      <w:r>
        <w:instrText xml:space="preserve"> DOCPROPERTY  $Product$  \* MERGEFORMAT </w:instrText>
      </w:r>
      <w:r>
        <w:fldChar w:fldCharType="separate"/>
      </w:r>
      <w:r w:rsidR="0033792C">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561EFE"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3792C">
        <w:t>4.5.0.0</w:t>
      </w:r>
      <w:r>
        <w:fldChar w:fldCharType="end"/>
      </w:r>
      <w:r w:rsidR="004C74A8">
        <w:t xml:space="preserve"> Fix</w:t>
      </w:r>
      <w:r w:rsidR="00BA455F">
        <w:t xml:space="preserve"> </w:t>
      </w:r>
      <w:r>
        <w:fldChar w:fldCharType="begin"/>
      </w:r>
      <w:r>
        <w:instrText xml:space="preserve"> DOCPROPERTY  "$Fix Number$"  \* MERGEFORMAT </w:instrText>
      </w:r>
      <w:r>
        <w:fldChar w:fldCharType="separate"/>
      </w:r>
      <w:r w:rsidR="0033792C">
        <w:t>46</w:t>
      </w:r>
      <w:r>
        <w:fldChar w:fldCharType="end"/>
      </w:r>
    </w:p>
    <w:p w:rsidR="00EB25B7" w:rsidRDefault="00EB25B7" w:rsidP="00EB25B7">
      <w:pPr>
        <w:pStyle w:val="ProcedureLine"/>
      </w:pPr>
      <w:r>
        <w:lastRenderedPageBreak/>
        <w:t>Table of Contents</w:t>
      </w:r>
    </w:p>
    <w:p w:rsidR="000F12D7"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0F12D7">
        <w:rPr>
          <w:noProof/>
        </w:rPr>
        <w:t>1.</w:t>
      </w:r>
      <w:r w:rsidR="000F12D7">
        <w:rPr>
          <w:rFonts w:asciiTheme="minorHAnsi" w:eastAsiaTheme="minorEastAsia" w:hAnsiTheme="minorHAnsi" w:cstheme="minorBidi"/>
          <w:noProof/>
          <w:sz w:val="22"/>
          <w:szCs w:val="22"/>
          <w:lang w:val="en-GB" w:eastAsia="en-GB"/>
        </w:rPr>
        <w:tab/>
      </w:r>
      <w:r w:rsidR="000F12D7">
        <w:rPr>
          <w:noProof/>
        </w:rPr>
        <w:t>Introduction</w:t>
      </w:r>
      <w:r w:rsidR="000F12D7">
        <w:rPr>
          <w:noProof/>
        </w:rPr>
        <w:tab/>
      </w:r>
      <w:r w:rsidR="000F12D7">
        <w:rPr>
          <w:noProof/>
        </w:rPr>
        <w:fldChar w:fldCharType="begin"/>
      </w:r>
      <w:r w:rsidR="000F12D7">
        <w:rPr>
          <w:noProof/>
        </w:rPr>
        <w:instrText xml:space="preserve"> PAGEREF _Toc426636349 \h </w:instrText>
      </w:r>
      <w:r w:rsidR="000F12D7">
        <w:rPr>
          <w:noProof/>
        </w:rPr>
      </w:r>
      <w:r w:rsidR="000F12D7">
        <w:rPr>
          <w:noProof/>
        </w:rPr>
        <w:fldChar w:fldCharType="separate"/>
      </w:r>
      <w:r w:rsidR="001354E0">
        <w:rPr>
          <w:noProof/>
        </w:rPr>
        <w:t>2</w:t>
      </w:r>
      <w:r w:rsidR="000F12D7">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_Toc426636350 \h </w:instrText>
      </w:r>
      <w:r>
        <w:rPr>
          <w:noProof/>
        </w:rPr>
      </w:r>
      <w:r>
        <w:rPr>
          <w:noProof/>
        </w:rPr>
        <w:fldChar w:fldCharType="separate"/>
      </w:r>
      <w:r w:rsidR="001354E0">
        <w:rPr>
          <w:noProof/>
        </w:rPr>
        <w:t>2</w:t>
      </w:r>
      <w:r>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_Toc426636351 \h </w:instrText>
      </w:r>
      <w:r>
        <w:rPr>
          <w:noProof/>
        </w:rPr>
      </w:r>
      <w:r>
        <w:rPr>
          <w:noProof/>
        </w:rPr>
        <w:fldChar w:fldCharType="separate"/>
      </w:r>
      <w:r w:rsidR="001354E0">
        <w:rPr>
          <w:noProof/>
        </w:rPr>
        <w:t>2</w:t>
      </w:r>
      <w:r>
        <w:rPr>
          <w:noProof/>
        </w:rPr>
        <w:fldChar w:fldCharType="end"/>
      </w:r>
    </w:p>
    <w:p w:rsidR="000F12D7" w:rsidRDefault="000F12D7">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_Toc426636352 \h </w:instrText>
      </w:r>
      <w:r>
        <w:rPr>
          <w:noProof/>
        </w:rPr>
      </w:r>
      <w:r>
        <w:rPr>
          <w:noProof/>
        </w:rPr>
        <w:fldChar w:fldCharType="separate"/>
      </w:r>
      <w:r w:rsidR="001354E0">
        <w:rPr>
          <w:noProof/>
        </w:rPr>
        <w:t>3</w:t>
      </w:r>
      <w:r>
        <w:rPr>
          <w:noProof/>
        </w:rPr>
        <w:fldChar w:fldCharType="end"/>
      </w:r>
    </w:p>
    <w:p w:rsidR="00EB25B7" w:rsidRPr="00913C79" w:rsidRDefault="000638E7" w:rsidP="00EB25B7">
      <w:r>
        <w:fldChar w:fldCharType="end"/>
      </w:r>
    </w:p>
    <w:p w:rsidR="005569C1" w:rsidRDefault="00EB25B7" w:rsidP="005569C1">
      <w:pPr>
        <w:pStyle w:val="Heading1"/>
      </w:pPr>
      <w:r w:rsidRPr="00913C79">
        <w:br w:type="page"/>
      </w:r>
    </w:p>
    <w:p w:rsidR="00EB25B7" w:rsidRPr="00EA3636" w:rsidRDefault="00EB25B7" w:rsidP="00575112">
      <w:pPr>
        <w:pStyle w:val="Heading1"/>
        <w:numPr>
          <w:ilvl w:val="0"/>
          <w:numId w:val="23"/>
        </w:numPr>
      </w:pPr>
      <w:bookmarkStart w:id="1" w:name="_Toc426636349"/>
      <w:r w:rsidRPr="00EA3636">
        <w:t>Introduction</w:t>
      </w:r>
      <w:bookmarkEnd w:id="1"/>
      <w:r w:rsidRPr="00EA3636">
        <w:t xml:space="preserve"> </w:t>
      </w:r>
    </w:p>
    <w:p w:rsidR="00EB25B7" w:rsidRPr="0047667E" w:rsidRDefault="00EB25B7" w:rsidP="00EB25B7">
      <w:pPr>
        <w:rPr>
          <w:rFonts w:ascii="Arial" w:hAnsi="Arial" w:cs="Arial"/>
          <w:sz w:val="20"/>
          <w:szCs w:val="20"/>
        </w:rPr>
      </w:pPr>
      <w:r w:rsidRPr="0047667E">
        <w:rPr>
          <w:rFonts w:ascii="Arial" w:hAnsi="Arial" w:cs="Arial"/>
          <w:sz w:val="20"/>
          <w:szCs w:val="20"/>
        </w:rPr>
        <w:t xml:space="preserve">This document defines the changes made to the </w:t>
      </w:r>
      <w:r w:rsidR="00561EFE">
        <w:fldChar w:fldCharType="begin"/>
      </w:r>
      <w:r w:rsidR="00561EFE">
        <w:instrText xml:space="preserve"> DOCPROPERTY  $Product$  \* MERGEFORMAT </w:instrText>
      </w:r>
      <w:r w:rsidR="00561EFE">
        <w:fldChar w:fldCharType="separate"/>
      </w:r>
      <w:r w:rsidR="0033792C" w:rsidRPr="0033792C">
        <w:rPr>
          <w:rFonts w:ascii="Arial" w:hAnsi="Arial" w:cs="Arial"/>
          <w:sz w:val="20"/>
          <w:szCs w:val="20"/>
        </w:rPr>
        <w:t>Network Manager</w:t>
      </w:r>
      <w:r w:rsidR="00561EFE">
        <w:rPr>
          <w:rFonts w:ascii="Arial" w:hAnsi="Arial" w:cs="Arial"/>
          <w:sz w:val="20"/>
          <w:szCs w:val="20"/>
        </w:rPr>
        <w:fldChar w:fldCharType="end"/>
      </w:r>
      <w:r w:rsidR="000638E7" w:rsidRPr="0047667E">
        <w:rPr>
          <w:rFonts w:ascii="Arial" w:hAnsi="Arial" w:cs="Arial"/>
          <w:sz w:val="20"/>
          <w:szCs w:val="20"/>
        </w:rPr>
        <w:fldChar w:fldCharType="begin"/>
      </w:r>
      <w:r w:rsidRPr="0047667E">
        <w:rPr>
          <w:rFonts w:ascii="Arial" w:hAnsi="Arial" w:cs="Arial"/>
          <w:sz w:val="20"/>
          <w:szCs w:val="20"/>
        </w:rPr>
        <w:instrText xml:space="preserve"> SUBJECT   \* MERGEFORMAT </w:instrText>
      </w:r>
      <w:r w:rsidR="000638E7" w:rsidRPr="0047667E">
        <w:rPr>
          <w:rFonts w:ascii="Arial" w:hAnsi="Arial" w:cs="Arial"/>
          <w:sz w:val="20"/>
          <w:szCs w:val="20"/>
        </w:rPr>
        <w:fldChar w:fldCharType="end"/>
      </w:r>
      <w:r w:rsidRPr="0047667E">
        <w:rPr>
          <w:rFonts w:ascii="Arial" w:hAnsi="Arial" w:cs="Arial"/>
          <w:sz w:val="20"/>
          <w:szCs w:val="20"/>
        </w:rPr>
        <w:t xml:space="preserve"> product for </w:t>
      </w:r>
      <w:r w:rsidR="00561EFE">
        <w:fldChar w:fldCharType="begin"/>
      </w:r>
      <w:r w:rsidR="00561EFE">
        <w:instrText xml:space="preserve"> DOCPROPERTY  "$Base Release$"  \* MERGEFORMAT </w:instrText>
      </w:r>
      <w:r w:rsidR="00561EFE">
        <w:fldChar w:fldCharType="separate"/>
      </w:r>
      <w:r w:rsidR="0033792C" w:rsidRPr="0033792C">
        <w:rPr>
          <w:rFonts w:ascii="Arial" w:hAnsi="Arial" w:cs="Arial"/>
          <w:sz w:val="20"/>
          <w:szCs w:val="20"/>
        </w:rPr>
        <w:t>4.5.0.0</w:t>
      </w:r>
      <w:r w:rsidR="00561EFE">
        <w:rPr>
          <w:rFonts w:ascii="Arial" w:hAnsi="Arial" w:cs="Arial"/>
          <w:sz w:val="20"/>
          <w:szCs w:val="20"/>
        </w:rPr>
        <w:fldChar w:fldCharType="end"/>
      </w:r>
      <w:r w:rsidR="004C74A8" w:rsidRPr="0047667E">
        <w:rPr>
          <w:rFonts w:ascii="Arial" w:hAnsi="Arial" w:cs="Arial"/>
          <w:sz w:val="20"/>
          <w:szCs w:val="20"/>
        </w:rPr>
        <w:t xml:space="preserve"> Fix </w:t>
      </w:r>
      <w:r w:rsidR="00CD0975">
        <w:rPr>
          <w:rFonts w:ascii="Arial" w:hAnsi="Arial" w:cs="Arial"/>
          <w:sz w:val="20"/>
          <w:szCs w:val="20"/>
        </w:rPr>
        <w:fldChar w:fldCharType="begin"/>
      </w:r>
      <w:r w:rsidR="00CD0975">
        <w:rPr>
          <w:rFonts w:ascii="Arial" w:hAnsi="Arial" w:cs="Arial"/>
          <w:sz w:val="20"/>
          <w:szCs w:val="20"/>
        </w:rPr>
        <w:instrText xml:space="preserve"> DOCPROPERTY  "$Fix Number$"  \* MERGEFORMAT </w:instrText>
      </w:r>
      <w:r w:rsidR="00CD0975">
        <w:rPr>
          <w:rFonts w:ascii="Arial" w:hAnsi="Arial" w:cs="Arial"/>
          <w:sz w:val="20"/>
          <w:szCs w:val="20"/>
        </w:rPr>
        <w:fldChar w:fldCharType="separate"/>
      </w:r>
      <w:r w:rsidR="0033792C">
        <w:rPr>
          <w:rFonts w:ascii="Arial" w:hAnsi="Arial" w:cs="Arial"/>
          <w:sz w:val="20"/>
          <w:szCs w:val="20"/>
        </w:rPr>
        <w:t>46</w:t>
      </w:r>
      <w:r w:rsidR="00CD0975">
        <w:rPr>
          <w:rFonts w:ascii="Arial" w:hAnsi="Arial" w:cs="Arial"/>
          <w:sz w:val="20"/>
          <w:szCs w:val="20"/>
        </w:rPr>
        <w:fldChar w:fldCharType="end"/>
      </w:r>
      <w:r w:rsidR="004C74A8" w:rsidRPr="0047667E">
        <w:rPr>
          <w:rFonts w:ascii="Arial" w:hAnsi="Arial" w:cs="Arial"/>
          <w:sz w:val="20"/>
          <w:szCs w:val="20"/>
        </w:rPr>
        <w:t xml:space="preserve"> </w:t>
      </w:r>
      <w:r w:rsidRPr="0047667E">
        <w:rPr>
          <w:rFonts w:ascii="Arial" w:hAnsi="Arial" w:cs="Arial"/>
          <w:sz w:val="20"/>
          <w:szCs w:val="20"/>
        </w:rPr>
        <w:t xml:space="preserve">and is specifically targeted at end users. </w:t>
      </w:r>
    </w:p>
    <w:p w:rsidR="00EB25B7" w:rsidRDefault="00EB25B7" w:rsidP="00EB25B7">
      <w:pPr>
        <w:rPr>
          <w:rFonts w:ascii="Arial" w:hAnsi="Arial" w:cs="Arial"/>
          <w:sz w:val="20"/>
          <w:szCs w:val="20"/>
        </w:rPr>
      </w:pPr>
      <w:r w:rsidRPr="0047667E">
        <w:rPr>
          <w:rFonts w:ascii="Arial" w:hAnsi="Arial" w:cs="Arial"/>
          <w:sz w:val="20"/>
          <w:szCs w:val="20"/>
        </w:rPr>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26636350"/>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561EFE" w:rsidP="00B22D4B">
            <w:pPr>
              <w:pStyle w:val="TableText"/>
            </w:pPr>
            <w:r>
              <w:fldChar w:fldCharType="begin"/>
            </w:r>
            <w:r>
              <w:instrText xml:space="preserve"> DOCPROPERTY  "$Base Release$"  \* MERGEFORMAT </w:instrText>
            </w:r>
            <w:r>
              <w:fldChar w:fldCharType="separate"/>
            </w:r>
            <w:r w:rsidR="0033792C">
              <w:t>4.5.0.0</w:t>
            </w:r>
            <w:r>
              <w:fldChar w:fldCharType="end"/>
            </w:r>
          </w:p>
        </w:tc>
      </w:tr>
      <w:tr w:rsidR="009934F6" w:rsidRPr="00EA3636" w:rsidTr="00DD2E42">
        <w:trPr>
          <w:trHeight w:val="181"/>
        </w:trPr>
        <w:tc>
          <w:tcPr>
            <w:tcW w:w="2386" w:type="dxa"/>
            <w:shd w:val="pct15" w:color="auto" w:fill="auto"/>
          </w:tcPr>
          <w:p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rsidR="00575A2A" w:rsidRDefault="0033792C" w:rsidP="00575A2A">
            <w:pPr>
              <w:pStyle w:val="Default"/>
              <w:rPr>
                <w:sz w:val="16"/>
                <w:szCs w:val="16"/>
              </w:rPr>
            </w:pPr>
            <w:r>
              <w:rPr>
                <w:sz w:val="16"/>
                <w:szCs w:val="16"/>
              </w:rPr>
              <w:t>Network M</w:t>
            </w:r>
            <w:r w:rsidR="00575A2A">
              <w:rPr>
                <w:sz w:val="16"/>
                <w:szCs w:val="16"/>
              </w:rPr>
              <w:t xml:space="preserve">anager 4.5.0.0 Fix </w:t>
            </w:r>
            <w:r w:rsidR="004C2F75">
              <w:rPr>
                <w:sz w:val="16"/>
                <w:szCs w:val="16"/>
              </w:rPr>
              <w:fldChar w:fldCharType="begin"/>
            </w:r>
            <w:r w:rsidR="004C2F75">
              <w:rPr>
                <w:sz w:val="16"/>
                <w:szCs w:val="16"/>
              </w:rPr>
              <w:instrText xml:space="preserve"> DOCPROPERTY  "$Fix Number$"  \* MERGEFORMAT </w:instrText>
            </w:r>
            <w:r w:rsidR="004C2F75">
              <w:rPr>
                <w:sz w:val="16"/>
                <w:szCs w:val="16"/>
              </w:rPr>
              <w:fldChar w:fldCharType="separate"/>
            </w:r>
            <w:r>
              <w:rPr>
                <w:sz w:val="16"/>
                <w:szCs w:val="16"/>
              </w:rPr>
              <w:t>46</w:t>
            </w:r>
            <w:r w:rsidR="004C2F75">
              <w:rPr>
                <w:sz w:val="16"/>
                <w:szCs w:val="16"/>
              </w:rPr>
              <w:fldChar w:fldCharType="end"/>
            </w:r>
            <w:r w:rsidR="00575A2A">
              <w:rPr>
                <w:sz w:val="16"/>
                <w:szCs w:val="16"/>
              </w:rPr>
              <w:t xml:space="preserve"> Patch set. </w:t>
            </w:r>
          </w:p>
          <w:p w:rsidR="00B62171" w:rsidRPr="00E97066" w:rsidRDefault="00575A2A" w:rsidP="00575A2A">
            <w:pPr>
              <w:pStyle w:val="TableText"/>
              <w:rPr>
                <w:rFonts w:cs="Arial"/>
                <w:szCs w:val="16"/>
              </w:rPr>
            </w:pPr>
            <w:r>
              <w:rPr>
                <w:szCs w:val="16"/>
              </w:rPr>
              <w:t xml:space="preserve">Please refer to Section 4 of this document for details of each of the individual defects included. </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Default="0033792C" w:rsidP="0033792C">
            <w:pPr>
              <w:pStyle w:val="TableText"/>
            </w:pPr>
            <w:r w:rsidRPr="0033792C">
              <w:t>exnm04050028en_updt28</w:t>
            </w:r>
          </w:p>
          <w:p w:rsidR="0033792C" w:rsidRPr="00EA3636" w:rsidRDefault="0033792C" w:rsidP="0033792C">
            <w:pPr>
              <w:pStyle w:val="TableText"/>
            </w:pPr>
            <w:r w:rsidRPr="0033792C">
              <w:t>exnm04050034en_updt34</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61EFE">
              <w:fldChar w:fldCharType="begin"/>
            </w:r>
            <w:r w:rsidR="00561EFE">
              <w:instrText xml:space="preserve"> DOCPROPERTY  "$Bentley Select Release$"  \* MERGEFORMAT </w:instrText>
            </w:r>
            <w:r w:rsidR="00561EFE">
              <w:fldChar w:fldCharType="separate"/>
            </w:r>
            <w:r w:rsidR="0097779B" w:rsidRPr="0097779B">
              <w:rPr>
                <w:sz w:val="16"/>
                <w:szCs w:val="16"/>
              </w:rPr>
              <w:t>exnm04050001en_updt46</w:t>
            </w:r>
            <w:r w:rsidR="00561EF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rsidR="00026FFA" w:rsidRDefault="00026FFA" w:rsidP="00C47567">
            <w:pPr>
              <w:pStyle w:val="Default"/>
              <w:rPr>
                <w:sz w:val="16"/>
                <w:szCs w:val="16"/>
              </w:rPr>
            </w:pPr>
          </w:p>
          <w:p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rsidR="00C47567" w:rsidRPr="00B22D4B" w:rsidRDefault="00C47567" w:rsidP="00C47567">
            <w:pPr>
              <w:pStyle w:val="TableText"/>
              <w:rPr>
                <w:rFonts w:cs="Arial"/>
                <w:szCs w:val="16"/>
              </w:rPr>
            </w:pPr>
          </w:p>
          <w:p w:rsidR="00C47567" w:rsidRPr="00B22D4B" w:rsidRDefault="00C47567" w:rsidP="00C47567">
            <w:pPr>
              <w:pStyle w:val="TableText"/>
              <w:rPr>
                <w:rFonts w:cs="Arial"/>
                <w:szCs w:val="16"/>
              </w:rPr>
            </w:pPr>
            <w:r w:rsidRPr="00B22D4B">
              <w:rPr>
                <w:rFonts w:cs="Arial"/>
                <w:szCs w:val="16"/>
              </w:rPr>
              <w:t xml:space="preserve">At the prompt type START </w:t>
            </w:r>
            <w:r w:rsidR="00561EFE">
              <w:fldChar w:fldCharType="begin"/>
            </w:r>
            <w:r w:rsidR="00561EFE">
              <w:instrText xml:space="preserve"> DOCPROPERTY  "$Install SQL Script$"  \* MERGEFORMAT </w:instrText>
            </w:r>
            <w:r w:rsidR="00561EFE">
              <w:fldChar w:fldCharType="separate"/>
            </w:r>
            <w:r w:rsidR="0097779B">
              <w:t>exnm04050001en_updt46.sql</w:t>
            </w:r>
            <w:r w:rsidR="00561EFE">
              <w:fldChar w:fldCharType="end"/>
            </w:r>
            <w:r w:rsidR="00063EB0" w:rsidRPr="00B22D4B">
              <w:rPr>
                <w:rFonts w:cs="Arial"/>
                <w:szCs w:val="16"/>
              </w:rPr>
              <w:t xml:space="preserve"> </w:t>
            </w:r>
            <w:r w:rsidRPr="00B22D4B">
              <w:rPr>
                <w:rFonts w:cs="Arial"/>
                <w:szCs w:val="16"/>
              </w:rPr>
              <w:t xml:space="preserve">and press return. </w:t>
            </w:r>
          </w:p>
          <w:p w:rsidR="00C47567" w:rsidRPr="00B22D4B" w:rsidRDefault="00C47567" w:rsidP="00C47567">
            <w:pPr>
              <w:pStyle w:val="TableText"/>
              <w:rPr>
                <w:rFonts w:cs="Arial"/>
                <w:szCs w:val="16"/>
              </w:rPr>
            </w:pPr>
          </w:p>
          <w:p w:rsidR="00EB25B7" w:rsidRDefault="00C47567" w:rsidP="00C47567">
            <w:pPr>
              <w:pStyle w:val="TableText"/>
              <w:rPr>
                <w:rFonts w:cs="Arial"/>
                <w:szCs w:val="16"/>
              </w:rPr>
            </w:pPr>
            <w:r w:rsidRPr="00B22D4B">
              <w:rPr>
                <w:rFonts w:cs="Arial"/>
                <w:szCs w:val="16"/>
              </w:rPr>
              <w:t xml:space="preserve">Exit SQL*Plus </w:t>
            </w:r>
          </w:p>
          <w:p w:rsidR="00CA3DDE" w:rsidRPr="00EA3636" w:rsidRDefault="00CA3DDE" w:rsidP="00084D80">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Default="00EB25B7" w:rsidP="00EB25B7"/>
    <w:p w:rsidR="005F7173" w:rsidRDefault="005F7173" w:rsidP="00EB25B7"/>
    <w:p w:rsidR="005B2C60" w:rsidRDefault="00B80027" w:rsidP="00EB25B7">
      <w:pPr>
        <w:pStyle w:val="Heading1"/>
      </w:pPr>
      <w:bookmarkStart w:id="3" w:name="_Toc426636351"/>
      <w:r>
        <w:t>L</w:t>
      </w:r>
      <w:r w:rsidR="00EB25B7">
        <w:t>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rsidTr="005F7173">
        <w:trPr>
          <w:trHeight w:hRule="exact" w:val="284"/>
        </w:trPr>
        <w:tc>
          <w:tcPr>
            <w:tcW w:w="3114" w:type="dxa"/>
            <w:tcBorders>
              <w:bottom w:val="single" w:sz="4" w:space="0" w:color="auto"/>
            </w:tcBorders>
            <w:shd w:val="pct15" w:color="auto" w:fill="auto"/>
          </w:tcPr>
          <w:p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rsidR="00EB25B7" w:rsidRPr="00EB25B7" w:rsidRDefault="00EB25B7" w:rsidP="00780E25">
            <w:pPr>
              <w:pStyle w:val="TableTextCentered"/>
              <w:ind w:left="27"/>
              <w:jc w:val="left"/>
              <w:rPr>
                <w:rStyle w:val="TableTitleline"/>
              </w:rPr>
            </w:pPr>
            <w:r w:rsidRPr="00EB25B7">
              <w:rPr>
                <w:rStyle w:val="TableTitleline"/>
              </w:rPr>
              <w:t>Version</w:t>
            </w:r>
          </w:p>
        </w:tc>
      </w:tr>
      <w:tr w:rsidR="007B5A8A" w:rsidRPr="00EA3636" w:rsidTr="005F7173">
        <w:trPr>
          <w:trHeight w:hRule="exact" w:val="284"/>
        </w:trPr>
        <w:tc>
          <w:tcPr>
            <w:tcW w:w="3114" w:type="dxa"/>
            <w:shd w:val="clear" w:color="auto" w:fill="FFFFFF" w:themeFill="background1"/>
          </w:tcPr>
          <w:p w:rsidR="007B5A8A" w:rsidRPr="00AB741A" w:rsidRDefault="00561EFE" w:rsidP="007B5A8A">
            <w:pPr>
              <w:keepLines/>
              <w:widowControl w:val="0"/>
              <w:autoSpaceDE w:val="0"/>
              <w:autoSpaceDN w:val="0"/>
              <w:adjustRightInd w:val="0"/>
              <w:ind w:right="107"/>
              <w:rPr>
                <w:rFonts w:ascii="Arial" w:hAnsi="Arial" w:cs="Arial"/>
                <w:sz w:val="16"/>
                <w:szCs w:val="16"/>
              </w:rPr>
            </w:pPr>
            <w:r>
              <w:fldChar w:fldCharType="begin"/>
            </w:r>
            <w:r>
              <w:instrText xml:space="preserve"> DOCPROPERTY  "$Install SQL Script$"  \* MERGEFORMAT </w:instrText>
            </w:r>
            <w:r>
              <w:fldChar w:fldCharType="separate"/>
            </w:r>
            <w:r w:rsidR="0018327D" w:rsidRPr="0018327D">
              <w:rPr>
                <w:rFonts w:ascii="Arial" w:hAnsi="Arial" w:cs="Arial"/>
                <w:sz w:val="16"/>
                <w:szCs w:val="16"/>
              </w:rPr>
              <w:t>exnm04050001en_updt46.sql</w:t>
            </w:r>
            <w:r>
              <w:rPr>
                <w:rFonts w:ascii="Arial" w:hAnsi="Arial" w:cs="Arial"/>
                <w:sz w:val="16"/>
                <w:szCs w:val="16"/>
              </w:rPr>
              <w:fldChar w:fldCharType="end"/>
            </w:r>
          </w:p>
        </w:tc>
        <w:tc>
          <w:tcPr>
            <w:tcW w:w="7164" w:type="dxa"/>
            <w:shd w:val="clear" w:color="auto" w:fill="FFFFFF" w:themeFill="background1"/>
          </w:tcPr>
          <w:p w:rsidR="007B5A8A" w:rsidRPr="00324B16" w:rsidRDefault="007B5A8A" w:rsidP="007B5A8A">
            <w:pPr>
              <w:rPr>
                <w:rFonts w:ascii="Arial" w:hAnsi="Arial" w:cs="Arial"/>
                <w:sz w:val="16"/>
                <w:szCs w:val="16"/>
              </w:rPr>
            </w:pPr>
            <w:r w:rsidRPr="00096899">
              <w:rPr>
                <w:rFonts w:ascii="Arial" w:hAnsi="Arial" w:cs="Arial"/>
                <w:sz w:val="16"/>
                <w:szCs w:val="16"/>
              </w:rPr>
              <w:t>1.</w:t>
            </w:r>
            <w:r>
              <w:rPr>
                <w:rFonts w:ascii="Arial" w:hAnsi="Arial" w:cs="Arial"/>
                <w:sz w:val="16"/>
                <w:szCs w:val="16"/>
              </w:rPr>
              <w:t>0</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nm3close.pkw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2.14</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nm3merge.pkw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2.18</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nm3replace.pkw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2.8</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nm3split.pkw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2.15.1.0</w:t>
            </w:r>
          </w:p>
        </w:tc>
      </w:tr>
      <w:tr w:rsidR="0018327D" w:rsidRPr="00EA3636" w:rsidTr="005F7173">
        <w:trPr>
          <w:trHeight w:hRule="exact" w:val="284"/>
        </w:trPr>
        <w:tc>
          <w:tcPr>
            <w:tcW w:w="3114" w:type="dxa"/>
            <w:shd w:val="clear" w:color="auto" w:fill="FFFFFF" w:themeFill="background1"/>
          </w:tcPr>
          <w:p w:rsidR="0018327D" w:rsidRPr="0018327D" w:rsidRDefault="0018327D" w:rsidP="007B5A8A">
            <w:pPr>
              <w:keepLines/>
              <w:widowControl w:val="0"/>
              <w:autoSpaceDE w:val="0"/>
              <w:autoSpaceDN w:val="0"/>
              <w:adjustRightInd w:val="0"/>
              <w:ind w:right="107"/>
              <w:rPr>
                <w:rFonts w:ascii="Arial" w:hAnsi="Arial" w:cs="Arial"/>
                <w:sz w:val="16"/>
                <w:szCs w:val="16"/>
              </w:rPr>
            </w:pPr>
            <w:r w:rsidRPr="0018327D">
              <w:rPr>
                <w:rFonts w:ascii="Arial" w:hAnsi="Arial" w:cs="Arial"/>
                <w:sz w:val="16"/>
                <w:szCs w:val="16"/>
              </w:rPr>
              <w:t>nm3undo.pkw</w:t>
            </w:r>
          </w:p>
        </w:tc>
        <w:tc>
          <w:tcPr>
            <w:tcW w:w="7164" w:type="dxa"/>
            <w:shd w:val="clear" w:color="auto" w:fill="FFFFFF" w:themeFill="background1"/>
          </w:tcPr>
          <w:p w:rsidR="0018327D" w:rsidRPr="0018327D" w:rsidRDefault="0018327D" w:rsidP="007B5A8A">
            <w:pPr>
              <w:rPr>
                <w:rFonts w:ascii="Arial" w:hAnsi="Arial" w:cs="Arial"/>
                <w:sz w:val="16"/>
                <w:szCs w:val="16"/>
              </w:rPr>
            </w:pPr>
            <w:r w:rsidRPr="0018327D">
              <w:rPr>
                <w:rFonts w:ascii="Arial" w:hAnsi="Arial" w:cs="Arial"/>
                <w:sz w:val="16"/>
                <w:szCs w:val="16"/>
              </w:rPr>
              <w:t>2.18.1.0</w:t>
            </w:r>
          </w:p>
        </w:tc>
      </w:tr>
    </w:tbl>
    <w:p w:rsidR="00EB25B7" w:rsidRDefault="00EB25B7" w:rsidP="00EB25B7"/>
    <w:p w:rsidR="00813D34" w:rsidRDefault="00813D34">
      <w:pPr>
        <w:spacing w:after="200" w:line="276" w:lineRule="auto"/>
        <w:rPr>
          <w:rFonts w:ascii="Arial" w:hAnsi="Arial" w:cs="Arial"/>
          <w:b/>
          <w:kern w:val="28"/>
          <w:szCs w:val="20"/>
        </w:rPr>
      </w:pPr>
      <w:r>
        <w:br w:type="page"/>
      </w:r>
    </w:p>
    <w:p w:rsidR="00EB25B7" w:rsidRDefault="00EB25B7" w:rsidP="00DD2E42">
      <w:pPr>
        <w:pStyle w:val="Heading1"/>
      </w:pPr>
      <w:bookmarkStart w:id="4" w:name="_Toc426636352"/>
      <w:r>
        <w:t>Log No. Summary</w:t>
      </w:r>
      <w:bookmarkEnd w:id="4"/>
      <w:r>
        <w:t xml:space="preserve"> </w:t>
      </w:r>
    </w:p>
    <w:p w:rsidR="00EB25B7" w:rsidRPr="0047667E" w:rsidRDefault="00EB25B7" w:rsidP="00EB25B7">
      <w:pPr>
        <w:rPr>
          <w:rFonts w:ascii="Arial" w:hAnsi="Arial" w:cs="Arial"/>
          <w:sz w:val="20"/>
          <w:szCs w:val="20"/>
        </w:rPr>
      </w:pPr>
      <w:r w:rsidRPr="0047667E">
        <w:rPr>
          <w:rFonts w:ascii="Arial" w:hAnsi="Arial" w:cs="Arial"/>
          <w:sz w:val="20"/>
          <w:szCs w:val="20"/>
        </w:rPr>
        <w:t xml:space="preserve">This chapter </w:t>
      </w:r>
      <w:proofErr w:type="spellStart"/>
      <w:r w:rsidRPr="0047667E">
        <w:rPr>
          <w:rFonts w:ascii="Arial" w:hAnsi="Arial" w:cs="Arial"/>
          <w:sz w:val="20"/>
          <w:szCs w:val="20"/>
        </w:rPr>
        <w:t>summarises</w:t>
      </w:r>
      <w:proofErr w:type="spellEnd"/>
      <w:r w:rsidRPr="0047667E">
        <w:rPr>
          <w:rFonts w:ascii="Arial" w:hAnsi="Arial" w:cs="Arial"/>
          <w:sz w:val="20"/>
          <w:szCs w:val="20"/>
        </w:rPr>
        <w:t xml:space="preserve"> all software </w:t>
      </w:r>
      <w:r w:rsidR="00DD2E42" w:rsidRPr="0047667E">
        <w:rPr>
          <w:rFonts w:ascii="Arial" w:hAnsi="Arial" w:cs="Arial"/>
          <w:sz w:val="20"/>
          <w:szCs w:val="20"/>
        </w:rPr>
        <w:t>issues that have been addressed by</w:t>
      </w:r>
      <w:r w:rsidRPr="0047667E">
        <w:rPr>
          <w:rFonts w:ascii="Arial" w:hAnsi="Arial" w:cs="Arial"/>
          <w:sz w:val="20"/>
          <w:szCs w:val="20"/>
        </w:rPr>
        <w:t xml:space="preserve"> this </w:t>
      </w:r>
      <w:r w:rsidR="00DD2E42" w:rsidRPr="0047667E">
        <w:rPr>
          <w:rFonts w:ascii="Arial" w:hAnsi="Arial" w:cs="Arial"/>
          <w:sz w:val="20"/>
          <w:szCs w:val="20"/>
        </w:rPr>
        <w:t>fix</w:t>
      </w:r>
      <w:r w:rsidRPr="0047667E">
        <w:rPr>
          <w:rFonts w:ascii="Arial" w:hAnsi="Arial" w:cs="Arial"/>
          <w:sz w:val="20"/>
          <w:szCs w:val="20"/>
        </w:rPr>
        <w:t xml:space="preserve">. </w:t>
      </w:r>
    </w:p>
    <w:p w:rsidR="00DD2E42" w:rsidRPr="0047667E" w:rsidRDefault="00DD2E42" w:rsidP="00EB25B7">
      <w:pPr>
        <w:rPr>
          <w:rFonts w:ascii="Arial" w:hAnsi="Arial" w:cs="Arial"/>
          <w:sz w:val="20"/>
          <w:szCs w:val="20"/>
        </w:rPr>
      </w:pPr>
      <w:r w:rsidRPr="0047667E">
        <w:rPr>
          <w:rFonts w:ascii="Arial" w:hAnsi="Arial" w:cs="Arial"/>
          <w:sz w:val="20"/>
          <w:szCs w:val="20"/>
        </w:rPr>
        <w:t xml:space="preserve">For issues raised by customers, Bentley Technical Support Group (TSG) Ticket Numbers are cross </w:t>
      </w:r>
      <w:r w:rsidR="004272BB" w:rsidRPr="0047667E">
        <w:rPr>
          <w:rFonts w:ascii="Arial" w:hAnsi="Arial" w:cs="Arial"/>
          <w:sz w:val="20"/>
          <w:szCs w:val="20"/>
        </w:rPr>
        <w:t>referenced where</w:t>
      </w:r>
      <w:r w:rsidRPr="0047667E">
        <w:rPr>
          <w:rFonts w:ascii="Arial" w:hAnsi="Arial" w:cs="Arial"/>
          <w:sz w:val="20"/>
          <w:szCs w:val="20"/>
        </w:rPr>
        <w:t xml:space="preserve"> applicable.</w:t>
      </w:r>
    </w:p>
    <w:p w:rsidR="001F6D22" w:rsidRDefault="001F6D22" w:rsidP="00EB25B7"/>
    <w:tbl>
      <w:tblPr>
        <w:tblW w:w="5060" w:type="pct"/>
        <w:tblLayout w:type="fixed"/>
        <w:tblCellMar>
          <w:left w:w="0" w:type="dxa"/>
          <w:right w:w="0" w:type="dxa"/>
        </w:tblCellMar>
        <w:tblLook w:val="0000" w:firstRow="0" w:lastRow="0" w:firstColumn="0" w:lastColumn="0" w:noHBand="0" w:noVBand="0"/>
      </w:tblPr>
      <w:tblGrid>
        <w:gridCol w:w="2128"/>
        <w:gridCol w:w="6227"/>
        <w:gridCol w:w="1836"/>
      </w:tblGrid>
      <w:tr w:rsidR="00CF35BC" w:rsidRPr="00F8754D" w:rsidTr="00895664">
        <w:trPr>
          <w:cantSplit/>
          <w:tblHeader/>
        </w:trPr>
        <w:tc>
          <w:tcPr>
            <w:tcW w:w="1044" w:type="pct"/>
            <w:tcBorders>
              <w:top w:val="single" w:sz="4" w:space="0" w:color="BFBFBF"/>
              <w:left w:val="single" w:sz="4" w:space="0" w:color="BFBFBF"/>
              <w:bottom w:val="single" w:sz="6" w:space="0" w:color="BFBFBF"/>
              <w:right w:val="single" w:sz="6" w:space="0" w:color="BFBFBF"/>
            </w:tcBorders>
            <w:shd w:val="pct15" w:color="auto" w:fill="auto"/>
          </w:tcPr>
          <w:p w:rsidR="00CF35BC" w:rsidRPr="00F05CBA" w:rsidRDefault="00CF35BC" w:rsidP="00324B16">
            <w:pPr>
              <w:pStyle w:val="Body"/>
              <w:tabs>
                <w:tab w:val="right" w:pos="1977"/>
              </w:tabs>
              <w:rPr>
                <w:rStyle w:val="TableTitleline"/>
              </w:rPr>
            </w:pPr>
            <w:r w:rsidRPr="00F8754D">
              <w:rPr>
                <w:rStyle w:val="TableTitleline"/>
              </w:rPr>
              <w:t>Internal</w:t>
            </w:r>
            <w:r w:rsidRPr="00F05CBA">
              <w:rPr>
                <w:rStyle w:val="TableTitleline"/>
              </w:rPr>
              <w:t xml:space="preserve"> </w:t>
            </w:r>
            <w:r>
              <w:rPr>
                <w:rStyle w:val="TableTitleline"/>
              </w:rPr>
              <w:t>Reference</w:t>
            </w:r>
            <w:r w:rsidR="00324B16">
              <w:rPr>
                <w:rStyle w:val="TableTitleline"/>
              </w:rPr>
              <w:tab/>
            </w:r>
          </w:p>
        </w:tc>
        <w:tc>
          <w:tcPr>
            <w:tcW w:w="3055" w:type="pct"/>
            <w:tcBorders>
              <w:top w:val="single" w:sz="4" w:space="0" w:color="BFBFBF"/>
              <w:left w:val="single" w:sz="6" w:space="0" w:color="BFBFBF"/>
              <w:bottom w:val="single" w:sz="6" w:space="0" w:color="BFBFBF"/>
              <w:right w:val="single" w:sz="6" w:space="0" w:color="BFBFBF"/>
            </w:tcBorders>
            <w:shd w:val="pct15" w:color="auto" w:fill="auto"/>
          </w:tcPr>
          <w:p w:rsidR="00CF35BC" w:rsidRPr="00F05CBA" w:rsidRDefault="00CF35BC" w:rsidP="00CF35BC">
            <w:pPr>
              <w:pStyle w:val="Body"/>
              <w:rPr>
                <w:rStyle w:val="TableTitleline"/>
              </w:rPr>
            </w:pPr>
            <w:r w:rsidRPr="00F8754D">
              <w:rPr>
                <w:rStyle w:val="TableTitleline"/>
              </w:rPr>
              <w:t>Issue</w:t>
            </w:r>
          </w:p>
        </w:tc>
        <w:tc>
          <w:tcPr>
            <w:tcW w:w="901" w:type="pct"/>
            <w:tcBorders>
              <w:top w:val="single" w:sz="4" w:space="0" w:color="BFBFBF"/>
              <w:left w:val="single" w:sz="6" w:space="0" w:color="BFBFBF"/>
              <w:bottom w:val="single" w:sz="6" w:space="0" w:color="BFBFBF"/>
              <w:right w:val="single" w:sz="4" w:space="0" w:color="BFBFBF"/>
            </w:tcBorders>
            <w:shd w:val="pct15" w:color="auto" w:fill="auto"/>
          </w:tcPr>
          <w:p w:rsidR="00CF35BC" w:rsidRPr="00F05CBA" w:rsidRDefault="00CF35BC" w:rsidP="00CF35BC">
            <w:pPr>
              <w:pStyle w:val="Body"/>
              <w:rPr>
                <w:rStyle w:val="TableTitleline"/>
              </w:rPr>
            </w:pPr>
            <w:r>
              <w:rPr>
                <w:rStyle w:val="TableTitleline"/>
              </w:rPr>
              <w:t>TSG Service Requests and/or support log numbers</w:t>
            </w:r>
          </w:p>
        </w:tc>
      </w:tr>
    </w:tbl>
    <w:p w:rsidR="00CD5712" w:rsidRDefault="00CD5712" w:rsidP="00992C85">
      <w:pPr>
        <w:rPr>
          <w:rFonts w:ascii="Arial" w:hAnsi="Arial" w:cs="Arial"/>
          <w:kern w:val="28"/>
          <w:sz w:val="16"/>
          <w:szCs w:val="16"/>
        </w:rPr>
      </w:pPr>
    </w:p>
    <w:sectPr w:rsidR="00CD5712"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F75" w:rsidRDefault="004C2F75" w:rsidP="005569C1">
      <w:r>
        <w:separator/>
      </w:r>
    </w:p>
  </w:endnote>
  <w:endnote w:type="continuationSeparator" w:id="0">
    <w:p w:rsidR="004C2F75" w:rsidRDefault="004C2F75"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4009B2" w:rsidRDefault="004C2F75" w:rsidP="0070557B">
    <w:pPr>
      <w:pStyle w:val="Footer"/>
    </w:pPr>
    <w:r w:rsidRPr="004009B2">
      <w:t>CONFIDENTIALITY STATEMENT</w:t>
    </w:r>
  </w:p>
  <w:p w:rsidR="004C2F75" w:rsidRDefault="004C2F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161F4" w:rsidRDefault="004C2F75" w:rsidP="0070557B">
    <w:pPr>
      <w:pStyle w:val="Footer"/>
    </w:pPr>
  </w:p>
  <w:p w:rsidR="004C2F75" w:rsidRPr="007D5F4F" w:rsidRDefault="004C2F75" w:rsidP="0070557B">
    <w:pPr>
      <w:pStyle w:val="FooterText"/>
    </w:pPr>
    <w:r w:rsidRPr="007D5F4F">
      <w:t>CONFIDENTIALITY STATEMENT</w:t>
    </w:r>
  </w:p>
  <w:p w:rsidR="004C2F75" w:rsidRPr="007D5F4F" w:rsidRDefault="004C2F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47F85" w:rsidRDefault="004C2F75"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F75" w:rsidRDefault="004C2F75" w:rsidP="005569C1">
      <w:r>
        <w:separator/>
      </w:r>
    </w:p>
  </w:footnote>
  <w:footnote w:type="continuationSeparator" w:id="0">
    <w:p w:rsidR="004C2F75" w:rsidRDefault="004C2F75" w:rsidP="00556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C2F75" w:rsidTr="0070557B">
      <w:trPr>
        <w:cantSplit/>
        <w:trHeight w:val="435"/>
      </w:trPr>
      <w:tc>
        <w:tcPr>
          <w:tcW w:w="2107" w:type="pct"/>
          <w:vMerge w:val="restart"/>
          <w:vAlign w:val="center"/>
        </w:tcPr>
        <w:p w:rsidR="004C2F75" w:rsidRPr="009E5C8E" w:rsidRDefault="004C2F75" w:rsidP="0070557B">
          <w:r>
            <w:rPr>
              <w:noProof/>
              <w:lang w:val="en-GB" w:eastAsia="en-GB"/>
            </w:rPr>
            <w:drawing>
              <wp:inline distT="0" distB="0" distL="0" distR="0">
                <wp:extent cx="2542540" cy="638175"/>
                <wp:effectExtent l="0" t="0" r="0"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C2F75" w:rsidRPr="009E5C8E" w:rsidRDefault="004C2F75" w:rsidP="0070557B">
          <w:pPr>
            <w:pStyle w:val="HeaderDoctitle"/>
          </w:pPr>
          <w:r>
            <w:fldChar w:fldCharType="begin"/>
          </w:r>
          <w:r>
            <w:instrText xml:space="preserve"> SUBJECT   \* MERGEFORMAT </w:instrText>
          </w:r>
          <w:r>
            <w:fldChar w:fldCharType="end"/>
          </w:r>
        </w:p>
      </w:tc>
    </w:tr>
    <w:tr w:rsidR="004C2F75" w:rsidTr="0070557B">
      <w:trPr>
        <w:cantSplit/>
        <w:trHeight w:val="375"/>
      </w:trPr>
      <w:tc>
        <w:tcPr>
          <w:tcW w:w="2107" w:type="pct"/>
          <w:vMerge/>
          <w:vAlign w:val="center"/>
        </w:tcPr>
        <w:p w:rsidR="004C2F75" w:rsidRDefault="004C2F75" w:rsidP="0070557B">
          <w:pPr>
            <w:pStyle w:val="Header"/>
          </w:pPr>
        </w:p>
      </w:tc>
      <w:tc>
        <w:tcPr>
          <w:tcW w:w="2893" w:type="pct"/>
          <w:gridSpan w:val="3"/>
          <w:tcBorders>
            <w:top w:val="single" w:sz="4" w:space="0" w:color="auto"/>
          </w:tcBorders>
          <w:vAlign w:val="center"/>
        </w:tcPr>
        <w:p w:rsidR="004C2F75" w:rsidRPr="009E5C8E" w:rsidRDefault="004C2F75" w:rsidP="0070557B">
          <w:pPr>
            <w:pStyle w:val="Header"/>
          </w:pPr>
          <w:r>
            <w:fldChar w:fldCharType="begin"/>
          </w:r>
          <w:r>
            <w:instrText xml:space="preserve"> TITLE   \* MERGEFORMAT </w:instrText>
          </w:r>
          <w:r>
            <w:fldChar w:fldCharType="end"/>
          </w:r>
        </w:p>
      </w:tc>
    </w:tr>
    <w:tr w:rsidR="004C2F75" w:rsidTr="0070557B">
      <w:trPr>
        <w:cantSplit/>
        <w:trHeight w:val="352"/>
      </w:trPr>
      <w:tc>
        <w:tcPr>
          <w:tcW w:w="2107" w:type="pct"/>
          <w:vMerge/>
        </w:tcPr>
        <w:p w:rsidR="004C2F75" w:rsidRDefault="004C2F75" w:rsidP="0070557B">
          <w:pPr>
            <w:pStyle w:val="Header"/>
          </w:pPr>
        </w:p>
      </w:tc>
      <w:tc>
        <w:tcPr>
          <w:tcW w:w="977" w:type="pct"/>
          <w:vAlign w:val="center"/>
        </w:tcPr>
        <w:p w:rsidR="004C2F75" w:rsidRPr="009E5C8E" w:rsidRDefault="004C2F75" w:rsidP="0070557B">
          <w:pPr>
            <w:pStyle w:val="Header"/>
          </w:pPr>
          <w:r>
            <w:fldChar w:fldCharType="begin"/>
          </w:r>
          <w:r>
            <w:instrText xml:space="preserve"> COMMENTS   \* MERGEFORMAT </w:instrText>
          </w:r>
          <w:r>
            <w:fldChar w:fldCharType="end"/>
          </w:r>
        </w:p>
      </w:tc>
      <w:tc>
        <w:tcPr>
          <w:tcW w:w="1200" w:type="pct"/>
          <w:vAlign w:val="center"/>
        </w:tcPr>
        <w:p w:rsidR="004C2F75" w:rsidRPr="009E5C8E" w:rsidRDefault="004C2F75" w:rsidP="0070557B">
          <w:pPr>
            <w:pStyle w:val="Header"/>
          </w:pPr>
          <w:r w:rsidRPr="00F354D2">
            <w:t xml:space="preserve">Printed On: </w:t>
          </w:r>
          <w:r>
            <w:fldChar w:fldCharType="begin"/>
          </w:r>
          <w:r>
            <w:instrText xml:space="preserve"> DATE  \@ "d-MMM-yy"  \* MERGEFORMAT </w:instrText>
          </w:r>
          <w:r>
            <w:fldChar w:fldCharType="separate"/>
          </w:r>
          <w:r w:rsidR="001354E0">
            <w:t>26-Nov-15</w:t>
          </w:r>
          <w:r>
            <w:fldChar w:fldCharType="end"/>
          </w:r>
        </w:p>
      </w:tc>
      <w:tc>
        <w:tcPr>
          <w:tcW w:w="717" w:type="pct"/>
          <w:vAlign w:val="center"/>
        </w:tcPr>
        <w:p w:rsidR="004C2F75" w:rsidRPr="009E5C8E" w:rsidRDefault="004C2F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1354E0">
            <w:t>4</w:t>
          </w:r>
          <w:r>
            <w:fldChar w:fldCharType="end"/>
          </w:r>
        </w:p>
      </w:tc>
    </w:tr>
  </w:tbl>
  <w:p w:rsidR="004C2F75" w:rsidRPr="00EB44DD" w:rsidRDefault="004C2F7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4C2F75" w:rsidTr="004C74A8">
      <w:trPr>
        <w:cantSplit/>
        <w:trHeight w:val="530"/>
      </w:trPr>
      <w:tc>
        <w:tcPr>
          <w:tcW w:w="1757" w:type="pct"/>
          <w:vMerge w:val="restart"/>
          <w:vAlign w:val="center"/>
        </w:tcPr>
        <w:p w:rsidR="004C2F75" w:rsidRPr="009E5C8E" w:rsidRDefault="004C2F75" w:rsidP="0070557B">
          <w:r>
            <w:rPr>
              <w:noProof/>
              <w:lang w:val="en-GB" w:eastAsia="en-GB"/>
            </w:rPr>
            <w:drawing>
              <wp:inline distT="0" distB="0" distL="0" distR="0">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rsidR="004C2F75" w:rsidRPr="009E5C8E" w:rsidRDefault="00561EFE" w:rsidP="004C74A8">
          <w:pPr>
            <w:rPr>
              <w:rStyle w:val="HighlightText"/>
            </w:rPr>
          </w:pPr>
          <w:r>
            <w:fldChar w:fldCharType="begin"/>
          </w:r>
          <w:r>
            <w:instrText xml:space="preserve"> DOCPROPERTY  $Product$  \* MERGEFORMAT </w:instrText>
          </w:r>
          <w:r>
            <w:fldChar w:fldCharType="separate"/>
          </w:r>
          <w:r w:rsidR="001354E0">
            <w:t>Network Manager</w:t>
          </w:r>
          <w:r>
            <w:fldChar w:fldCharType="end"/>
          </w:r>
          <w:r w:rsidR="004C2F75">
            <w:t xml:space="preserve"> Fix Release Notes</w:t>
          </w:r>
          <w:r w:rsidR="004C2F75">
            <w:fldChar w:fldCharType="begin"/>
          </w:r>
          <w:r w:rsidR="004C2F75">
            <w:instrText xml:space="preserve"> SUBJECT   \* MERGEFORMAT </w:instrText>
          </w:r>
          <w:r w:rsidR="004C2F75">
            <w:fldChar w:fldCharType="end"/>
          </w:r>
          <w:r w:rsidR="004C2F75">
            <w:fldChar w:fldCharType="begin"/>
          </w:r>
          <w:r w:rsidR="004C2F75">
            <w:instrText xml:space="preserve"> TITLE   \* MERGEFORMAT </w:instrText>
          </w:r>
          <w:r w:rsidR="004C2F75">
            <w:fldChar w:fldCharType="end"/>
          </w:r>
        </w:p>
      </w:tc>
    </w:tr>
    <w:tr w:rsidR="004C2F75" w:rsidTr="004C74A8">
      <w:trPr>
        <w:cantSplit/>
        <w:trHeight w:val="557"/>
      </w:trPr>
      <w:tc>
        <w:tcPr>
          <w:tcW w:w="1757" w:type="pct"/>
          <w:vMerge/>
        </w:tcPr>
        <w:p w:rsidR="004C2F75" w:rsidRDefault="004C2F75" w:rsidP="0070557B">
          <w:pPr>
            <w:pStyle w:val="Header"/>
          </w:pPr>
        </w:p>
      </w:tc>
      <w:tc>
        <w:tcPr>
          <w:tcW w:w="1199" w:type="pct"/>
          <w:vAlign w:val="center"/>
        </w:tcPr>
        <w:p w:rsidR="004C2F75" w:rsidRPr="009E5C8E" w:rsidRDefault="00561EFE" w:rsidP="00CD0975">
          <w:r>
            <w:fldChar w:fldCharType="begin"/>
          </w:r>
          <w:r>
            <w:instrText xml:space="preserve"> DOCPROPERTY  "$Base Release$"  \* MERGEFORMAT </w:instrText>
          </w:r>
          <w:r>
            <w:fldChar w:fldCharType="separate"/>
          </w:r>
          <w:r w:rsidR="001354E0">
            <w:t>4.5.0.0</w:t>
          </w:r>
          <w:r>
            <w:fldChar w:fldCharType="end"/>
          </w:r>
          <w:r w:rsidR="004C2F75">
            <w:t xml:space="preserve"> Fix </w:t>
          </w:r>
          <w:r>
            <w:fldChar w:fldCharType="begin"/>
          </w:r>
          <w:r>
            <w:instrText xml:space="preserve"> DOCPROPERTY  "$Fix Number$"  \* MERGEFORMAT </w:instrText>
          </w:r>
          <w:r>
            <w:fldChar w:fldCharType="separate"/>
          </w:r>
          <w:r w:rsidR="001354E0">
            <w:t>46</w:t>
          </w:r>
          <w:r>
            <w:fldChar w:fldCharType="end"/>
          </w:r>
          <w:r w:rsidR="004C2F75">
            <w:fldChar w:fldCharType="begin"/>
          </w:r>
          <w:r w:rsidR="004C2F75">
            <w:instrText xml:space="preserve"> COMMENTS   \* MERGEFORMAT </w:instrText>
          </w:r>
          <w:r w:rsidR="004C2F75">
            <w:fldChar w:fldCharType="end"/>
          </w:r>
        </w:p>
      </w:tc>
      <w:tc>
        <w:tcPr>
          <w:tcW w:w="1319" w:type="pct"/>
          <w:vAlign w:val="center"/>
        </w:tcPr>
        <w:p w:rsidR="004C2F75" w:rsidRPr="009E5C8E" w:rsidRDefault="004C2F75" w:rsidP="00F12A93">
          <w:r>
            <w:t>Date</w:t>
          </w:r>
          <w:r w:rsidRPr="009E5C8E">
            <w:t xml:space="preserve">: </w:t>
          </w:r>
          <w:r>
            <w:fldChar w:fldCharType="begin"/>
          </w:r>
          <w:r>
            <w:instrText xml:space="preserve"> DATE  \@ "d-MMM-yyyy"  \* MERGEFORMAT </w:instrText>
          </w:r>
          <w:r>
            <w:fldChar w:fldCharType="separate"/>
          </w:r>
          <w:r w:rsidR="001354E0" w:rsidRPr="001354E0">
            <w:rPr>
              <w:noProof/>
              <w:sz w:val="22"/>
              <w:szCs w:val="22"/>
            </w:rPr>
            <w:t>26-Nov-2015</w:t>
          </w:r>
          <w:r>
            <w:rPr>
              <w:noProof/>
            </w:rPr>
            <w:fldChar w:fldCharType="end"/>
          </w:r>
        </w:p>
      </w:tc>
      <w:tc>
        <w:tcPr>
          <w:tcW w:w="725" w:type="pct"/>
          <w:vAlign w:val="center"/>
        </w:tcPr>
        <w:p w:rsidR="004C2F75" w:rsidRPr="009E5C8E" w:rsidRDefault="004C2F75" w:rsidP="005A0CDB">
          <w:r w:rsidRPr="00F354D2">
            <w:t xml:space="preserve">Page </w:t>
          </w:r>
          <w:r>
            <w:fldChar w:fldCharType="begin"/>
          </w:r>
          <w:r>
            <w:instrText xml:space="preserve"> PAGE </w:instrText>
          </w:r>
          <w:r>
            <w:fldChar w:fldCharType="separate"/>
          </w:r>
          <w:r w:rsidR="00561EFE">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561EFE">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4C2F75" w:rsidRPr="00C31B9A" w:rsidRDefault="004C2F75"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5" w:rsidRPr="00847F85" w:rsidRDefault="004C2F75"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1"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3"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4"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5"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6"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4"/>
  </w:num>
  <w:num w:numId="3">
    <w:abstractNumId w:val="27"/>
  </w:num>
  <w:num w:numId="4">
    <w:abstractNumId w:val="6"/>
  </w:num>
  <w:num w:numId="5">
    <w:abstractNumId w:val="4"/>
  </w:num>
  <w:num w:numId="6">
    <w:abstractNumId w:val="13"/>
  </w:num>
  <w:num w:numId="7">
    <w:abstractNumId w:val="3"/>
  </w:num>
  <w:num w:numId="8">
    <w:abstractNumId w:val="2"/>
  </w:num>
  <w:num w:numId="9">
    <w:abstractNumId w:val="1"/>
  </w:num>
  <w:num w:numId="10">
    <w:abstractNumId w:val="23"/>
  </w:num>
  <w:num w:numId="11">
    <w:abstractNumId w:val="7"/>
  </w:num>
  <w:num w:numId="12">
    <w:abstractNumId w:val="0"/>
  </w:num>
  <w:num w:numId="13">
    <w:abstractNumId w:val="9"/>
  </w:num>
  <w:num w:numId="14">
    <w:abstractNumId w:val="5"/>
  </w:num>
  <w:num w:numId="15">
    <w:abstractNumId w:val="22"/>
  </w:num>
  <w:num w:numId="16">
    <w:abstractNumId w:val="25"/>
  </w:num>
  <w:num w:numId="17">
    <w:abstractNumId w:val="20"/>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num>
  <w:num w:numId="26">
    <w:abstractNumId w:val="26"/>
  </w:num>
  <w:num w:numId="27">
    <w:abstractNumId w:val="21"/>
  </w:num>
  <w:num w:numId="28">
    <w:abstractNumId w:val="12"/>
  </w:num>
  <w:num w:numId="29">
    <w:abstractNumId w:val="8"/>
  </w:num>
  <w:num w:numId="30">
    <w:abstractNumId w:val="18"/>
  </w:num>
  <w:num w:numId="31">
    <w:abstractNumId w:val="19"/>
  </w:num>
  <w:num w:numId="32">
    <w:abstractNumId w:val="1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8D"/>
    <w:rsid w:val="00000235"/>
    <w:rsid w:val="000024B6"/>
    <w:rsid w:val="00003C56"/>
    <w:rsid w:val="00006C9E"/>
    <w:rsid w:val="00012F91"/>
    <w:rsid w:val="0001513D"/>
    <w:rsid w:val="00017394"/>
    <w:rsid w:val="00017CDD"/>
    <w:rsid w:val="00026FFA"/>
    <w:rsid w:val="00030802"/>
    <w:rsid w:val="00030C13"/>
    <w:rsid w:val="00032B39"/>
    <w:rsid w:val="00034ECF"/>
    <w:rsid w:val="000352CE"/>
    <w:rsid w:val="00036060"/>
    <w:rsid w:val="00062FEA"/>
    <w:rsid w:val="000638E7"/>
    <w:rsid w:val="00063EB0"/>
    <w:rsid w:val="00064F14"/>
    <w:rsid w:val="000701CD"/>
    <w:rsid w:val="000702A4"/>
    <w:rsid w:val="0007057E"/>
    <w:rsid w:val="00073B6A"/>
    <w:rsid w:val="00076BBE"/>
    <w:rsid w:val="00080A7C"/>
    <w:rsid w:val="00083F76"/>
    <w:rsid w:val="00084D80"/>
    <w:rsid w:val="00091387"/>
    <w:rsid w:val="0009372B"/>
    <w:rsid w:val="00096899"/>
    <w:rsid w:val="0009798E"/>
    <w:rsid w:val="000A0460"/>
    <w:rsid w:val="000B3655"/>
    <w:rsid w:val="000B7D9E"/>
    <w:rsid w:val="000D0210"/>
    <w:rsid w:val="000D3244"/>
    <w:rsid w:val="000D5ED7"/>
    <w:rsid w:val="000D7C3C"/>
    <w:rsid w:val="000E4940"/>
    <w:rsid w:val="000F12D7"/>
    <w:rsid w:val="0010111B"/>
    <w:rsid w:val="00101239"/>
    <w:rsid w:val="00102C02"/>
    <w:rsid w:val="00103B8D"/>
    <w:rsid w:val="0011113F"/>
    <w:rsid w:val="00122300"/>
    <w:rsid w:val="00126740"/>
    <w:rsid w:val="001305E9"/>
    <w:rsid w:val="00132B62"/>
    <w:rsid w:val="00133E3A"/>
    <w:rsid w:val="001345C7"/>
    <w:rsid w:val="00135043"/>
    <w:rsid w:val="001354E0"/>
    <w:rsid w:val="00136EB2"/>
    <w:rsid w:val="0013771D"/>
    <w:rsid w:val="00145428"/>
    <w:rsid w:val="00147E3E"/>
    <w:rsid w:val="00151B96"/>
    <w:rsid w:val="00152277"/>
    <w:rsid w:val="00152A17"/>
    <w:rsid w:val="0015526D"/>
    <w:rsid w:val="00156101"/>
    <w:rsid w:val="00161B03"/>
    <w:rsid w:val="00162749"/>
    <w:rsid w:val="001663A3"/>
    <w:rsid w:val="001676C4"/>
    <w:rsid w:val="0017054F"/>
    <w:rsid w:val="001718BA"/>
    <w:rsid w:val="00181D2D"/>
    <w:rsid w:val="00182A41"/>
    <w:rsid w:val="0018327D"/>
    <w:rsid w:val="00190205"/>
    <w:rsid w:val="00190481"/>
    <w:rsid w:val="00192A09"/>
    <w:rsid w:val="0019507E"/>
    <w:rsid w:val="001969CD"/>
    <w:rsid w:val="001A4880"/>
    <w:rsid w:val="001B40AD"/>
    <w:rsid w:val="001B4133"/>
    <w:rsid w:val="001B4F51"/>
    <w:rsid w:val="001B6052"/>
    <w:rsid w:val="001C0215"/>
    <w:rsid w:val="001C2839"/>
    <w:rsid w:val="001C598D"/>
    <w:rsid w:val="001C685E"/>
    <w:rsid w:val="001D681E"/>
    <w:rsid w:val="001E0866"/>
    <w:rsid w:val="001E6760"/>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594E"/>
    <w:rsid w:val="00226192"/>
    <w:rsid w:val="00231E97"/>
    <w:rsid w:val="00235436"/>
    <w:rsid w:val="0024660E"/>
    <w:rsid w:val="002468DE"/>
    <w:rsid w:val="00246926"/>
    <w:rsid w:val="00250BD7"/>
    <w:rsid w:val="0025215B"/>
    <w:rsid w:val="00253714"/>
    <w:rsid w:val="00256D54"/>
    <w:rsid w:val="002574DB"/>
    <w:rsid w:val="0026400B"/>
    <w:rsid w:val="00265E85"/>
    <w:rsid w:val="00267E55"/>
    <w:rsid w:val="0028000C"/>
    <w:rsid w:val="00280A02"/>
    <w:rsid w:val="00282BD3"/>
    <w:rsid w:val="00283064"/>
    <w:rsid w:val="002850EC"/>
    <w:rsid w:val="00291DE8"/>
    <w:rsid w:val="00293670"/>
    <w:rsid w:val="002A2451"/>
    <w:rsid w:val="002A6CAA"/>
    <w:rsid w:val="002B0023"/>
    <w:rsid w:val="002B079B"/>
    <w:rsid w:val="002B1A79"/>
    <w:rsid w:val="002B229B"/>
    <w:rsid w:val="002B41C2"/>
    <w:rsid w:val="002B735A"/>
    <w:rsid w:val="002B79D8"/>
    <w:rsid w:val="002C0626"/>
    <w:rsid w:val="002C39C7"/>
    <w:rsid w:val="002D05A9"/>
    <w:rsid w:val="002D626A"/>
    <w:rsid w:val="002E237E"/>
    <w:rsid w:val="002F5380"/>
    <w:rsid w:val="002F6263"/>
    <w:rsid w:val="00301CFA"/>
    <w:rsid w:val="00302C68"/>
    <w:rsid w:val="00302D15"/>
    <w:rsid w:val="00310AFD"/>
    <w:rsid w:val="00324B16"/>
    <w:rsid w:val="003255C3"/>
    <w:rsid w:val="003259BF"/>
    <w:rsid w:val="00333379"/>
    <w:rsid w:val="00335502"/>
    <w:rsid w:val="00335D69"/>
    <w:rsid w:val="0033792C"/>
    <w:rsid w:val="00350023"/>
    <w:rsid w:val="00357C7D"/>
    <w:rsid w:val="00361994"/>
    <w:rsid w:val="00361F1A"/>
    <w:rsid w:val="00367AED"/>
    <w:rsid w:val="00370C0E"/>
    <w:rsid w:val="00371FBC"/>
    <w:rsid w:val="00372B0B"/>
    <w:rsid w:val="00376A21"/>
    <w:rsid w:val="00376EBA"/>
    <w:rsid w:val="00377D50"/>
    <w:rsid w:val="0038514E"/>
    <w:rsid w:val="00385F15"/>
    <w:rsid w:val="00394B25"/>
    <w:rsid w:val="003A0756"/>
    <w:rsid w:val="003C2C5F"/>
    <w:rsid w:val="003C5665"/>
    <w:rsid w:val="003D598D"/>
    <w:rsid w:val="003E277D"/>
    <w:rsid w:val="003E3F77"/>
    <w:rsid w:val="003E5ABB"/>
    <w:rsid w:val="003E5B26"/>
    <w:rsid w:val="003F0877"/>
    <w:rsid w:val="00402905"/>
    <w:rsid w:val="004058A8"/>
    <w:rsid w:val="00411AE4"/>
    <w:rsid w:val="00417783"/>
    <w:rsid w:val="004178F8"/>
    <w:rsid w:val="00423635"/>
    <w:rsid w:val="004272BB"/>
    <w:rsid w:val="00436128"/>
    <w:rsid w:val="00436C9F"/>
    <w:rsid w:val="00436DA1"/>
    <w:rsid w:val="00441FAC"/>
    <w:rsid w:val="00450D95"/>
    <w:rsid w:val="004520D7"/>
    <w:rsid w:val="00452534"/>
    <w:rsid w:val="00454B16"/>
    <w:rsid w:val="004618DF"/>
    <w:rsid w:val="0046642B"/>
    <w:rsid w:val="004674BC"/>
    <w:rsid w:val="0047667E"/>
    <w:rsid w:val="00476FBC"/>
    <w:rsid w:val="0048385A"/>
    <w:rsid w:val="00490811"/>
    <w:rsid w:val="00493768"/>
    <w:rsid w:val="00493E34"/>
    <w:rsid w:val="00494704"/>
    <w:rsid w:val="0049719B"/>
    <w:rsid w:val="00497D19"/>
    <w:rsid w:val="004B0226"/>
    <w:rsid w:val="004C2F75"/>
    <w:rsid w:val="004C74A8"/>
    <w:rsid w:val="004C7709"/>
    <w:rsid w:val="004D06EF"/>
    <w:rsid w:val="004D0872"/>
    <w:rsid w:val="004D416A"/>
    <w:rsid w:val="004D437D"/>
    <w:rsid w:val="004E1080"/>
    <w:rsid w:val="004E2C8C"/>
    <w:rsid w:val="004F0AC5"/>
    <w:rsid w:val="00502F04"/>
    <w:rsid w:val="0051333B"/>
    <w:rsid w:val="0051701B"/>
    <w:rsid w:val="00525766"/>
    <w:rsid w:val="00532E4A"/>
    <w:rsid w:val="00536FF9"/>
    <w:rsid w:val="00542747"/>
    <w:rsid w:val="0055369B"/>
    <w:rsid w:val="005569C1"/>
    <w:rsid w:val="00561EFE"/>
    <w:rsid w:val="005667FA"/>
    <w:rsid w:val="00567500"/>
    <w:rsid w:val="0057339C"/>
    <w:rsid w:val="00575112"/>
    <w:rsid w:val="00575A2A"/>
    <w:rsid w:val="00582204"/>
    <w:rsid w:val="00584338"/>
    <w:rsid w:val="005945BA"/>
    <w:rsid w:val="00597047"/>
    <w:rsid w:val="005A0CDB"/>
    <w:rsid w:val="005A1630"/>
    <w:rsid w:val="005A4A3E"/>
    <w:rsid w:val="005A603F"/>
    <w:rsid w:val="005A628B"/>
    <w:rsid w:val="005A6740"/>
    <w:rsid w:val="005B2C60"/>
    <w:rsid w:val="005D25C6"/>
    <w:rsid w:val="005D3C5B"/>
    <w:rsid w:val="005D71A1"/>
    <w:rsid w:val="005E033C"/>
    <w:rsid w:val="005E17AF"/>
    <w:rsid w:val="005E2FD0"/>
    <w:rsid w:val="005E5F8A"/>
    <w:rsid w:val="005F1468"/>
    <w:rsid w:val="005F23BA"/>
    <w:rsid w:val="005F7173"/>
    <w:rsid w:val="0060633E"/>
    <w:rsid w:val="00612B87"/>
    <w:rsid w:val="00622608"/>
    <w:rsid w:val="00624EBE"/>
    <w:rsid w:val="0063608F"/>
    <w:rsid w:val="00636898"/>
    <w:rsid w:val="00640E14"/>
    <w:rsid w:val="00640E4B"/>
    <w:rsid w:val="00655E21"/>
    <w:rsid w:val="00657915"/>
    <w:rsid w:val="00663CE3"/>
    <w:rsid w:val="00663E7A"/>
    <w:rsid w:val="006661B0"/>
    <w:rsid w:val="00672C9B"/>
    <w:rsid w:val="006836EC"/>
    <w:rsid w:val="00685386"/>
    <w:rsid w:val="006908EE"/>
    <w:rsid w:val="00693B5A"/>
    <w:rsid w:val="00697CB1"/>
    <w:rsid w:val="006A1B86"/>
    <w:rsid w:val="006A21EA"/>
    <w:rsid w:val="006B0658"/>
    <w:rsid w:val="006D5EF2"/>
    <w:rsid w:val="006E17B4"/>
    <w:rsid w:val="006E21E8"/>
    <w:rsid w:val="006E3461"/>
    <w:rsid w:val="006E3FB3"/>
    <w:rsid w:val="006E59F5"/>
    <w:rsid w:val="006E7C76"/>
    <w:rsid w:val="006F0EDA"/>
    <w:rsid w:val="0070351D"/>
    <w:rsid w:val="0070557B"/>
    <w:rsid w:val="00707F5E"/>
    <w:rsid w:val="00710BCE"/>
    <w:rsid w:val="00710EEE"/>
    <w:rsid w:val="00713508"/>
    <w:rsid w:val="0071715E"/>
    <w:rsid w:val="00717332"/>
    <w:rsid w:val="007344A5"/>
    <w:rsid w:val="00735FD9"/>
    <w:rsid w:val="00746781"/>
    <w:rsid w:val="00747F53"/>
    <w:rsid w:val="00761498"/>
    <w:rsid w:val="007727B0"/>
    <w:rsid w:val="00773500"/>
    <w:rsid w:val="00774E73"/>
    <w:rsid w:val="0077600C"/>
    <w:rsid w:val="00776601"/>
    <w:rsid w:val="00780E25"/>
    <w:rsid w:val="00782E8B"/>
    <w:rsid w:val="007A4C75"/>
    <w:rsid w:val="007A5911"/>
    <w:rsid w:val="007B2907"/>
    <w:rsid w:val="007B510D"/>
    <w:rsid w:val="007B5A8A"/>
    <w:rsid w:val="007B61AD"/>
    <w:rsid w:val="007B6F2C"/>
    <w:rsid w:val="007C1B95"/>
    <w:rsid w:val="007C5B4A"/>
    <w:rsid w:val="007C6D23"/>
    <w:rsid w:val="007E1B8D"/>
    <w:rsid w:val="007E6902"/>
    <w:rsid w:val="007F03FC"/>
    <w:rsid w:val="007F0F62"/>
    <w:rsid w:val="00801A03"/>
    <w:rsid w:val="008025C5"/>
    <w:rsid w:val="00802F7F"/>
    <w:rsid w:val="008078CD"/>
    <w:rsid w:val="00807AA7"/>
    <w:rsid w:val="008100D7"/>
    <w:rsid w:val="00813D34"/>
    <w:rsid w:val="00816F78"/>
    <w:rsid w:val="00817B33"/>
    <w:rsid w:val="00817EE0"/>
    <w:rsid w:val="00825BD7"/>
    <w:rsid w:val="008317E8"/>
    <w:rsid w:val="00844DA9"/>
    <w:rsid w:val="00845354"/>
    <w:rsid w:val="00845C48"/>
    <w:rsid w:val="00847F14"/>
    <w:rsid w:val="008503CC"/>
    <w:rsid w:val="00856594"/>
    <w:rsid w:val="00863BDC"/>
    <w:rsid w:val="0087305A"/>
    <w:rsid w:val="0087314A"/>
    <w:rsid w:val="008733E8"/>
    <w:rsid w:val="00874B4A"/>
    <w:rsid w:val="00882AD3"/>
    <w:rsid w:val="00890126"/>
    <w:rsid w:val="00895664"/>
    <w:rsid w:val="008A06D2"/>
    <w:rsid w:val="008A44C6"/>
    <w:rsid w:val="008A5969"/>
    <w:rsid w:val="008B08B1"/>
    <w:rsid w:val="008B61AD"/>
    <w:rsid w:val="008C2405"/>
    <w:rsid w:val="008C3FA2"/>
    <w:rsid w:val="008C574D"/>
    <w:rsid w:val="008C7462"/>
    <w:rsid w:val="008C7ECE"/>
    <w:rsid w:val="008D00B1"/>
    <w:rsid w:val="008D38DC"/>
    <w:rsid w:val="008D4FF4"/>
    <w:rsid w:val="008D5950"/>
    <w:rsid w:val="008D5CD7"/>
    <w:rsid w:val="008E173D"/>
    <w:rsid w:val="008E18C0"/>
    <w:rsid w:val="008E5887"/>
    <w:rsid w:val="008F7E4D"/>
    <w:rsid w:val="00901885"/>
    <w:rsid w:val="0090399C"/>
    <w:rsid w:val="00905006"/>
    <w:rsid w:val="00905E50"/>
    <w:rsid w:val="00913EAB"/>
    <w:rsid w:val="00915C0F"/>
    <w:rsid w:val="00922147"/>
    <w:rsid w:val="00922C4D"/>
    <w:rsid w:val="00924F57"/>
    <w:rsid w:val="0092526D"/>
    <w:rsid w:val="00925AA4"/>
    <w:rsid w:val="009343DE"/>
    <w:rsid w:val="009356C9"/>
    <w:rsid w:val="009365AE"/>
    <w:rsid w:val="009376AD"/>
    <w:rsid w:val="00944031"/>
    <w:rsid w:val="009472BA"/>
    <w:rsid w:val="009571F7"/>
    <w:rsid w:val="00960C5A"/>
    <w:rsid w:val="00965A6D"/>
    <w:rsid w:val="00966A3D"/>
    <w:rsid w:val="00970AAD"/>
    <w:rsid w:val="0097525B"/>
    <w:rsid w:val="0097725A"/>
    <w:rsid w:val="0097779B"/>
    <w:rsid w:val="009918FC"/>
    <w:rsid w:val="00992C85"/>
    <w:rsid w:val="009934F6"/>
    <w:rsid w:val="00994E3E"/>
    <w:rsid w:val="009951D1"/>
    <w:rsid w:val="009A7C10"/>
    <w:rsid w:val="009A7FAD"/>
    <w:rsid w:val="009B1F81"/>
    <w:rsid w:val="009C1771"/>
    <w:rsid w:val="009E0C14"/>
    <w:rsid w:val="009E1336"/>
    <w:rsid w:val="009E1B97"/>
    <w:rsid w:val="009E26EE"/>
    <w:rsid w:val="009E534E"/>
    <w:rsid w:val="009E5515"/>
    <w:rsid w:val="009F27A5"/>
    <w:rsid w:val="00A013F1"/>
    <w:rsid w:val="00A020B6"/>
    <w:rsid w:val="00A03A3F"/>
    <w:rsid w:val="00A10BDB"/>
    <w:rsid w:val="00A131AF"/>
    <w:rsid w:val="00A207E5"/>
    <w:rsid w:val="00A242FA"/>
    <w:rsid w:val="00A24F31"/>
    <w:rsid w:val="00A2531D"/>
    <w:rsid w:val="00A263D1"/>
    <w:rsid w:val="00A300D5"/>
    <w:rsid w:val="00A36E63"/>
    <w:rsid w:val="00A45860"/>
    <w:rsid w:val="00A5010F"/>
    <w:rsid w:val="00A51E17"/>
    <w:rsid w:val="00A56D61"/>
    <w:rsid w:val="00A56F4C"/>
    <w:rsid w:val="00A60D2C"/>
    <w:rsid w:val="00A62511"/>
    <w:rsid w:val="00A6476A"/>
    <w:rsid w:val="00A84C98"/>
    <w:rsid w:val="00A85948"/>
    <w:rsid w:val="00A867F9"/>
    <w:rsid w:val="00A90BF1"/>
    <w:rsid w:val="00A952BD"/>
    <w:rsid w:val="00AA794A"/>
    <w:rsid w:val="00AA7EED"/>
    <w:rsid w:val="00AB0B0A"/>
    <w:rsid w:val="00AB2352"/>
    <w:rsid w:val="00AB741A"/>
    <w:rsid w:val="00AC1049"/>
    <w:rsid w:val="00AC1E44"/>
    <w:rsid w:val="00AC47D4"/>
    <w:rsid w:val="00AC7041"/>
    <w:rsid w:val="00AC70AE"/>
    <w:rsid w:val="00AC7109"/>
    <w:rsid w:val="00AD4BDD"/>
    <w:rsid w:val="00AD6E11"/>
    <w:rsid w:val="00AF032F"/>
    <w:rsid w:val="00AF3163"/>
    <w:rsid w:val="00AF4263"/>
    <w:rsid w:val="00B120E1"/>
    <w:rsid w:val="00B164F2"/>
    <w:rsid w:val="00B16F23"/>
    <w:rsid w:val="00B1759C"/>
    <w:rsid w:val="00B22D4B"/>
    <w:rsid w:val="00B26FC4"/>
    <w:rsid w:val="00B30110"/>
    <w:rsid w:val="00B312BC"/>
    <w:rsid w:val="00B32B52"/>
    <w:rsid w:val="00B43367"/>
    <w:rsid w:val="00B45E32"/>
    <w:rsid w:val="00B46192"/>
    <w:rsid w:val="00B5141C"/>
    <w:rsid w:val="00B55728"/>
    <w:rsid w:val="00B56EEC"/>
    <w:rsid w:val="00B62171"/>
    <w:rsid w:val="00B663F5"/>
    <w:rsid w:val="00B6684C"/>
    <w:rsid w:val="00B67084"/>
    <w:rsid w:val="00B67AEB"/>
    <w:rsid w:val="00B67E33"/>
    <w:rsid w:val="00B752DB"/>
    <w:rsid w:val="00B80027"/>
    <w:rsid w:val="00B80582"/>
    <w:rsid w:val="00B82AC1"/>
    <w:rsid w:val="00B82B0D"/>
    <w:rsid w:val="00B8727A"/>
    <w:rsid w:val="00B95168"/>
    <w:rsid w:val="00BA1271"/>
    <w:rsid w:val="00BA3F0F"/>
    <w:rsid w:val="00BA455F"/>
    <w:rsid w:val="00BA46AF"/>
    <w:rsid w:val="00BB0CBB"/>
    <w:rsid w:val="00BB4940"/>
    <w:rsid w:val="00BC10AC"/>
    <w:rsid w:val="00BC1133"/>
    <w:rsid w:val="00BC3868"/>
    <w:rsid w:val="00BC399B"/>
    <w:rsid w:val="00BC4460"/>
    <w:rsid w:val="00BD3BCA"/>
    <w:rsid w:val="00BE52C3"/>
    <w:rsid w:val="00BE5398"/>
    <w:rsid w:val="00BE6B67"/>
    <w:rsid w:val="00BF1747"/>
    <w:rsid w:val="00BF3B26"/>
    <w:rsid w:val="00C10B7D"/>
    <w:rsid w:val="00C10EF0"/>
    <w:rsid w:val="00C1238B"/>
    <w:rsid w:val="00C14FDF"/>
    <w:rsid w:val="00C15F48"/>
    <w:rsid w:val="00C25B67"/>
    <w:rsid w:val="00C273C5"/>
    <w:rsid w:val="00C27E81"/>
    <w:rsid w:val="00C36F90"/>
    <w:rsid w:val="00C40FFF"/>
    <w:rsid w:val="00C41593"/>
    <w:rsid w:val="00C441B6"/>
    <w:rsid w:val="00C44A37"/>
    <w:rsid w:val="00C45191"/>
    <w:rsid w:val="00C45AD0"/>
    <w:rsid w:val="00C47567"/>
    <w:rsid w:val="00C52DD6"/>
    <w:rsid w:val="00C552BB"/>
    <w:rsid w:val="00C60759"/>
    <w:rsid w:val="00C760D7"/>
    <w:rsid w:val="00C76611"/>
    <w:rsid w:val="00C77A4D"/>
    <w:rsid w:val="00C77C5D"/>
    <w:rsid w:val="00C83FDC"/>
    <w:rsid w:val="00C84167"/>
    <w:rsid w:val="00C85F09"/>
    <w:rsid w:val="00C90CD2"/>
    <w:rsid w:val="00C93142"/>
    <w:rsid w:val="00C93592"/>
    <w:rsid w:val="00C94E85"/>
    <w:rsid w:val="00CA0B22"/>
    <w:rsid w:val="00CA3DDE"/>
    <w:rsid w:val="00CA56C9"/>
    <w:rsid w:val="00CA6451"/>
    <w:rsid w:val="00CB0A96"/>
    <w:rsid w:val="00CB0BFC"/>
    <w:rsid w:val="00CB1FA2"/>
    <w:rsid w:val="00CD0975"/>
    <w:rsid w:val="00CD18AA"/>
    <w:rsid w:val="00CD3409"/>
    <w:rsid w:val="00CD4834"/>
    <w:rsid w:val="00CD5712"/>
    <w:rsid w:val="00CF35BC"/>
    <w:rsid w:val="00CF44C4"/>
    <w:rsid w:val="00D02CA2"/>
    <w:rsid w:val="00D03B68"/>
    <w:rsid w:val="00D04C18"/>
    <w:rsid w:val="00D05AF2"/>
    <w:rsid w:val="00D067F5"/>
    <w:rsid w:val="00D15BBA"/>
    <w:rsid w:val="00D3456B"/>
    <w:rsid w:val="00D4241F"/>
    <w:rsid w:val="00D43D1D"/>
    <w:rsid w:val="00D445D1"/>
    <w:rsid w:val="00D44972"/>
    <w:rsid w:val="00D47A78"/>
    <w:rsid w:val="00D5086E"/>
    <w:rsid w:val="00D55A72"/>
    <w:rsid w:val="00D653AC"/>
    <w:rsid w:val="00D6578F"/>
    <w:rsid w:val="00D665AE"/>
    <w:rsid w:val="00D66D5F"/>
    <w:rsid w:val="00D706CC"/>
    <w:rsid w:val="00D74C90"/>
    <w:rsid w:val="00DA032C"/>
    <w:rsid w:val="00DB030D"/>
    <w:rsid w:val="00DB21E6"/>
    <w:rsid w:val="00DB22C9"/>
    <w:rsid w:val="00DB501B"/>
    <w:rsid w:val="00DC072D"/>
    <w:rsid w:val="00DC1CC4"/>
    <w:rsid w:val="00DC4417"/>
    <w:rsid w:val="00DC69B3"/>
    <w:rsid w:val="00DD04B3"/>
    <w:rsid w:val="00DD2E42"/>
    <w:rsid w:val="00DD5FA8"/>
    <w:rsid w:val="00DD653A"/>
    <w:rsid w:val="00DE0AE1"/>
    <w:rsid w:val="00DE6A1F"/>
    <w:rsid w:val="00DE7AC6"/>
    <w:rsid w:val="00DF1D40"/>
    <w:rsid w:val="00DF1D45"/>
    <w:rsid w:val="00DF40EC"/>
    <w:rsid w:val="00E10884"/>
    <w:rsid w:val="00E141FD"/>
    <w:rsid w:val="00E14EEC"/>
    <w:rsid w:val="00E2388A"/>
    <w:rsid w:val="00E3334D"/>
    <w:rsid w:val="00E60603"/>
    <w:rsid w:val="00E66ADE"/>
    <w:rsid w:val="00E70915"/>
    <w:rsid w:val="00E81586"/>
    <w:rsid w:val="00E851C2"/>
    <w:rsid w:val="00E86C7E"/>
    <w:rsid w:val="00E90439"/>
    <w:rsid w:val="00E924DE"/>
    <w:rsid w:val="00E93F04"/>
    <w:rsid w:val="00E97066"/>
    <w:rsid w:val="00EA51D2"/>
    <w:rsid w:val="00EB119E"/>
    <w:rsid w:val="00EB25B7"/>
    <w:rsid w:val="00EB385B"/>
    <w:rsid w:val="00EB5534"/>
    <w:rsid w:val="00EC1503"/>
    <w:rsid w:val="00EC2CD2"/>
    <w:rsid w:val="00EC607B"/>
    <w:rsid w:val="00EE4386"/>
    <w:rsid w:val="00EE47AC"/>
    <w:rsid w:val="00EE48E7"/>
    <w:rsid w:val="00EE5D72"/>
    <w:rsid w:val="00EE7CFD"/>
    <w:rsid w:val="00EF023A"/>
    <w:rsid w:val="00EF37DC"/>
    <w:rsid w:val="00EF4B62"/>
    <w:rsid w:val="00EF53C7"/>
    <w:rsid w:val="00EF67D0"/>
    <w:rsid w:val="00EF6E9F"/>
    <w:rsid w:val="00EF773B"/>
    <w:rsid w:val="00F00A52"/>
    <w:rsid w:val="00F05AEC"/>
    <w:rsid w:val="00F05E3D"/>
    <w:rsid w:val="00F116FA"/>
    <w:rsid w:val="00F12A93"/>
    <w:rsid w:val="00F1443F"/>
    <w:rsid w:val="00F21067"/>
    <w:rsid w:val="00F279F8"/>
    <w:rsid w:val="00F31EB4"/>
    <w:rsid w:val="00F358DE"/>
    <w:rsid w:val="00F36628"/>
    <w:rsid w:val="00F37FFC"/>
    <w:rsid w:val="00F453ED"/>
    <w:rsid w:val="00F571EC"/>
    <w:rsid w:val="00F6012C"/>
    <w:rsid w:val="00F60318"/>
    <w:rsid w:val="00F6133E"/>
    <w:rsid w:val="00F61B60"/>
    <w:rsid w:val="00F631B3"/>
    <w:rsid w:val="00F64072"/>
    <w:rsid w:val="00F70841"/>
    <w:rsid w:val="00F71AAC"/>
    <w:rsid w:val="00F73634"/>
    <w:rsid w:val="00F83DB2"/>
    <w:rsid w:val="00F85D8F"/>
    <w:rsid w:val="00F86585"/>
    <w:rsid w:val="00FA09DD"/>
    <w:rsid w:val="00FA2ADE"/>
    <w:rsid w:val="00FA4EC8"/>
    <w:rsid w:val="00FB7F56"/>
    <w:rsid w:val="00FC28E4"/>
    <w:rsid w:val="00FD353A"/>
    <w:rsid w:val="00FD4CE1"/>
    <w:rsid w:val="00FD7B75"/>
    <w:rsid w:val="00FE2AEF"/>
    <w:rsid w:val="00FE34F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03230-1A26-460C-9A7B-156B512E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89</TotalTime>
  <Pages>4</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31</cp:revision>
  <cp:lastPrinted>2015-11-26T15:18:00Z</cp:lastPrinted>
  <dcterms:created xsi:type="dcterms:W3CDTF">2015-05-22T14:53:00Z</dcterms:created>
  <dcterms:modified xsi:type="dcterms:W3CDTF">2015-11-26T15:59:00Z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25-NOV-2015</vt:lpwstr>
  </property>
  <property fmtid="{D5CDD505-2E9C-101B-9397-08002B2CF9AE}" pid="5" name="$Bentley Select Release$">
    <vt:lpwstr>exnm04050001en_updt46</vt:lpwstr>
  </property>
  <property fmtid="{D5CDD505-2E9C-101B-9397-08002B2CF9AE}" pid="6" name="$Fix Number$">
    <vt:lpwstr>46</vt:lpwstr>
  </property>
  <property fmtid="{D5CDD505-2E9C-101B-9397-08002B2CF9AE}" pid="7" name="$Install SQL Script$">
    <vt:lpwstr>exnm04050001en_updt46.sql</vt:lpwstr>
  </property>
</Properties>
</file>