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7B6CE2"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7B6CE2"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51</w:t>
      </w:r>
    </w:p>
    <w:p w:rsidR="00A23F05" w:rsidRDefault="00A23F05" w:rsidP="00A23F05">
      <w:pPr>
        <w:pStyle w:val="ProcedureLine"/>
      </w:pPr>
      <w:r>
        <w:lastRenderedPageBreak/>
        <w:t>Table of Contents</w:t>
      </w:r>
    </w:p>
    <w:p w:rsidR="00053F02"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053F02">
        <w:rPr>
          <w:noProof/>
        </w:rPr>
        <w:t>2.</w:t>
      </w:r>
      <w:r w:rsidR="00053F02">
        <w:rPr>
          <w:rFonts w:asciiTheme="minorHAnsi" w:eastAsiaTheme="minorEastAsia" w:hAnsiTheme="minorHAnsi" w:cstheme="minorBidi"/>
          <w:noProof/>
          <w:sz w:val="22"/>
          <w:szCs w:val="22"/>
        </w:rPr>
        <w:tab/>
      </w:r>
      <w:r w:rsidR="00053F02">
        <w:rPr>
          <w:noProof/>
        </w:rPr>
        <w:t>Introduction</w:t>
      </w:r>
      <w:r w:rsidR="00053F02">
        <w:rPr>
          <w:noProof/>
        </w:rPr>
        <w:tab/>
      </w:r>
      <w:r w:rsidR="00053F02">
        <w:rPr>
          <w:noProof/>
        </w:rPr>
        <w:fldChar w:fldCharType="begin"/>
      </w:r>
      <w:r w:rsidR="00053F02">
        <w:rPr>
          <w:noProof/>
        </w:rPr>
        <w:instrText xml:space="preserve"> PAGEREF _Toc471938381 \h </w:instrText>
      </w:r>
      <w:r w:rsidR="00053F02">
        <w:rPr>
          <w:noProof/>
        </w:rPr>
      </w:r>
      <w:r w:rsidR="00053F02">
        <w:rPr>
          <w:noProof/>
        </w:rPr>
        <w:fldChar w:fldCharType="separate"/>
      </w:r>
      <w:r w:rsidR="00053F02">
        <w:rPr>
          <w:noProof/>
        </w:rPr>
        <w:t>2</w:t>
      </w:r>
      <w:r w:rsidR="00053F02">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_Toc471938382 \h </w:instrText>
      </w:r>
      <w:r>
        <w:rPr>
          <w:noProof/>
        </w:rPr>
      </w:r>
      <w:r>
        <w:rPr>
          <w:noProof/>
        </w:rPr>
        <w:fldChar w:fldCharType="separate"/>
      </w:r>
      <w:r>
        <w:rPr>
          <w:noProof/>
        </w:rPr>
        <w:t>2</w:t>
      </w:r>
      <w:r>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_Toc471938383 \h </w:instrText>
      </w:r>
      <w:r>
        <w:rPr>
          <w:noProof/>
        </w:rPr>
      </w:r>
      <w:r>
        <w:rPr>
          <w:noProof/>
        </w:rPr>
        <w:fldChar w:fldCharType="separate"/>
      </w:r>
      <w:r>
        <w:rPr>
          <w:noProof/>
        </w:rPr>
        <w:t>2</w:t>
      </w:r>
      <w:r>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_Toc471938384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1938381"/>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7B6CE2">
        <w:fldChar w:fldCharType="begin"/>
      </w:r>
      <w:r w:rsidR="007B6CE2">
        <w:instrText xml:space="preserve"> DOCPROPERTY  $Product$  \* MERGEFORMAT </w:instrText>
      </w:r>
      <w:r w:rsidR="007B6CE2">
        <w:fldChar w:fldCharType="separate"/>
      </w:r>
      <w:r>
        <w:t>Network Manager</w:t>
      </w:r>
      <w:r w:rsidR="007B6CE2">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36434D">
        <w:t>51</w:t>
      </w:r>
      <w:r>
        <w:t xml:space="preserve"> </w:t>
      </w:r>
      <w:r w:rsidR="004B6D1B">
        <w:t xml:space="preserve">for 4.7.0.0. </w:t>
      </w:r>
      <w:r w:rsidR="00D303A8">
        <w:t xml:space="preserve"> This incorporates all the changes that were issued in </w:t>
      </w:r>
      <w:r w:rsidR="0036434D">
        <w:t xml:space="preserve">LB 4.2 (exnm04070001en_updt47), </w:t>
      </w:r>
      <w:r w:rsidR="005760DD">
        <w:t>4.3 (exnm04070001en_updt47)</w:t>
      </w:r>
      <w:r w:rsidR="0036434D">
        <w:t xml:space="preserve"> and 4.4 (exnm0407001en_updt49)</w:t>
      </w:r>
      <w:r w:rsidR="005760DD">
        <w:t xml:space="preserve"> </w:t>
      </w:r>
      <w:r w:rsidR="00D303A8">
        <w:t>and is intended to be installed directly after the 4.1 upgrade if required. It is also intended to be installed on Location Bridge which has already been upgraded to 4.2 through the exnm04070001en_updt47 fix</w:t>
      </w:r>
      <w:r w:rsidR="005760DD">
        <w:t xml:space="preserve"> or upgraded to 4.3 through the exnm04070001en_updt48 fix</w:t>
      </w:r>
      <w:r w:rsidR="0036434D">
        <w:t xml:space="preserve"> or upgraded to 4.3 through the exnm04070001en_updt49 fix</w:t>
      </w:r>
      <w:r w:rsidR="00D303A8">
        <w:t>.</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19383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7B6CE2"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053F02">
            <w:pPr>
              <w:pStyle w:val="TableText"/>
            </w:pPr>
            <w:r>
              <w:t xml:space="preserve">NM3 </w:t>
            </w:r>
            <w:r w:rsidR="00D303A8">
              <w:t xml:space="preserve">at version 4.0.7.1 </w:t>
            </w:r>
            <w:r w:rsidR="003C0028">
              <w:t>a</w:t>
            </w:r>
            <w:r w:rsidR="001235A0">
              <w:t>nd Location Bridge version 4.1, 4.2 or 4.3</w:t>
            </w:r>
            <w:r w:rsidR="00053F02">
              <w:t xml:space="preserve">.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7B6CE2">
              <w:fldChar w:fldCharType="begin"/>
            </w:r>
            <w:r w:rsidR="007B6CE2">
              <w:instrText xml:space="preserve"> DOCPROPERTY  "$Bentley Select Release$"  \* MERGEFORMAT </w:instrText>
            </w:r>
            <w:r w:rsidR="007B6CE2">
              <w:fldChar w:fldCharType="separate"/>
            </w:r>
            <w:r w:rsidR="0036434D" w:rsidRPr="0036434D">
              <w:rPr>
                <w:sz w:val="16"/>
                <w:szCs w:val="16"/>
              </w:rPr>
              <w:t>exnm04070001en_updt51</w:t>
            </w:r>
            <w:r w:rsidR="007B6CE2">
              <w:rPr>
                <w:sz w:val="16"/>
                <w:szCs w:val="16"/>
              </w:rPr>
              <w:fldChar w:fldCharType="end"/>
            </w:r>
            <w:r w:rsidRPr="00EF37DC">
              <w:rPr>
                <w:sz w:val="16"/>
                <w:szCs w:val="16"/>
              </w:rPr>
              <w:t>.</w:t>
            </w:r>
            <w:r>
              <w:rPr>
                <w:sz w:val="16"/>
                <w:szCs w:val="16"/>
              </w:rPr>
              <w:t xml:space="preserve">zip was extracted to (the folder containing this readme). </w:t>
            </w:r>
            <w:bookmarkStart w:id="2" w:name="_GoBack"/>
            <w:bookmarkEnd w:id="2"/>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7B6CE2">
              <w:fldChar w:fldCharType="begin"/>
            </w:r>
            <w:r w:rsidR="007B6CE2">
              <w:instrText xml:space="preserve"> DOCPROPERTY  "$Install SQL Script$"  \* MERGEFORMAT </w:instrText>
            </w:r>
            <w:r w:rsidR="007B6CE2">
              <w:fldChar w:fldCharType="separate"/>
            </w:r>
            <w:r w:rsidR="0036434D" w:rsidRPr="0036434D">
              <w:rPr>
                <w:szCs w:val="16"/>
              </w:rPr>
              <w:t>exnm04070001en_updt51.sql</w:t>
            </w:r>
            <w:r w:rsidR="007B6CE2">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71938383"/>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40495C" w:rsidP="00186C6C">
            <w:pPr>
              <w:pStyle w:val="TableText"/>
              <w:rPr>
                <w:rStyle w:val="TableTitleline"/>
                <w:b w:val="0"/>
                <w:bCs w:val="0"/>
                <w:i w:val="0"/>
                <w:iCs w:val="0"/>
              </w:rPr>
            </w:pPr>
            <w:r>
              <w:rPr>
                <w:rStyle w:val="TableTitleline"/>
                <w:b w:val="0"/>
                <w:bCs w:val="0"/>
                <w:i w:val="0"/>
                <w:iCs w:val="0"/>
              </w:rPr>
              <w:t>exnm0407001en_updt51</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40495C" w:rsidP="001235A0">
            <w:pPr>
              <w:pStyle w:val="TableText"/>
              <w:rPr>
                <w:rStyle w:val="TableTitleline"/>
                <w:b w:val="0"/>
                <w:bCs w:val="0"/>
                <w:i w:val="0"/>
                <w:iCs w:val="0"/>
              </w:rPr>
            </w:pPr>
            <w:r>
              <w:rPr>
                <w:rStyle w:val="TableTitleline"/>
                <w:b w:val="0"/>
                <w:bCs w:val="0"/>
                <w:i w:val="0"/>
                <w:iCs w:val="0"/>
              </w:rPr>
              <w:t>log_nm_4700_fix51</w:t>
            </w:r>
            <w:r w:rsidR="00F03FB5">
              <w:rPr>
                <w:rStyle w:val="TableTitleline"/>
                <w:b w:val="0"/>
                <w:bCs w:val="0"/>
                <w:i w:val="0"/>
                <w:iCs w:val="0"/>
              </w:rPr>
              <w:t>.sql</w:t>
            </w:r>
          </w:p>
        </w:tc>
        <w:tc>
          <w:tcPr>
            <w:tcW w:w="7022" w:type="dxa"/>
            <w:shd w:val="clear" w:color="auto" w:fill="FFFFFF" w:themeFill="background1"/>
          </w:tcPr>
          <w:p w:rsidR="00A23F05" w:rsidRPr="00EB25B7"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A23F05" w:rsidRPr="00EB25B7" w:rsidRDefault="003C4DA5" w:rsidP="00186C6C">
            <w:pPr>
              <w:pStyle w:val="TableText"/>
            </w:pPr>
            <w:r>
              <w:t>1.9</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A23F05" w:rsidRPr="00EB25B7" w:rsidRDefault="00F03FB5" w:rsidP="00186C6C">
            <w:pPr>
              <w:pStyle w:val="TableText"/>
            </w:pPr>
            <w:r>
              <w:t>1.8</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A23F05" w:rsidRPr="00EB25B7" w:rsidRDefault="003C4DA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lastRenderedPageBreak/>
              <w:t>lb_get.pkb</w:t>
            </w:r>
            <w:proofErr w:type="spellEnd"/>
          </w:p>
        </w:tc>
        <w:tc>
          <w:tcPr>
            <w:tcW w:w="7022" w:type="dxa"/>
            <w:shd w:val="clear" w:color="auto" w:fill="FFFFFF" w:themeFill="background1"/>
          </w:tcPr>
          <w:p w:rsidR="00A23F05" w:rsidRPr="00EB25B7" w:rsidRDefault="000D609E" w:rsidP="00186C6C">
            <w:pPr>
              <w:pStyle w:val="TableText"/>
            </w:pPr>
            <w:r>
              <w:t>1.22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A23F05" w:rsidRDefault="00F03FB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A23F05" w:rsidRPr="00EB25B7" w:rsidRDefault="000D609E" w:rsidP="00186C6C">
            <w:pPr>
              <w:pStyle w:val="TableText"/>
            </w:pPr>
            <w:r>
              <w:t>1.13</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A23F05" w:rsidRDefault="00F03FB5"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A23F05" w:rsidRDefault="000D609E" w:rsidP="00186C6C">
            <w:pPr>
              <w:pStyle w:val="TableText"/>
            </w:pPr>
            <w:r>
              <w:t>1.25</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C10000" w:rsidRDefault="000D609E" w:rsidP="00C10000">
            <w:pPr>
              <w:pStyle w:val="TableText"/>
            </w:pPr>
            <w:r>
              <w:t>1.6</w:t>
            </w:r>
          </w:p>
        </w:tc>
      </w:tr>
      <w:tr w:rsidR="000D609E" w:rsidRPr="00EA3636" w:rsidTr="00186C6C">
        <w:trPr>
          <w:trHeight w:val="181"/>
        </w:trPr>
        <w:tc>
          <w:tcPr>
            <w:tcW w:w="3256" w:type="dxa"/>
            <w:shd w:val="clear" w:color="auto" w:fill="FFFFFF" w:themeFill="background1"/>
          </w:tcPr>
          <w:p w:rsidR="000D609E" w:rsidRDefault="000D609E"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0D609E" w:rsidRDefault="000D609E" w:rsidP="00C10000">
            <w:pPr>
              <w:pStyle w:val="TableText"/>
            </w:pPr>
            <w:r>
              <w:t>1.0</w:t>
            </w:r>
          </w:p>
        </w:tc>
      </w:tr>
      <w:tr w:rsidR="000D609E" w:rsidRPr="00EA3636" w:rsidTr="00186C6C">
        <w:trPr>
          <w:trHeight w:val="181"/>
        </w:trPr>
        <w:tc>
          <w:tcPr>
            <w:tcW w:w="3256" w:type="dxa"/>
            <w:shd w:val="clear" w:color="auto" w:fill="FFFFFF" w:themeFill="background1"/>
          </w:tcPr>
          <w:p w:rsidR="000D609E" w:rsidRDefault="000D609E"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0D609E" w:rsidRDefault="000D609E" w:rsidP="00C10000">
            <w:pPr>
              <w:pStyle w:val="TableText"/>
            </w:pPr>
            <w:r>
              <w:t>1.1</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C10000" w:rsidRDefault="00DE0A3E" w:rsidP="00C10000">
            <w:pPr>
              <w:pStyle w:val="TableText"/>
            </w:pPr>
            <w:r>
              <w:t>1.3</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1.3</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
        </w:tc>
        <w:tc>
          <w:tcPr>
            <w:tcW w:w="7022" w:type="dxa"/>
            <w:shd w:val="clear" w:color="auto" w:fill="FFFFFF" w:themeFill="background1"/>
          </w:tcPr>
          <w:p w:rsidR="00C10000" w:rsidRDefault="00C10000" w:rsidP="00C10000">
            <w:pPr>
              <w:pStyle w:val="TableText"/>
            </w:pP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71938384"/>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 xml:space="preserve">Change </w:t>
            </w:r>
            <w:proofErr w:type="spellStart"/>
            <w:r w:rsidRPr="003C0028">
              <w:rPr>
                <w:rStyle w:val="info-text3"/>
                <w:rFonts w:cs="Arial"/>
                <w:color w:val="000000"/>
                <w:szCs w:val="16"/>
              </w:rPr>
              <w:t>v_network_types</w:t>
            </w:r>
            <w:proofErr w:type="spellEnd"/>
            <w:r w:rsidRPr="003C0028">
              <w:rPr>
                <w:rStyle w:val="info-text3"/>
                <w:rFonts w:cs="Arial"/>
                <w:color w:val="000000"/>
                <w:szCs w:val="16"/>
              </w:rPr>
              <w:t xml:space="preserve">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7B6CE2"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w:t>
            </w:r>
            <w:r w:rsidRPr="00103F48">
              <w:rPr>
                <w:rStyle w:val="info-text3"/>
                <w:rFonts w:ascii="Arial" w:hAnsi="Arial" w:cs="Arial"/>
                <w:color w:val="000000"/>
                <w:sz w:val="16"/>
                <w:szCs w:val="16"/>
              </w:rPr>
              <w:t>o</w:t>
            </w:r>
            <w:r w:rsidRPr="00103F48">
              <w:rPr>
                <w:rStyle w:val="info-text3"/>
                <w:rFonts w:ascii="Arial" w:hAnsi="Arial" w:cs="Arial"/>
                <w:color w:val="000000"/>
                <w:sz w:val="16"/>
                <w:szCs w:val="16"/>
              </w:rPr>
              <w:t>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2033EA" w:rsidP="005E59E2">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D303A8">
            <w:pPr>
              <w:pStyle w:val="TableText"/>
              <w:rPr>
                <w:rFonts w:cs="Arial"/>
              </w:rPr>
            </w:pPr>
          </w:p>
        </w:tc>
        <w:tc>
          <w:tcPr>
            <w:tcW w:w="2243" w:type="dxa"/>
            <w:shd w:val="clear" w:color="auto" w:fill="FFFFFF" w:themeFill="background1"/>
          </w:tcPr>
          <w:p w:rsidR="002033EA" w:rsidRPr="00D303A8" w:rsidRDefault="002033EA" w:rsidP="00186C6C">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w:t>
            </w:r>
            <w:r w:rsidRPr="002033EA">
              <w:rPr>
                <w:rStyle w:val="info-text3"/>
                <w:rFonts w:ascii="Arial" w:hAnsi="Arial" w:cs="Arial"/>
                <w:color w:val="000000"/>
                <w:sz w:val="16"/>
                <w:szCs w:val="16"/>
              </w:rPr>
              <w:t>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2033EA">
            <w:pPr>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p>
        </w:tc>
        <w:tc>
          <w:tcPr>
            <w:tcW w:w="2243" w:type="dxa"/>
            <w:shd w:val="clear" w:color="auto" w:fill="FFFFFF" w:themeFill="background1"/>
          </w:tcPr>
          <w:p w:rsidR="002033EA" w:rsidRPr="00D303A8" w:rsidRDefault="002033EA" w:rsidP="00476869">
            <w:pPr>
              <w:pStyle w:val="TableText"/>
              <w:rPr>
                <w:rFonts w:cs="Arial"/>
                <w:szCs w:val="16"/>
              </w:rPr>
            </w:pPr>
          </w:p>
        </w:tc>
      </w:tr>
    </w:tbl>
    <w:p w:rsidR="00103F48" w:rsidRDefault="00103F48" w:rsidP="00A23F05">
      <w:pPr>
        <w:rPr>
          <w:rFonts w:ascii="Calibri" w:hAnsi="Calibri" w:cs="Calibri"/>
          <w:sz w:val="16"/>
          <w:szCs w:val="16"/>
        </w:rPr>
      </w:pPr>
    </w:p>
    <w:sectPr w:rsidR="00103F48"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CE2" w:rsidRDefault="007B6CE2" w:rsidP="005569C1">
      <w:pPr>
        <w:spacing w:after="0" w:line="240" w:lineRule="auto"/>
      </w:pPr>
      <w:r>
        <w:separator/>
      </w:r>
    </w:p>
  </w:endnote>
  <w:endnote w:type="continuationSeparator" w:id="0">
    <w:p w:rsidR="007B6CE2" w:rsidRDefault="007B6CE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CE2" w:rsidRDefault="007B6CE2" w:rsidP="005569C1">
      <w:pPr>
        <w:spacing w:after="0" w:line="240" w:lineRule="auto"/>
      </w:pPr>
      <w:r>
        <w:separator/>
      </w:r>
    </w:p>
  </w:footnote>
  <w:footnote w:type="continuationSeparator" w:id="0">
    <w:p w:rsidR="007B6CE2" w:rsidRDefault="007B6CE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103F48">
            <w:t>11-Jan-17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B6CE2"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B6CE2"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053F02">
            <w:t>51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053F02">
          <w:r>
            <w:t>Date</w:t>
          </w:r>
          <w:r w:rsidRPr="009E5C8E">
            <w:t>:</w:t>
          </w:r>
          <w:r w:rsidR="00053F02">
            <w:t>11</w:t>
          </w:r>
          <w:r w:rsidR="00053F02" w:rsidRPr="00053F02">
            <w:rPr>
              <w:vertAlign w:val="superscript"/>
            </w:rPr>
            <w:t>th</w:t>
          </w:r>
          <w:r w:rsidR="00053F02">
            <w:t xml:space="preserve"> January 2017</w:t>
          </w:r>
          <w:r w:rsidRPr="009E5C8E">
            <w:t xml:space="preserve"> </w:t>
          </w:r>
          <w:r w:rsidR="007B6CE2">
            <w:fldChar w:fldCharType="begin"/>
          </w:r>
          <w:r w:rsidR="007B6CE2">
            <w:instrText xml:space="preserve"> DOCPROPERTY  "$Bentley Select Release$"  \* MERGEFORMAT </w:instrText>
          </w:r>
          <w:r w:rsidR="007B6CE2">
            <w:fldChar w:fldCharType="separate"/>
          </w:r>
          <w:r w:rsidR="00053F02">
            <w:t>exnm04070001en_updt51</w:t>
          </w:r>
          <w:r w:rsidR="007B6CE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53F02">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53F02">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53F02"/>
    <w:rsid w:val="00063EB0"/>
    <w:rsid w:val="000756F8"/>
    <w:rsid w:val="000817D6"/>
    <w:rsid w:val="00085F08"/>
    <w:rsid w:val="000A3D0B"/>
    <w:rsid w:val="000A6357"/>
    <w:rsid w:val="000D609E"/>
    <w:rsid w:val="000E6C41"/>
    <w:rsid w:val="00100D75"/>
    <w:rsid w:val="00103F48"/>
    <w:rsid w:val="00110A89"/>
    <w:rsid w:val="00113B6C"/>
    <w:rsid w:val="0011735E"/>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033EA"/>
    <w:rsid w:val="00260569"/>
    <w:rsid w:val="00271312"/>
    <w:rsid w:val="002776E2"/>
    <w:rsid w:val="002B0F44"/>
    <w:rsid w:val="002D5F96"/>
    <w:rsid w:val="002F0612"/>
    <w:rsid w:val="002F7B95"/>
    <w:rsid w:val="003058BA"/>
    <w:rsid w:val="003077FC"/>
    <w:rsid w:val="003146D0"/>
    <w:rsid w:val="00316AF1"/>
    <w:rsid w:val="00324612"/>
    <w:rsid w:val="00337C62"/>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229AC"/>
    <w:rsid w:val="00554D47"/>
    <w:rsid w:val="005569C1"/>
    <w:rsid w:val="0055720B"/>
    <w:rsid w:val="005651E5"/>
    <w:rsid w:val="00566034"/>
    <w:rsid w:val="005724E0"/>
    <w:rsid w:val="005760DD"/>
    <w:rsid w:val="005A0CDB"/>
    <w:rsid w:val="005A5B93"/>
    <w:rsid w:val="005B2C60"/>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0A93"/>
    <w:rsid w:val="00765711"/>
    <w:rsid w:val="007848C6"/>
    <w:rsid w:val="007957E6"/>
    <w:rsid w:val="007A7B6A"/>
    <w:rsid w:val="007B6CE2"/>
    <w:rsid w:val="007B713B"/>
    <w:rsid w:val="007C71E4"/>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140A"/>
    <w:rsid w:val="0093656A"/>
    <w:rsid w:val="009402F4"/>
    <w:rsid w:val="00954D94"/>
    <w:rsid w:val="00980EE6"/>
    <w:rsid w:val="00983D7B"/>
    <w:rsid w:val="00991A8D"/>
    <w:rsid w:val="009A115B"/>
    <w:rsid w:val="009C41A9"/>
    <w:rsid w:val="009C6892"/>
    <w:rsid w:val="009D7A2C"/>
    <w:rsid w:val="009F5506"/>
    <w:rsid w:val="00A04655"/>
    <w:rsid w:val="00A11D77"/>
    <w:rsid w:val="00A134EA"/>
    <w:rsid w:val="00A23425"/>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672"/>
    <w:rsid w:val="00CC3FAB"/>
    <w:rsid w:val="00CC59C0"/>
    <w:rsid w:val="00CD749B"/>
    <w:rsid w:val="00CF1726"/>
    <w:rsid w:val="00CF423B"/>
    <w:rsid w:val="00D01B68"/>
    <w:rsid w:val="00D214E6"/>
    <w:rsid w:val="00D303A8"/>
    <w:rsid w:val="00D33F49"/>
    <w:rsid w:val="00D40427"/>
    <w:rsid w:val="00D5537E"/>
    <w:rsid w:val="00D6476A"/>
    <w:rsid w:val="00D82E14"/>
    <w:rsid w:val="00DB529E"/>
    <w:rsid w:val="00DC510F"/>
    <w:rsid w:val="00DD05C8"/>
    <w:rsid w:val="00DD2E42"/>
    <w:rsid w:val="00DD653A"/>
    <w:rsid w:val="00DE0A3E"/>
    <w:rsid w:val="00DE3F12"/>
    <w:rsid w:val="00DE6A55"/>
    <w:rsid w:val="00DF4037"/>
    <w:rsid w:val="00E01E32"/>
    <w:rsid w:val="00E62741"/>
    <w:rsid w:val="00E7182E"/>
    <w:rsid w:val="00E920E1"/>
    <w:rsid w:val="00EA23B4"/>
    <w:rsid w:val="00EB219E"/>
    <w:rsid w:val="00EB25B7"/>
    <w:rsid w:val="00ED136F"/>
    <w:rsid w:val="00ED39A0"/>
    <w:rsid w:val="00EF37DC"/>
    <w:rsid w:val="00EF4812"/>
    <w:rsid w:val="00F03FB5"/>
    <w:rsid w:val="00F13E16"/>
    <w:rsid w:val="00F21DFE"/>
    <w:rsid w:val="00F30FEA"/>
    <w:rsid w:val="00F5325B"/>
    <w:rsid w:val="00F67EFA"/>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95CC7-D938-4ED0-851D-5FA61B11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7546</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7</cp:revision>
  <cp:lastPrinted>2016-10-28T16:04:00Z</cp:lastPrinted>
  <dcterms:created xsi:type="dcterms:W3CDTF">2016-12-07T14:00:00Z</dcterms:created>
  <dcterms:modified xsi:type="dcterms:W3CDTF">2017-01-11T22:53:00Z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11th January 2017</vt:lpwstr>
  </property>
  <property fmtid="{D5CDD505-2E9C-101B-9397-08002B2CF9AE}" pid="5" name="$Bentley Select Release$">
    <vt:lpwstr>exnm04070001en_updt51</vt:lpwstr>
  </property>
  <property fmtid="{D5CDD505-2E9C-101B-9397-08002B2CF9AE}" pid="6" name="$Fix Number$">
    <vt:lpwstr>51</vt:lpwstr>
  </property>
  <property fmtid="{D5CDD505-2E9C-101B-9397-08002B2CF9AE}" pid="7" name="$Install SQL Script$">
    <vt:lpwstr>exnm04070001en_updt51.sql</vt:lpwstr>
  </property>
</Properties>
</file>