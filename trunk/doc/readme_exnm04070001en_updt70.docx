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23E8F789" w:rsidR="00EB25B7" w:rsidRPr="003F61A2" w:rsidRDefault="00411718" w:rsidP="00EB25B7">
      <w:pPr>
        <w:pStyle w:val="coverinfo"/>
      </w:pPr>
      <w:fldSimple w:instr=" DOCPROPERTY  $Product$  \* MERGEFORMAT ">
        <w:r w:rsidR="00C9611A">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945D182" w:rsidR="00EB25B7" w:rsidRDefault="00411718" w:rsidP="00EB25B7">
      <w:pPr>
        <w:pStyle w:val="CoverVersion"/>
      </w:pPr>
      <w:r>
        <w:fldChar w:fldCharType="begin"/>
      </w:r>
      <w:r>
        <w:instrText xml:space="preserve"> DOCPROPERTY  "$Base Release$"  \* MERGEFORMAT </w:instrText>
      </w:r>
      <w:r>
        <w:fldChar w:fldCharType="separate"/>
      </w:r>
      <w:r w:rsidR="00C9611A">
        <w:t>4.7.0.x</w:t>
      </w:r>
      <w:r>
        <w:fldChar w:fldCharType="end"/>
      </w:r>
      <w:r w:rsidR="004C74A8">
        <w:t xml:space="preserve"> Fix </w:t>
      </w:r>
      <w:r>
        <w:fldChar w:fldCharType="begin"/>
      </w:r>
      <w:r>
        <w:instrText xml:space="preserve"> DOCPROPERTY  "$Fix Number$"  \* MERGEFORMAT </w:instrText>
      </w:r>
      <w:r>
        <w:fldChar w:fldCharType="separate"/>
      </w:r>
      <w:r w:rsidR="00C9611A">
        <w:t>70</w:t>
      </w:r>
      <w:r>
        <w:fldChar w:fldCharType="end"/>
      </w:r>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730C175A" w14:textId="11989D24" w:rsidR="00C9611A"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C9611A">
        <w:t>1.</w:t>
      </w:r>
      <w:r w:rsidR="00C9611A">
        <w:rPr>
          <w:rFonts w:asciiTheme="minorHAnsi" w:eastAsiaTheme="minorEastAsia" w:hAnsiTheme="minorHAnsi" w:cstheme="minorBidi"/>
          <w:b w:val="0"/>
          <w:sz w:val="22"/>
          <w:szCs w:val="22"/>
          <w:lang w:val="en-US" w:eastAsia="en-US"/>
        </w:rPr>
        <w:tab/>
      </w:r>
      <w:r w:rsidR="00C9611A">
        <w:t>Introduction</w:t>
      </w:r>
      <w:r w:rsidR="00C9611A">
        <w:tab/>
      </w:r>
      <w:r w:rsidR="00C9611A">
        <w:fldChar w:fldCharType="begin"/>
      </w:r>
      <w:r w:rsidR="00C9611A">
        <w:instrText xml:space="preserve"> PAGEREF _Toc29905272 \h </w:instrText>
      </w:r>
      <w:r w:rsidR="00C9611A">
        <w:fldChar w:fldCharType="separate"/>
      </w:r>
      <w:r w:rsidR="004736FA">
        <w:t>2</w:t>
      </w:r>
      <w:r w:rsidR="00C9611A">
        <w:fldChar w:fldCharType="end"/>
      </w:r>
    </w:p>
    <w:p w14:paraId="31E8CCF6" w14:textId="4245BC22" w:rsidR="00C9611A" w:rsidRDefault="00C9611A">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_Toc29905273 \h </w:instrText>
      </w:r>
      <w:r>
        <w:fldChar w:fldCharType="separate"/>
      </w:r>
      <w:r w:rsidR="004736FA">
        <w:t>2</w:t>
      </w:r>
      <w:r>
        <w:fldChar w:fldCharType="end"/>
      </w:r>
    </w:p>
    <w:p w14:paraId="4B0BB72F" w14:textId="64BB1C55" w:rsidR="00C9611A" w:rsidRDefault="00C9611A">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_Toc29905274 \h </w:instrText>
      </w:r>
      <w:r>
        <w:fldChar w:fldCharType="separate"/>
      </w:r>
      <w:r w:rsidR="004736FA">
        <w:t>2</w:t>
      </w:r>
      <w:r>
        <w:fldChar w:fldCharType="end"/>
      </w:r>
    </w:p>
    <w:p w14:paraId="1B7F5A4C" w14:textId="5ED11891" w:rsidR="00C9611A" w:rsidRDefault="00C9611A">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_Toc29905275 \h </w:instrText>
      </w:r>
      <w:r>
        <w:fldChar w:fldCharType="separate"/>
      </w:r>
      <w:r w:rsidR="004736FA">
        <w:t>3</w:t>
      </w:r>
      <w:r>
        <w:fldChar w:fldCharType="end"/>
      </w:r>
    </w:p>
    <w:p w14:paraId="1FDD86F7" w14:textId="575500CA"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29905272"/>
      <w:r w:rsidRPr="00EA3636">
        <w:lastRenderedPageBreak/>
        <w:t>Introduction</w:t>
      </w:r>
      <w:bookmarkEnd w:id="0"/>
      <w:r w:rsidRPr="00EA3636">
        <w:t xml:space="preserve"> </w:t>
      </w:r>
    </w:p>
    <w:p w14:paraId="21EFA476" w14:textId="29710CA0" w:rsidR="00EB25B7" w:rsidRPr="00EA3636" w:rsidRDefault="00EB25B7" w:rsidP="00EB25B7">
      <w:r w:rsidRPr="00EA3636">
        <w:t xml:space="preserve">This document defines the changes made to the </w:t>
      </w:r>
      <w:r w:rsidR="000A504C">
        <w:fldChar w:fldCharType="begin"/>
      </w:r>
      <w:r w:rsidR="000A504C">
        <w:instrText xml:space="preserve"> DOCPROPERTY</w:instrText>
      </w:r>
      <w:r w:rsidR="000A504C">
        <w:instrText xml:space="preserve">  $Product$  \* MERGEFORMAT </w:instrText>
      </w:r>
      <w:r w:rsidR="000A504C">
        <w:fldChar w:fldCharType="separate"/>
      </w:r>
      <w:r w:rsidR="00C9611A">
        <w:t>Network Manager</w:t>
      </w:r>
      <w:r w:rsidR="000A504C">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A504C">
        <w:fldChar w:fldCharType="begin"/>
      </w:r>
      <w:r w:rsidR="000A504C">
        <w:instrText xml:space="preserve"> DOCPROPERTY  "$Base Release$"  \* MERGEFORMAT </w:instrText>
      </w:r>
      <w:r w:rsidR="000A504C">
        <w:fldChar w:fldCharType="separate"/>
      </w:r>
      <w:r w:rsidR="00C9611A">
        <w:t>4.7.0.x</w:t>
      </w:r>
      <w:r w:rsidR="000A504C">
        <w:fldChar w:fldCharType="end"/>
      </w:r>
      <w:r w:rsidR="004C74A8">
        <w:t xml:space="preserve"> Fix </w:t>
      </w:r>
      <w:r w:rsidR="000A504C">
        <w:fldChar w:fldCharType="begin"/>
      </w:r>
      <w:r w:rsidR="000A504C">
        <w:instrText xml:space="preserve"> DOCPROPERTY  "$Fix Number$"  \* MERGEFORMAT </w:instrText>
      </w:r>
      <w:r w:rsidR="000A504C">
        <w:fldChar w:fldCharType="separate"/>
      </w:r>
      <w:r w:rsidR="00C9611A">
        <w:t>70</w:t>
      </w:r>
      <w:r w:rsidR="000A504C">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2990527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5ED9D290" w:rsidR="00EB25B7" w:rsidRPr="00EA3636" w:rsidRDefault="00411718" w:rsidP="007F2369">
            <w:pPr>
              <w:pStyle w:val="TableText"/>
            </w:pPr>
            <w:r>
              <w:fldChar w:fldCharType="begin"/>
            </w:r>
            <w:r>
              <w:instrText xml:space="preserve"> DOCPROPERTY  "$Base Release$"  \* MERGEFORMAT </w:instrText>
            </w:r>
            <w:r>
              <w:fldChar w:fldCharType="separate"/>
            </w:r>
            <w:r w:rsidR="00C9611A">
              <w:t>4.7.0.x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0A040153" w:rsidR="00F5110B" w:rsidRPr="00F5110B" w:rsidRDefault="00E619DE" w:rsidP="001D0087">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C9611A">
              <w:rPr>
                <w:szCs w:val="16"/>
              </w:rPr>
              <w:t>70</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042120BD"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C9611A" w:rsidRPr="00C9611A">
              <w:rPr>
                <w:b/>
                <w:sz w:val="16"/>
                <w:szCs w:val="16"/>
              </w:rPr>
              <w:t>exnm04070001en_updt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C9611A">
              <w:rPr>
                <w:b/>
                <w:sz w:val="16"/>
                <w:szCs w:val="16"/>
              </w:rPr>
              <w:t>70</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505E999F"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C9611A">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C9611A">
              <w:rPr>
                <w:szCs w:val="16"/>
              </w:rPr>
              <w:t>70</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29905274"/>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F801CE" w:rsidRPr="00F801CE" w14:paraId="57C2D057"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A261" w14:textId="278AF09E" w:rsidR="00F801CE" w:rsidRPr="000F5096" w:rsidRDefault="00FB235D" w:rsidP="000F5096">
            <w:pPr>
              <w:pStyle w:val="Default"/>
              <w:rPr>
                <w:sz w:val="16"/>
                <w:szCs w:val="16"/>
              </w:rPr>
            </w:pPr>
            <w:bookmarkStart w:id="3" w:name="_Ref482785215"/>
            <w:r>
              <w:rPr>
                <w:sz w:val="16"/>
                <w:szCs w:val="16"/>
              </w:rPr>
              <w:t>nm3invval.</w:t>
            </w:r>
            <w:r w:rsidR="000F5096">
              <w:rPr>
                <w:sz w:val="16"/>
                <w:szCs w:val="16"/>
              </w:rPr>
              <w:t xml:space="preserve">pkw </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1F35386F" w14:textId="19EFEFBE" w:rsidR="00F801CE" w:rsidRPr="00F801CE" w:rsidRDefault="00375D1B" w:rsidP="00F801CE">
            <w:pPr>
              <w:pStyle w:val="TableText"/>
            </w:pPr>
            <w:r>
              <w:t>2.24</w:t>
            </w:r>
          </w:p>
        </w:tc>
      </w:tr>
      <w:tr w:rsidR="00F67465" w:rsidRPr="00F801CE" w14:paraId="041B007F"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6AD350E3" w14:textId="7E994C1B" w:rsidR="00F67465" w:rsidRDefault="00FB235D" w:rsidP="000F5096">
            <w:pPr>
              <w:pStyle w:val="Default"/>
              <w:rPr>
                <w:sz w:val="16"/>
                <w:szCs w:val="16"/>
              </w:rPr>
            </w:pPr>
            <w:r>
              <w:rPr>
                <w:sz w:val="16"/>
                <w:szCs w:val="16"/>
              </w:rPr>
              <w:t>n</w:t>
            </w:r>
            <w:r>
              <w:rPr>
                <w:sz w:val="16"/>
                <w:szCs w:val="16"/>
              </w:rPr>
              <w:t>m3</w:t>
            </w:r>
            <w:r>
              <w:rPr>
                <w:sz w:val="16"/>
                <w:szCs w:val="16"/>
              </w:rPr>
              <w:t>undo</w:t>
            </w:r>
            <w:r>
              <w:rPr>
                <w:sz w:val="16"/>
                <w:szCs w:val="16"/>
              </w:rPr>
              <w:t>.pkw</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7D2FC04" w14:textId="456A289D" w:rsidR="00F67465" w:rsidRDefault="009C0F1D" w:rsidP="00F801CE">
            <w:pPr>
              <w:pStyle w:val="TableText"/>
            </w:pPr>
            <w:r>
              <w:t>2.38</w:t>
            </w:r>
          </w:p>
        </w:tc>
      </w:tr>
      <w:tr w:rsidR="004E7541" w:rsidRPr="00F801CE" w14:paraId="0A003384" w14:textId="77777777" w:rsidTr="00F801CE">
        <w:trPr>
          <w:trHeight w:val="80"/>
        </w:trPr>
        <w:tc>
          <w:tcPr>
            <w:tcW w:w="3943" w:type="dxa"/>
            <w:tcBorders>
              <w:top w:val="single" w:sz="4" w:space="0" w:color="auto"/>
              <w:left w:val="single" w:sz="4" w:space="0" w:color="auto"/>
              <w:bottom w:val="single" w:sz="4" w:space="0" w:color="auto"/>
              <w:right w:val="single" w:sz="4" w:space="0" w:color="auto"/>
            </w:tcBorders>
            <w:shd w:val="clear" w:color="auto" w:fill="FFFFFF" w:themeFill="background1"/>
          </w:tcPr>
          <w:p w14:paraId="7568B8DA" w14:textId="4697CD0B" w:rsidR="004E7541" w:rsidRPr="00F801CE" w:rsidRDefault="004E7541" w:rsidP="004E7541">
            <w:pPr>
              <w:pStyle w:val="TableText"/>
            </w:pPr>
            <w:r w:rsidRPr="00DA2B90">
              <w:t>nm_4700_fix</w:t>
            </w:r>
            <w:r w:rsidR="00FB235D">
              <w:t>70</w:t>
            </w:r>
            <w:r w:rsidRPr="00DA2B90">
              <w:t>.sql</w:t>
            </w:r>
          </w:p>
        </w:tc>
        <w:tc>
          <w:tcPr>
            <w:tcW w:w="6335" w:type="dxa"/>
            <w:tcBorders>
              <w:top w:val="single" w:sz="4" w:space="0" w:color="auto"/>
              <w:left w:val="single" w:sz="4" w:space="0" w:color="auto"/>
              <w:bottom w:val="single" w:sz="4" w:space="0" w:color="auto"/>
              <w:right w:val="single" w:sz="4" w:space="0" w:color="auto"/>
            </w:tcBorders>
            <w:shd w:val="clear" w:color="auto" w:fill="FFFFFF" w:themeFill="background1"/>
          </w:tcPr>
          <w:p w14:paraId="4D888918" w14:textId="6697F364" w:rsidR="004E7541" w:rsidRPr="00F801CE" w:rsidRDefault="004E7541" w:rsidP="004E7541">
            <w:pPr>
              <w:pStyle w:val="TableText"/>
            </w:pPr>
            <w:r>
              <w:t>1.</w:t>
            </w:r>
            <w:r w:rsidR="009B37EF">
              <w:t>0</w:t>
            </w:r>
          </w:p>
        </w:tc>
      </w:tr>
    </w:tbl>
    <w:p w14:paraId="363DE1E7" w14:textId="77777777" w:rsidR="00632D43" w:rsidRDefault="00632D43">
      <w:pPr>
        <w:rPr>
          <w:rFonts w:ascii="Arial" w:eastAsia="Times New Roman" w:hAnsi="Arial" w:cs="Arial"/>
          <w:b/>
          <w:kern w:val="28"/>
          <w:sz w:val="24"/>
          <w:szCs w:val="20"/>
        </w:rPr>
      </w:pPr>
      <w:r>
        <w:br w:type="page"/>
      </w:r>
    </w:p>
    <w:p w14:paraId="740043C0" w14:textId="53234B23" w:rsidR="00EB25B7" w:rsidRDefault="00EB25B7" w:rsidP="00DD2E42">
      <w:pPr>
        <w:pStyle w:val="Heading1"/>
      </w:pPr>
      <w:bookmarkStart w:id="4" w:name="_Toc29905275"/>
      <w:r>
        <w:lastRenderedPageBreak/>
        <w:t>Log No. Summary</w:t>
      </w:r>
      <w:bookmarkEnd w:id="3"/>
      <w:bookmarkEnd w:id="4"/>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5"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083AA282" w14:textId="5DD94FCE" w:rsidR="00100DFD" w:rsidRPr="00D31AF3" w:rsidRDefault="0074211F" w:rsidP="00100DFD">
            <w:pPr>
              <w:spacing w:after="0" w:line="360" w:lineRule="atLeast"/>
              <w:rPr>
                <w:rFonts w:ascii="Arial" w:eastAsia="Times New Roman" w:hAnsi="Arial" w:cs="Times New Roman"/>
                <w:sz w:val="16"/>
                <w:szCs w:val="16"/>
              </w:rPr>
            </w:pPr>
            <w:r>
              <w:rPr>
                <w:rFonts w:ascii="Arial" w:eastAsia="Times New Roman" w:hAnsi="Arial" w:cs="Times New Roman"/>
                <w:sz w:val="16"/>
                <w:szCs w:val="16"/>
              </w:rPr>
              <w:t xml:space="preserve">After applying </w:t>
            </w:r>
            <w:r w:rsidR="005111BA">
              <w:rPr>
                <w:rFonts w:ascii="Arial" w:eastAsia="Times New Roman" w:hAnsi="Arial" w:cs="Times New Roman"/>
                <w:sz w:val="16"/>
                <w:szCs w:val="16"/>
              </w:rPr>
              <w:t xml:space="preserve">Core 4700 Fix 62, if a hierarchical asset contains a child asset that has been end-dated in the past, the parent asset cannot be </w:t>
            </w:r>
            <w:r w:rsidR="000F1EBD">
              <w:rPr>
                <w:rFonts w:ascii="Arial" w:eastAsia="Times New Roman" w:hAnsi="Arial" w:cs="Times New Roman"/>
                <w:sz w:val="16"/>
                <w:szCs w:val="16"/>
              </w:rPr>
              <w:t xml:space="preserve">closed. Exception </w:t>
            </w:r>
            <w:r w:rsidR="00E75528">
              <w:rPr>
                <w:rFonts w:ascii="Arial" w:eastAsia="Times New Roman" w:hAnsi="Arial" w:cs="Times New Roman"/>
                <w:sz w:val="16"/>
                <w:szCs w:val="16"/>
              </w:rPr>
              <w:t>‘</w:t>
            </w:r>
            <w:r w:rsidR="00E75528" w:rsidRPr="00E75528">
              <w:rPr>
                <w:rFonts w:ascii="Arial" w:eastAsia="Times New Roman" w:hAnsi="Arial" w:cs="Times New Roman"/>
                <w:sz w:val="16"/>
                <w:szCs w:val="16"/>
              </w:rPr>
              <w:t xml:space="preserve">ORA-20000: NET-0012: End date is out of range of </w:t>
            </w:r>
            <w:proofErr w:type="gramStart"/>
            <w:r w:rsidR="00E75528" w:rsidRPr="00E75528">
              <w:rPr>
                <w:rFonts w:ascii="Arial" w:eastAsia="Times New Roman" w:hAnsi="Arial" w:cs="Times New Roman"/>
                <w:sz w:val="16"/>
                <w:szCs w:val="16"/>
              </w:rPr>
              <w:t>parent</w:t>
            </w:r>
            <w:r w:rsidR="00E75528" w:rsidRPr="00E75528">
              <w:rPr>
                <w:rFonts w:ascii="Arial" w:eastAsia="Times New Roman" w:hAnsi="Arial" w:cs="Times New Roman"/>
                <w:sz w:val="16"/>
                <w:szCs w:val="16"/>
              </w:rPr>
              <w:t>..</w:t>
            </w:r>
            <w:proofErr w:type="gramEnd"/>
            <w:r w:rsidR="00E75528" w:rsidRPr="00E75528">
              <w:rPr>
                <w:rFonts w:ascii="Arial" w:eastAsia="Times New Roman" w:hAnsi="Arial" w:cs="Times New Roman"/>
                <w:sz w:val="16"/>
                <w:szCs w:val="16"/>
              </w:rPr>
              <w:t xml:space="preserve"> </w:t>
            </w:r>
            <w:proofErr w:type="gramStart"/>
            <w:r w:rsidR="00E75528" w:rsidRPr="00E75528">
              <w:rPr>
                <w:rFonts w:ascii="Arial" w:eastAsia="Times New Roman" w:hAnsi="Arial" w:cs="Times New Roman"/>
                <w:sz w:val="16"/>
                <w:szCs w:val="16"/>
              </w:rPr>
              <w:t>‘ is</w:t>
            </w:r>
            <w:proofErr w:type="gramEnd"/>
            <w:r w:rsidR="00E75528" w:rsidRPr="00E75528">
              <w:rPr>
                <w:rFonts w:ascii="Arial" w:eastAsia="Times New Roman" w:hAnsi="Arial" w:cs="Times New Roman"/>
                <w:sz w:val="16"/>
                <w:szCs w:val="16"/>
              </w:rPr>
              <w:t xml:space="preserve"> encountered</w:t>
            </w:r>
          </w:p>
          <w:p w14:paraId="0A1DDE0F" w14:textId="178482B7" w:rsidR="00E452A4" w:rsidRPr="00E75528" w:rsidRDefault="00E452A4" w:rsidP="007D69E0">
            <w:pPr>
              <w:pStyle w:val="Default"/>
              <w:rPr>
                <w:rFonts w:eastAsia="Times New Roman" w:cs="Times New Roman"/>
                <w:color w:val="auto"/>
                <w:sz w:val="16"/>
                <w:szCs w:val="16"/>
              </w:rPr>
            </w:pPr>
          </w:p>
        </w:tc>
        <w:tc>
          <w:tcPr>
            <w:tcW w:w="2070" w:type="dxa"/>
            <w:shd w:val="clear" w:color="auto" w:fill="FFFFFF" w:themeFill="background1"/>
          </w:tcPr>
          <w:p w14:paraId="36DC8C0A" w14:textId="6CE08A2D" w:rsidR="00EB25B7" w:rsidRPr="00433AE6" w:rsidRDefault="00CD3AAB" w:rsidP="00BA6D48">
            <w:pPr>
              <w:pStyle w:val="TableText"/>
              <w:rPr>
                <w:rFonts w:cs="Arial"/>
                <w:szCs w:val="16"/>
              </w:rPr>
            </w:pPr>
            <w:r w:rsidRPr="00CD3AAB">
              <w:rPr>
                <w:szCs w:val="16"/>
              </w:rPr>
              <w:t xml:space="preserve">Defect </w:t>
            </w:r>
            <w:r w:rsidR="00EE2BB8">
              <w:rPr>
                <w:szCs w:val="16"/>
              </w:rPr>
              <w:t>1072150</w:t>
            </w:r>
          </w:p>
        </w:tc>
        <w:tc>
          <w:tcPr>
            <w:tcW w:w="2243" w:type="dxa"/>
            <w:shd w:val="clear" w:color="auto" w:fill="FFFFFF" w:themeFill="background1"/>
          </w:tcPr>
          <w:p w14:paraId="45F52403" w14:textId="2E5AEB27" w:rsidR="006220AC" w:rsidRPr="00433AE6" w:rsidRDefault="00267E3E" w:rsidP="006D5184">
            <w:pPr>
              <w:pStyle w:val="TableText"/>
              <w:rPr>
                <w:rFonts w:cs="Arial"/>
                <w:szCs w:val="16"/>
              </w:rPr>
            </w:pPr>
            <w:r w:rsidRPr="00267E3E">
              <w:rPr>
                <w:rFonts w:cs="Arial"/>
                <w:szCs w:val="16"/>
              </w:rPr>
              <w:t>SR#</w:t>
            </w:r>
            <w:r w:rsidR="00EE2BB8">
              <w:t xml:space="preserve"> </w:t>
            </w:r>
            <w:r w:rsidR="00EE2BB8" w:rsidRPr="00EE2BB8">
              <w:rPr>
                <w:rFonts w:cs="Arial"/>
                <w:szCs w:val="16"/>
              </w:rPr>
              <w:t>7001010065</w:t>
            </w:r>
            <w:bookmarkStart w:id="6" w:name="_GoBack"/>
            <w:bookmarkEnd w:id="6"/>
          </w:p>
        </w:tc>
      </w:tr>
      <w:bookmarkEnd w:id="5"/>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FE807" w14:textId="77777777" w:rsidR="000A504C" w:rsidRDefault="000A504C" w:rsidP="005569C1">
      <w:pPr>
        <w:spacing w:after="0" w:line="240" w:lineRule="auto"/>
      </w:pPr>
      <w:r>
        <w:separator/>
      </w:r>
    </w:p>
  </w:endnote>
  <w:endnote w:type="continuationSeparator" w:id="0">
    <w:p w14:paraId="61D2F907" w14:textId="77777777" w:rsidR="000A504C" w:rsidRDefault="000A504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16F06" w14:textId="77777777" w:rsidR="000A504C" w:rsidRDefault="000A504C" w:rsidP="005569C1">
      <w:pPr>
        <w:spacing w:after="0" w:line="240" w:lineRule="auto"/>
      </w:pPr>
      <w:r>
        <w:separator/>
      </w:r>
    </w:p>
  </w:footnote>
  <w:footnote w:type="continuationSeparator" w:id="0">
    <w:p w14:paraId="5B837679" w14:textId="77777777" w:rsidR="000A504C" w:rsidRDefault="000A504C"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160EED25"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4F9045B9" w:rsidR="007F6C75" w:rsidRPr="009E5C8E" w:rsidRDefault="00411718" w:rsidP="0070557B">
          <w:pPr>
            <w:pStyle w:val="Header"/>
          </w:pPr>
          <w:fldSimple w:instr=" TITLE   \* MERGEFORMAT ">
            <w:r w:rsidR="004736FA">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770B788D"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3B3C564D"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4736FA">
            <w:t>14-Jan-20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29A4B32C" w:rsidR="007F6C75" w:rsidRPr="009E5C8E" w:rsidRDefault="000A504C" w:rsidP="00104CF9">
          <w:pPr>
            <w:rPr>
              <w:rStyle w:val="HighlightText"/>
            </w:rPr>
          </w:pPr>
          <w:r>
            <w:fldChar w:fldCharType="begin"/>
          </w:r>
          <w:r>
            <w:instrText xml:space="preserve"> DOCPROPERTY  $Product$  \* MERGEFORMAT </w:instrText>
          </w:r>
          <w:r>
            <w:fldChar w:fldCharType="separate"/>
          </w:r>
          <w:r w:rsidR="004736FA">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2C78754F" w:rsidR="007F6C75" w:rsidRPr="009E5C8E" w:rsidRDefault="00411718" w:rsidP="00720F2E">
          <w:fldSimple w:instr=" DOCPROPERTY  &quot;$Base Release$&quot;  \* MERGEFORMAT ">
            <w:r w:rsidR="004736FA">
              <w:t>4.7.0.x</w:t>
            </w:r>
          </w:fldSimple>
          <w:r w:rsidR="007F6C75">
            <w:t xml:space="preserve"> Fix </w:t>
          </w:r>
          <w:fldSimple w:instr=" DOCPROPERTY  &quot;$Fix Number$&quot;  \* MERGEFORMAT ">
            <w:r w:rsidR="004736FA">
              <w:t>70</w:t>
            </w:r>
          </w:fldSimple>
        </w:p>
      </w:tc>
      <w:tc>
        <w:tcPr>
          <w:tcW w:w="1468" w:type="pct"/>
          <w:vAlign w:val="center"/>
        </w:tcPr>
        <w:p w14:paraId="3264FB69" w14:textId="3D4BB98D" w:rsidR="007F6C75" w:rsidRPr="009E5C8E" w:rsidRDefault="007F6C75" w:rsidP="00720F2E">
          <w:r>
            <w:t>Date</w:t>
          </w:r>
          <w:r w:rsidRPr="009E5C8E">
            <w:t xml:space="preserve">: </w:t>
          </w:r>
          <w:fldSimple w:instr=" DOCPROPERTY  &quot;$Release Date$&quot;  \* MERGEFORMAT ">
            <w:r w:rsidR="004736FA">
              <w:t>14th January 2020</w:t>
            </w:r>
          </w:fldSimple>
        </w:p>
      </w:tc>
      <w:tc>
        <w:tcPr>
          <w:tcW w:w="719" w:type="pct"/>
          <w:vAlign w:val="center"/>
        </w:tcPr>
        <w:p w14:paraId="670DBEB0" w14:textId="3BE48688"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4736FA">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3BC7"/>
    <w:rsid w:val="00063EB0"/>
    <w:rsid w:val="000709BF"/>
    <w:rsid w:val="00073CE2"/>
    <w:rsid w:val="00077A68"/>
    <w:rsid w:val="00083764"/>
    <w:rsid w:val="00083F08"/>
    <w:rsid w:val="00085048"/>
    <w:rsid w:val="00086A4E"/>
    <w:rsid w:val="0009084A"/>
    <w:rsid w:val="00095EF8"/>
    <w:rsid w:val="000962CD"/>
    <w:rsid w:val="000A504C"/>
    <w:rsid w:val="000A6357"/>
    <w:rsid w:val="000B5AA4"/>
    <w:rsid w:val="000C51D1"/>
    <w:rsid w:val="000C5A2D"/>
    <w:rsid w:val="000C6E5D"/>
    <w:rsid w:val="000D166E"/>
    <w:rsid w:val="000E1029"/>
    <w:rsid w:val="000F1EBD"/>
    <w:rsid w:val="000F4646"/>
    <w:rsid w:val="000F5096"/>
    <w:rsid w:val="000F7A00"/>
    <w:rsid w:val="000F7B3E"/>
    <w:rsid w:val="0010038B"/>
    <w:rsid w:val="00100DFD"/>
    <w:rsid w:val="00104CF9"/>
    <w:rsid w:val="00105A2B"/>
    <w:rsid w:val="001139D1"/>
    <w:rsid w:val="00115DA9"/>
    <w:rsid w:val="00122A52"/>
    <w:rsid w:val="00123FB7"/>
    <w:rsid w:val="00125C6F"/>
    <w:rsid w:val="00126056"/>
    <w:rsid w:val="0012681A"/>
    <w:rsid w:val="00150A55"/>
    <w:rsid w:val="00156181"/>
    <w:rsid w:val="00157E04"/>
    <w:rsid w:val="0016498A"/>
    <w:rsid w:val="00166D83"/>
    <w:rsid w:val="00180723"/>
    <w:rsid w:val="00195ABA"/>
    <w:rsid w:val="001B0F78"/>
    <w:rsid w:val="001B1451"/>
    <w:rsid w:val="001D0087"/>
    <w:rsid w:val="001D7492"/>
    <w:rsid w:val="001E1BBF"/>
    <w:rsid w:val="001E79F0"/>
    <w:rsid w:val="00200CF6"/>
    <w:rsid w:val="00202FBA"/>
    <w:rsid w:val="00214E04"/>
    <w:rsid w:val="002247AE"/>
    <w:rsid w:val="00224EA5"/>
    <w:rsid w:val="00230F56"/>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638F"/>
    <w:rsid w:val="00297E3A"/>
    <w:rsid w:val="002A576F"/>
    <w:rsid w:val="002B4A13"/>
    <w:rsid w:val="002B6760"/>
    <w:rsid w:val="002D1BDB"/>
    <w:rsid w:val="002D282C"/>
    <w:rsid w:val="002D77BF"/>
    <w:rsid w:val="002E28E2"/>
    <w:rsid w:val="002E2B05"/>
    <w:rsid w:val="002E36AF"/>
    <w:rsid w:val="002E7637"/>
    <w:rsid w:val="002E7C02"/>
    <w:rsid w:val="002F0AD7"/>
    <w:rsid w:val="002F494F"/>
    <w:rsid w:val="002F615F"/>
    <w:rsid w:val="00300F2B"/>
    <w:rsid w:val="00307776"/>
    <w:rsid w:val="003131F5"/>
    <w:rsid w:val="0031654C"/>
    <w:rsid w:val="003201F0"/>
    <w:rsid w:val="00320217"/>
    <w:rsid w:val="0032143D"/>
    <w:rsid w:val="0032164E"/>
    <w:rsid w:val="003220A7"/>
    <w:rsid w:val="0032435E"/>
    <w:rsid w:val="00343B42"/>
    <w:rsid w:val="003468FB"/>
    <w:rsid w:val="00356B4F"/>
    <w:rsid w:val="00361C26"/>
    <w:rsid w:val="003704AD"/>
    <w:rsid w:val="0037217F"/>
    <w:rsid w:val="00375D1B"/>
    <w:rsid w:val="003766B3"/>
    <w:rsid w:val="00376BA7"/>
    <w:rsid w:val="003777CF"/>
    <w:rsid w:val="003810C4"/>
    <w:rsid w:val="00381193"/>
    <w:rsid w:val="00386C3C"/>
    <w:rsid w:val="00391192"/>
    <w:rsid w:val="00394901"/>
    <w:rsid w:val="003A5CD7"/>
    <w:rsid w:val="003A68EF"/>
    <w:rsid w:val="003B6D63"/>
    <w:rsid w:val="003E0C28"/>
    <w:rsid w:val="003E5E79"/>
    <w:rsid w:val="003F01D4"/>
    <w:rsid w:val="003F5D9A"/>
    <w:rsid w:val="00404DBB"/>
    <w:rsid w:val="00404F9A"/>
    <w:rsid w:val="00411718"/>
    <w:rsid w:val="0041281C"/>
    <w:rsid w:val="004158D7"/>
    <w:rsid w:val="0042237F"/>
    <w:rsid w:val="00423D17"/>
    <w:rsid w:val="004272BB"/>
    <w:rsid w:val="00431ADD"/>
    <w:rsid w:val="00432841"/>
    <w:rsid w:val="00433AE6"/>
    <w:rsid w:val="004348B0"/>
    <w:rsid w:val="00435EF0"/>
    <w:rsid w:val="00447605"/>
    <w:rsid w:val="00450A82"/>
    <w:rsid w:val="00452534"/>
    <w:rsid w:val="004721CF"/>
    <w:rsid w:val="004736FA"/>
    <w:rsid w:val="00473913"/>
    <w:rsid w:val="0048385A"/>
    <w:rsid w:val="004902FD"/>
    <w:rsid w:val="00496107"/>
    <w:rsid w:val="00497DF0"/>
    <w:rsid w:val="004A1ADB"/>
    <w:rsid w:val="004A3C50"/>
    <w:rsid w:val="004A421C"/>
    <w:rsid w:val="004A4276"/>
    <w:rsid w:val="004A46C6"/>
    <w:rsid w:val="004B3A49"/>
    <w:rsid w:val="004C50A5"/>
    <w:rsid w:val="004C5CA3"/>
    <w:rsid w:val="004C74A8"/>
    <w:rsid w:val="004D725D"/>
    <w:rsid w:val="004E1613"/>
    <w:rsid w:val="004E7541"/>
    <w:rsid w:val="004F3257"/>
    <w:rsid w:val="004F426C"/>
    <w:rsid w:val="004F5134"/>
    <w:rsid w:val="00510A8D"/>
    <w:rsid w:val="005111BA"/>
    <w:rsid w:val="005112D9"/>
    <w:rsid w:val="005138E5"/>
    <w:rsid w:val="00522024"/>
    <w:rsid w:val="00524092"/>
    <w:rsid w:val="00524C3B"/>
    <w:rsid w:val="00547336"/>
    <w:rsid w:val="00554171"/>
    <w:rsid w:val="005569C1"/>
    <w:rsid w:val="005847AD"/>
    <w:rsid w:val="00584CFA"/>
    <w:rsid w:val="0058534D"/>
    <w:rsid w:val="00590DAC"/>
    <w:rsid w:val="00595598"/>
    <w:rsid w:val="005A04FD"/>
    <w:rsid w:val="005A0CDB"/>
    <w:rsid w:val="005A48F4"/>
    <w:rsid w:val="005A7929"/>
    <w:rsid w:val="005B1DA7"/>
    <w:rsid w:val="005B2A37"/>
    <w:rsid w:val="005B2C60"/>
    <w:rsid w:val="005B7498"/>
    <w:rsid w:val="005C6BA4"/>
    <w:rsid w:val="005E203C"/>
    <w:rsid w:val="005E2444"/>
    <w:rsid w:val="005E47B5"/>
    <w:rsid w:val="005E5A07"/>
    <w:rsid w:val="005E6005"/>
    <w:rsid w:val="005E70E7"/>
    <w:rsid w:val="005E787B"/>
    <w:rsid w:val="005F4668"/>
    <w:rsid w:val="005F5B4D"/>
    <w:rsid w:val="00603EAD"/>
    <w:rsid w:val="00604D1D"/>
    <w:rsid w:val="0062052B"/>
    <w:rsid w:val="00620726"/>
    <w:rsid w:val="006220AC"/>
    <w:rsid w:val="00625C3D"/>
    <w:rsid w:val="00627F7D"/>
    <w:rsid w:val="00632D43"/>
    <w:rsid w:val="00661684"/>
    <w:rsid w:val="006623E0"/>
    <w:rsid w:val="00670E59"/>
    <w:rsid w:val="00671187"/>
    <w:rsid w:val="00672236"/>
    <w:rsid w:val="00676A75"/>
    <w:rsid w:val="006841EC"/>
    <w:rsid w:val="00685386"/>
    <w:rsid w:val="006864F8"/>
    <w:rsid w:val="006910EE"/>
    <w:rsid w:val="006921F5"/>
    <w:rsid w:val="00693AA1"/>
    <w:rsid w:val="006A37F2"/>
    <w:rsid w:val="006A3AD9"/>
    <w:rsid w:val="006A4489"/>
    <w:rsid w:val="006A7716"/>
    <w:rsid w:val="006B459F"/>
    <w:rsid w:val="006B5928"/>
    <w:rsid w:val="006C07DB"/>
    <w:rsid w:val="006C3C4F"/>
    <w:rsid w:val="006D1903"/>
    <w:rsid w:val="006D1E21"/>
    <w:rsid w:val="006D4CFD"/>
    <w:rsid w:val="006D5184"/>
    <w:rsid w:val="006D5456"/>
    <w:rsid w:val="006D6E27"/>
    <w:rsid w:val="006E1DC5"/>
    <w:rsid w:val="006E59F5"/>
    <w:rsid w:val="006E5A0C"/>
    <w:rsid w:val="006F7F61"/>
    <w:rsid w:val="007011EB"/>
    <w:rsid w:val="007020F2"/>
    <w:rsid w:val="00702334"/>
    <w:rsid w:val="0070314A"/>
    <w:rsid w:val="0070557B"/>
    <w:rsid w:val="007070EB"/>
    <w:rsid w:val="007114D6"/>
    <w:rsid w:val="00716EAD"/>
    <w:rsid w:val="00720F2E"/>
    <w:rsid w:val="00726404"/>
    <w:rsid w:val="00733583"/>
    <w:rsid w:val="00735984"/>
    <w:rsid w:val="00736F71"/>
    <w:rsid w:val="00740595"/>
    <w:rsid w:val="007414E0"/>
    <w:rsid w:val="0074211F"/>
    <w:rsid w:val="00742C2E"/>
    <w:rsid w:val="00750D62"/>
    <w:rsid w:val="00755016"/>
    <w:rsid w:val="0075714D"/>
    <w:rsid w:val="00761656"/>
    <w:rsid w:val="007629E5"/>
    <w:rsid w:val="00771AF6"/>
    <w:rsid w:val="00775483"/>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F60"/>
    <w:rsid w:val="00850A54"/>
    <w:rsid w:val="00852F09"/>
    <w:rsid w:val="00856594"/>
    <w:rsid w:val="00861DCC"/>
    <w:rsid w:val="00865848"/>
    <w:rsid w:val="00866AF3"/>
    <w:rsid w:val="00866F47"/>
    <w:rsid w:val="008739A7"/>
    <w:rsid w:val="0087516F"/>
    <w:rsid w:val="008775A7"/>
    <w:rsid w:val="008873DD"/>
    <w:rsid w:val="008916CB"/>
    <w:rsid w:val="00897476"/>
    <w:rsid w:val="008A0036"/>
    <w:rsid w:val="008A1B4E"/>
    <w:rsid w:val="008A3D58"/>
    <w:rsid w:val="008A4DD5"/>
    <w:rsid w:val="008A7580"/>
    <w:rsid w:val="008B208D"/>
    <w:rsid w:val="008C1898"/>
    <w:rsid w:val="008C25CA"/>
    <w:rsid w:val="008D004E"/>
    <w:rsid w:val="008D68B3"/>
    <w:rsid w:val="008D6E5F"/>
    <w:rsid w:val="008E1128"/>
    <w:rsid w:val="008E12D0"/>
    <w:rsid w:val="008E57BA"/>
    <w:rsid w:val="008F3EBB"/>
    <w:rsid w:val="00900638"/>
    <w:rsid w:val="0091139D"/>
    <w:rsid w:val="009170EF"/>
    <w:rsid w:val="009251B0"/>
    <w:rsid w:val="009252FA"/>
    <w:rsid w:val="00931E65"/>
    <w:rsid w:val="00935C03"/>
    <w:rsid w:val="00943A97"/>
    <w:rsid w:val="00945A84"/>
    <w:rsid w:val="00960B44"/>
    <w:rsid w:val="00965D58"/>
    <w:rsid w:val="00966F06"/>
    <w:rsid w:val="009746E4"/>
    <w:rsid w:val="00975C6D"/>
    <w:rsid w:val="0098135C"/>
    <w:rsid w:val="00986D00"/>
    <w:rsid w:val="00991C35"/>
    <w:rsid w:val="009A053C"/>
    <w:rsid w:val="009A18FD"/>
    <w:rsid w:val="009A2B77"/>
    <w:rsid w:val="009A77E3"/>
    <w:rsid w:val="009B37EF"/>
    <w:rsid w:val="009B5B41"/>
    <w:rsid w:val="009B6467"/>
    <w:rsid w:val="009C0F1D"/>
    <w:rsid w:val="009C44C3"/>
    <w:rsid w:val="009C629F"/>
    <w:rsid w:val="009C6D86"/>
    <w:rsid w:val="009C775E"/>
    <w:rsid w:val="009C7F12"/>
    <w:rsid w:val="009D412B"/>
    <w:rsid w:val="009D6A76"/>
    <w:rsid w:val="009F0132"/>
    <w:rsid w:val="009F67FE"/>
    <w:rsid w:val="009F70A6"/>
    <w:rsid w:val="00A26BB3"/>
    <w:rsid w:val="00A37F3D"/>
    <w:rsid w:val="00A43572"/>
    <w:rsid w:val="00A4379E"/>
    <w:rsid w:val="00A438F4"/>
    <w:rsid w:val="00A45785"/>
    <w:rsid w:val="00A56472"/>
    <w:rsid w:val="00A5769A"/>
    <w:rsid w:val="00A60232"/>
    <w:rsid w:val="00A71391"/>
    <w:rsid w:val="00A81F8F"/>
    <w:rsid w:val="00A83D7C"/>
    <w:rsid w:val="00A87E45"/>
    <w:rsid w:val="00A90A8C"/>
    <w:rsid w:val="00A95E03"/>
    <w:rsid w:val="00AA3450"/>
    <w:rsid w:val="00AB3443"/>
    <w:rsid w:val="00AB51D2"/>
    <w:rsid w:val="00AB529C"/>
    <w:rsid w:val="00AB7A85"/>
    <w:rsid w:val="00AC14DA"/>
    <w:rsid w:val="00AC29F6"/>
    <w:rsid w:val="00AC3F8D"/>
    <w:rsid w:val="00AC639D"/>
    <w:rsid w:val="00AD36C2"/>
    <w:rsid w:val="00AE1E7C"/>
    <w:rsid w:val="00AE2FDD"/>
    <w:rsid w:val="00AE4649"/>
    <w:rsid w:val="00AE46CC"/>
    <w:rsid w:val="00AE4996"/>
    <w:rsid w:val="00AF1E27"/>
    <w:rsid w:val="00B04EA4"/>
    <w:rsid w:val="00B04F0C"/>
    <w:rsid w:val="00B132D4"/>
    <w:rsid w:val="00B14702"/>
    <w:rsid w:val="00B20C85"/>
    <w:rsid w:val="00B30C43"/>
    <w:rsid w:val="00B36BC4"/>
    <w:rsid w:val="00B410F6"/>
    <w:rsid w:val="00B44609"/>
    <w:rsid w:val="00B450F7"/>
    <w:rsid w:val="00B52905"/>
    <w:rsid w:val="00B52C38"/>
    <w:rsid w:val="00B56908"/>
    <w:rsid w:val="00B62930"/>
    <w:rsid w:val="00B62D1B"/>
    <w:rsid w:val="00B805AE"/>
    <w:rsid w:val="00B837D5"/>
    <w:rsid w:val="00B861F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6E2F"/>
    <w:rsid w:val="00C1764C"/>
    <w:rsid w:val="00C17A67"/>
    <w:rsid w:val="00C303C4"/>
    <w:rsid w:val="00C47567"/>
    <w:rsid w:val="00C50C60"/>
    <w:rsid w:val="00C522BB"/>
    <w:rsid w:val="00C52C74"/>
    <w:rsid w:val="00C55FD2"/>
    <w:rsid w:val="00C627B0"/>
    <w:rsid w:val="00C748DF"/>
    <w:rsid w:val="00C75DFB"/>
    <w:rsid w:val="00C80C2C"/>
    <w:rsid w:val="00C82506"/>
    <w:rsid w:val="00C86B21"/>
    <w:rsid w:val="00C86FB8"/>
    <w:rsid w:val="00C90E9A"/>
    <w:rsid w:val="00C9161D"/>
    <w:rsid w:val="00C9611A"/>
    <w:rsid w:val="00C975CC"/>
    <w:rsid w:val="00CA2EB2"/>
    <w:rsid w:val="00CA4B67"/>
    <w:rsid w:val="00CC0C55"/>
    <w:rsid w:val="00CD3AAB"/>
    <w:rsid w:val="00CD65DB"/>
    <w:rsid w:val="00CE31FA"/>
    <w:rsid w:val="00CE3FD0"/>
    <w:rsid w:val="00CF0BC3"/>
    <w:rsid w:val="00CF1854"/>
    <w:rsid w:val="00CF30F6"/>
    <w:rsid w:val="00CF3283"/>
    <w:rsid w:val="00D03F4D"/>
    <w:rsid w:val="00D05CBD"/>
    <w:rsid w:val="00D2044C"/>
    <w:rsid w:val="00D26E94"/>
    <w:rsid w:val="00D31AF3"/>
    <w:rsid w:val="00D3697B"/>
    <w:rsid w:val="00D40FBA"/>
    <w:rsid w:val="00D411A7"/>
    <w:rsid w:val="00D4450A"/>
    <w:rsid w:val="00D51F19"/>
    <w:rsid w:val="00D56742"/>
    <w:rsid w:val="00D632B5"/>
    <w:rsid w:val="00D63965"/>
    <w:rsid w:val="00D6476A"/>
    <w:rsid w:val="00D70480"/>
    <w:rsid w:val="00D75BC1"/>
    <w:rsid w:val="00D813FB"/>
    <w:rsid w:val="00D851CC"/>
    <w:rsid w:val="00D869F0"/>
    <w:rsid w:val="00D87339"/>
    <w:rsid w:val="00DA0D5C"/>
    <w:rsid w:val="00DA2005"/>
    <w:rsid w:val="00DA27E9"/>
    <w:rsid w:val="00DA2B90"/>
    <w:rsid w:val="00DB45A0"/>
    <w:rsid w:val="00DB78FC"/>
    <w:rsid w:val="00DB7AE1"/>
    <w:rsid w:val="00DD1FA9"/>
    <w:rsid w:val="00DD2E42"/>
    <w:rsid w:val="00DD653A"/>
    <w:rsid w:val="00DE3A82"/>
    <w:rsid w:val="00DE79DE"/>
    <w:rsid w:val="00DF267F"/>
    <w:rsid w:val="00DF289B"/>
    <w:rsid w:val="00DF6C85"/>
    <w:rsid w:val="00E15414"/>
    <w:rsid w:val="00E218C7"/>
    <w:rsid w:val="00E242EF"/>
    <w:rsid w:val="00E27602"/>
    <w:rsid w:val="00E35968"/>
    <w:rsid w:val="00E41A4E"/>
    <w:rsid w:val="00E446E6"/>
    <w:rsid w:val="00E452A4"/>
    <w:rsid w:val="00E619DE"/>
    <w:rsid w:val="00E72826"/>
    <w:rsid w:val="00E73498"/>
    <w:rsid w:val="00E73AE9"/>
    <w:rsid w:val="00E75528"/>
    <w:rsid w:val="00E7676B"/>
    <w:rsid w:val="00E916A0"/>
    <w:rsid w:val="00E93E6E"/>
    <w:rsid w:val="00E940EA"/>
    <w:rsid w:val="00EA1DCC"/>
    <w:rsid w:val="00EB25B7"/>
    <w:rsid w:val="00EC2F1D"/>
    <w:rsid w:val="00EC674B"/>
    <w:rsid w:val="00ED24C4"/>
    <w:rsid w:val="00ED7312"/>
    <w:rsid w:val="00EE21FC"/>
    <w:rsid w:val="00EE2BB8"/>
    <w:rsid w:val="00EE2BD9"/>
    <w:rsid w:val="00EE2D44"/>
    <w:rsid w:val="00EE789F"/>
    <w:rsid w:val="00EF1B31"/>
    <w:rsid w:val="00EF37DC"/>
    <w:rsid w:val="00EF680B"/>
    <w:rsid w:val="00F144E7"/>
    <w:rsid w:val="00F16567"/>
    <w:rsid w:val="00F21FE2"/>
    <w:rsid w:val="00F24FB6"/>
    <w:rsid w:val="00F256C8"/>
    <w:rsid w:val="00F32632"/>
    <w:rsid w:val="00F5110B"/>
    <w:rsid w:val="00F5510A"/>
    <w:rsid w:val="00F56675"/>
    <w:rsid w:val="00F6035E"/>
    <w:rsid w:val="00F60504"/>
    <w:rsid w:val="00F61962"/>
    <w:rsid w:val="00F62498"/>
    <w:rsid w:val="00F673B6"/>
    <w:rsid w:val="00F67465"/>
    <w:rsid w:val="00F801CE"/>
    <w:rsid w:val="00F80AAE"/>
    <w:rsid w:val="00F82868"/>
    <w:rsid w:val="00F83FB6"/>
    <w:rsid w:val="00F84C4B"/>
    <w:rsid w:val="00F85DBB"/>
    <w:rsid w:val="00F86B00"/>
    <w:rsid w:val="00F95DC4"/>
    <w:rsid w:val="00FB235D"/>
    <w:rsid w:val="00FB295F"/>
    <w:rsid w:val="00FB3AA7"/>
    <w:rsid w:val="00FB41F9"/>
    <w:rsid w:val="00FB63DE"/>
    <w:rsid w:val="00FC574F"/>
    <w:rsid w:val="00FC65FA"/>
    <w:rsid w:val="00FD3F9D"/>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7667</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162</cp:revision>
  <cp:lastPrinted>2020-01-14T15:00:00Z</cp:lastPrinted>
  <dcterms:created xsi:type="dcterms:W3CDTF">2018-04-10T08:50:00Z</dcterms:created>
  <dcterms:modified xsi:type="dcterms:W3CDTF">2020-01-14T15:00:00Z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14th January 2020</vt:lpwstr>
  </property>
  <property fmtid="{D5CDD505-2E9C-101B-9397-08002B2CF9AE}" pid="5" name="$Bentley Select Release$">
    <vt:lpwstr>exnm04070001en_updt</vt:lpwstr>
  </property>
  <property fmtid="{D5CDD505-2E9C-101B-9397-08002B2CF9AE}" pid="6" name="$Fix Number$">
    <vt:lpwstr>70</vt:lpwstr>
  </property>
  <property fmtid="{D5CDD505-2E9C-101B-9397-08002B2CF9AE}" pid="7" name="$Install SQL Script$">
    <vt:lpwstr>nm_4700_fix</vt:lpwstr>
  </property>
</Properties>
</file>