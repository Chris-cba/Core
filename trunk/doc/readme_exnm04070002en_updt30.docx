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47CF2" w:rsidP="00EB25B7">
      <w:pPr>
        <w:pStyle w:val="coverinfo"/>
      </w:pPr>
      <w:r>
        <w:fldChar w:fldCharType="begin"/>
      </w:r>
      <w:r>
        <w:instrText xml:space="preserve"> DOCPROPERTY  $Product$  \* MERGEFORMAT </w:instrText>
      </w:r>
      <w:r>
        <w:fldChar w:fldCharType="separate"/>
      </w:r>
      <w:r w:rsidR="00DC57E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47CF2" w:rsidP="00EB25B7">
      <w:pPr>
        <w:pStyle w:val="CoverVersion"/>
      </w:pPr>
      <w:r>
        <w:fldChar w:fldCharType="begin"/>
      </w:r>
      <w:r>
        <w:instrText xml:space="preserve"> DOCPROPERTY  "$Base Release$"  \* MERGEFORMAT </w:instrText>
      </w:r>
      <w:r>
        <w:fldChar w:fldCharType="separate"/>
      </w:r>
      <w:r w:rsidR="00DC57E9">
        <w:t>4.7.0.x</w:t>
      </w:r>
      <w:r>
        <w:fldChar w:fldCharType="end"/>
      </w:r>
      <w:r w:rsidR="004C74A8">
        <w:t xml:space="preserve"> Fix </w:t>
      </w:r>
      <w:r w:rsidR="00207388">
        <w:t>30</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DC57E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C57E9">
        <w:rPr>
          <w:noProof/>
        </w:rPr>
        <w:t>1.</w:t>
      </w:r>
      <w:r w:rsidR="00DC57E9">
        <w:rPr>
          <w:rFonts w:asciiTheme="minorHAnsi" w:eastAsiaTheme="minorEastAsia" w:hAnsiTheme="minorHAnsi" w:cstheme="minorBidi"/>
          <w:noProof/>
          <w:sz w:val="22"/>
          <w:szCs w:val="22"/>
          <w:lang w:val="en-US" w:eastAsia="en-US"/>
        </w:rPr>
        <w:tab/>
      </w:r>
      <w:r w:rsidR="00DC57E9">
        <w:rPr>
          <w:noProof/>
        </w:rPr>
        <w:t>Introduction</w:t>
      </w:r>
      <w:r w:rsidR="00DC57E9">
        <w:rPr>
          <w:noProof/>
        </w:rPr>
        <w:tab/>
      </w:r>
      <w:r w:rsidR="00DC57E9">
        <w:rPr>
          <w:noProof/>
        </w:rPr>
        <w:fldChar w:fldCharType="begin"/>
      </w:r>
      <w:r w:rsidR="00DC57E9">
        <w:rPr>
          <w:noProof/>
        </w:rPr>
        <w:instrText xml:space="preserve"> PAGEREF _Toc440624481 \h </w:instrText>
      </w:r>
      <w:r w:rsidR="00DC57E9">
        <w:rPr>
          <w:noProof/>
        </w:rPr>
      </w:r>
      <w:r w:rsidR="00DC57E9">
        <w:rPr>
          <w:noProof/>
        </w:rPr>
        <w:fldChar w:fldCharType="separate"/>
      </w:r>
      <w:r w:rsidR="00AF2786">
        <w:rPr>
          <w:noProof/>
        </w:rPr>
        <w:t>2</w:t>
      </w:r>
      <w:r w:rsidR="00DC57E9">
        <w:rPr>
          <w:noProof/>
        </w:rPr>
        <w:fldChar w:fldCharType="end"/>
      </w:r>
    </w:p>
    <w:p w:rsidR="00DC57E9" w:rsidRDefault="00DC57E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_Toc440624482 \h </w:instrText>
      </w:r>
      <w:r>
        <w:rPr>
          <w:noProof/>
        </w:rPr>
      </w:r>
      <w:r>
        <w:rPr>
          <w:noProof/>
        </w:rPr>
        <w:fldChar w:fldCharType="separate"/>
      </w:r>
      <w:r w:rsidR="00AF2786">
        <w:rPr>
          <w:noProof/>
        </w:rPr>
        <w:t>2</w:t>
      </w:r>
      <w:r>
        <w:rPr>
          <w:noProof/>
        </w:rPr>
        <w:fldChar w:fldCharType="end"/>
      </w:r>
    </w:p>
    <w:p w:rsidR="00DC57E9" w:rsidRDefault="00DC57E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_Toc440624483 \h </w:instrText>
      </w:r>
      <w:r>
        <w:rPr>
          <w:noProof/>
        </w:rPr>
      </w:r>
      <w:r>
        <w:rPr>
          <w:noProof/>
        </w:rPr>
        <w:fldChar w:fldCharType="separate"/>
      </w:r>
      <w:r w:rsidR="00AF2786">
        <w:rPr>
          <w:noProof/>
        </w:rPr>
        <w:t>2</w:t>
      </w:r>
      <w:r>
        <w:rPr>
          <w:noProof/>
        </w:rPr>
        <w:fldChar w:fldCharType="end"/>
      </w:r>
    </w:p>
    <w:p w:rsidR="00DC57E9" w:rsidRDefault="00DC57E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_Toc440624484 \h </w:instrText>
      </w:r>
      <w:r>
        <w:rPr>
          <w:noProof/>
        </w:rPr>
      </w:r>
      <w:r>
        <w:rPr>
          <w:noProof/>
        </w:rPr>
        <w:fldChar w:fldCharType="separate"/>
      </w:r>
      <w:r w:rsidR="00AF2786">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40624481"/>
      <w:r w:rsidRPr="00EA3636">
        <w:lastRenderedPageBreak/>
        <w:t>Introduction</w:t>
      </w:r>
      <w:bookmarkEnd w:id="0"/>
      <w:r w:rsidRPr="00EA3636">
        <w:t xml:space="preserve"> </w:t>
      </w:r>
      <w:bookmarkStart w:id="1" w:name="_GoBack"/>
      <w:bookmarkEnd w:id="1"/>
    </w:p>
    <w:p w:rsidR="00EB25B7" w:rsidRPr="00EA3636" w:rsidRDefault="00EB25B7" w:rsidP="00EB25B7">
      <w:r w:rsidRPr="00EA3636">
        <w:t xml:space="preserve">This document defines the changes made to the </w:t>
      </w:r>
      <w:r w:rsidR="00E47CF2">
        <w:fldChar w:fldCharType="begin"/>
      </w:r>
      <w:r w:rsidR="00E47CF2">
        <w:instrText xml:space="preserve"> DOCPROPE</w:instrText>
      </w:r>
      <w:r w:rsidR="00E47CF2">
        <w:instrText xml:space="preserve">RTY  $Product$  \* MERGEFORMAT </w:instrText>
      </w:r>
      <w:r w:rsidR="00E47CF2">
        <w:fldChar w:fldCharType="separate"/>
      </w:r>
      <w:r w:rsidR="00DC57E9">
        <w:t>Network Manager</w:t>
      </w:r>
      <w:r w:rsidR="00E47CF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E47CF2">
        <w:fldChar w:fldCharType="begin"/>
      </w:r>
      <w:r w:rsidR="00E47CF2">
        <w:instrText xml:space="preserve"> DOCPROPERTY  "$Base Release$"  \* MERGEFORMAT </w:instrText>
      </w:r>
      <w:r w:rsidR="00E47CF2">
        <w:fldChar w:fldCharType="separate"/>
      </w:r>
      <w:r w:rsidR="00DC57E9">
        <w:t>4.7.0.</w:t>
      </w:r>
      <w:r w:rsidR="00E47CF2">
        <w:fldChar w:fldCharType="end"/>
      </w:r>
      <w:r w:rsidR="00186B9A">
        <w:t>x</w:t>
      </w:r>
      <w:r w:rsidR="004C74A8">
        <w:t xml:space="preserve"> Fix </w:t>
      </w:r>
      <w:r w:rsidR="00E45766">
        <w:t>30</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4062448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E47CF2" w:rsidP="00E45766">
            <w:pPr>
              <w:pStyle w:val="TableText"/>
            </w:pPr>
            <w:r>
              <w:fldChar w:fldCharType="begin"/>
            </w:r>
            <w:r>
              <w:instrText xml:space="preserve"> DOCPROPERTY  "$Base Release$"  \* MERGEFORMAT </w:instrText>
            </w:r>
            <w:r>
              <w:fldChar w:fldCharType="separate"/>
            </w:r>
            <w:r w:rsidR="00DC57E9">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45766" w:rsidRDefault="00E45766" w:rsidP="00E45766">
            <w:pPr>
              <w:pStyle w:val="Default"/>
              <w:jc w:val="both"/>
              <w:rPr>
                <w:sz w:val="16"/>
                <w:szCs w:val="16"/>
              </w:rPr>
            </w:pPr>
            <w:r>
              <w:rPr>
                <w:sz w:val="16"/>
                <w:szCs w:val="16"/>
              </w:rPr>
              <w:t>Network Manager 4.7.0.</w:t>
            </w:r>
            <w:r w:rsidR="00F36429">
              <w:rPr>
                <w:sz w:val="16"/>
                <w:szCs w:val="16"/>
              </w:rPr>
              <w:t>x</w:t>
            </w:r>
            <w:r>
              <w:rPr>
                <w:sz w:val="16"/>
                <w:szCs w:val="16"/>
              </w:rPr>
              <w:t xml:space="preserve"> Fix 30 Patchset. </w:t>
            </w:r>
          </w:p>
          <w:p w:rsidR="00EB25B7" w:rsidRPr="00EA3636" w:rsidRDefault="00E45766" w:rsidP="00E45766">
            <w:pPr>
              <w:pStyle w:val="TableText"/>
              <w:jc w:val="both"/>
            </w:pPr>
            <w:r>
              <w:rPr>
                <w:szCs w:val="16"/>
              </w:rPr>
              <w:t xml:space="preserve">Please refer to Section 4 of this document for details of each of the individual defects included. </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36429" w:rsidP="00F638F8">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folder that exnm0407000</w:t>
            </w:r>
            <w:r w:rsidR="00D03E7E">
              <w:rPr>
                <w:sz w:val="16"/>
                <w:szCs w:val="16"/>
              </w:rPr>
              <w:t>2</w:t>
            </w:r>
            <w:r>
              <w:rPr>
                <w:sz w:val="16"/>
                <w:szCs w:val="16"/>
              </w:rPr>
              <w:t>en_updt</w:t>
            </w:r>
            <w:r w:rsidR="00F36429">
              <w:rPr>
                <w:sz w:val="16"/>
                <w:szCs w:val="16"/>
              </w:rPr>
              <w:t>30</w:t>
            </w:r>
            <w:r w:rsidRPr="0023721B">
              <w:rPr>
                <w:sz w:val="16"/>
                <w:szCs w:val="16"/>
              </w:rPr>
              <w:t>.</w:t>
            </w:r>
            <w:r>
              <w:rPr>
                <w:sz w:val="16"/>
                <w:szCs w:val="16"/>
              </w:rPr>
              <w:t>zip</w:t>
            </w:r>
            <w:r w:rsidRPr="0023721B">
              <w:rPr>
                <w:sz w:val="16"/>
                <w:szCs w:val="16"/>
              </w:rPr>
              <w:t xml:space="preserve"> was extracted to (the folder containing this readme).</w:t>
            </w:r>
          </w:p>
          <w:p w:rsidR="0023721B" w:rsidRPr="0023721B" w:rsidRDefault="0023721B" w:rsidP="0023721B">
            <w:pPr>
              <w:pStyle w:val="Default"/>
              <w:jc w:val="both"/>
              <w:rPr>
                <w:sz w:val="16"/>
                <w:szCs w:val="16"/>
              </w:rPr>
            </w:pPr>
          </w:p>
          <w:p w:rsidR="0023721B" w:rsidRPr="0023721B" w:rsidRDefault="0023721B" w:rsidP="0023721B">
            <w:pPr>
              <w:pStyle w:val="Default"/>
              <w:jc w:val="both"/>
              <w:rPr>
                <w:sz w:val="16"/>
                <w:szCs w:val="16"/>
              </w:rPr>
            </w:pPr>
            <w:r w:rsidRPr="0023721B">
              <w:rPr>
                <w:sz w:val="16"/>
                <w:szCs w:val="16"/>
              </w:rPr>
              <w:t xml:space="preserve">Go to the relevant </w:t>
            </w:r>
            <w:r w:rsidRPr="0023721B">
              <w:rPr>
                <w:b/>
                <w:sz w:val="16"/>
                <w:szCs w:val="16"/>
              </w:rPr>
              <w:t>exor\bin</w:t>
            </w:r>
            <w:r>
              <w:rPr>
                <w:sz w:val="16"/>
                <w:szCs w:val="16"/>
              </w:rPr>
              <w:t xml:space="preserve"> directory on the Oracle WebL</w:t>
            </w:r>
            <w:r w:rsidRPr="0023721B">
              <w:rPr>
                <w:sz w:val="16"/>
                <w:szCs w:val="16"/>
              </w:rPr>
              <w:t xml:space="preserve">ogic </w:t>
            </w:r>
            <w:r>
              <w:rPr>
                <w:sz w:val="16"/>
                <w:szCs w:val="16"/>
              </w:rPr>
              <w:t xml:space="preserve">Forms </w:t>
            </w:r>
            <w:r w:rsidRPr="0023721B">
              <w:rPr>
                <w:sz w:val="16"/>
                <w:szCs w:val="16"/>
              </w:rPr>
              <w:t>Server and rename the following file:-</w:t>
            </w:r>
          </w:p>
          <w:p w:rsidR="0023721B" w:rsidRDefault="0023721B" w:rsidP="0023721B">
            <w:pPr>
              <w:pStyle w:val="Default"/>
              <w:jc w:val="both"/>
              <w:rPr>
                <w:b/>
                <w:sz w:val="16"/>
                <w:szCs w:val="16"/>
              </w:rPr>
            </w:pPr>
            <w:r w:rsidRPr="0023721B">
              <w:rPr>
                <w:b/>
                <w:sz w:val="16"/>
                <w:szCs w:val="16"/>
              </w:rPr>
              <w:t>nm05</w:t>
            </w:r>
            <w:r w:rsidR="00F36429">
              <w:rPr>
                <w:b/>
                <w:sz w:val="16"/>
                <w:szCs w:val="16"/>
              </w:rPr>
              <w:t>9</w:t>
            </w:r>
            <w:r w:rsidRPr="0023721B">
              <w:rPr>
                <w:b/>
                <w:sz w:val="16"/>
                <w:szCs w:val="16"/>
              </w:rPr>
              <w:t>0.fmx</w:t>
            </w:r>
            <w:r w:rsidRPr="0023721B">
              <w:rPr>
                <w:sz w:val="16"/>
                <w:szCs w:val="16"/>
              </w:rPr>
              <w:t xml:space="preserve"> to </w:t>
            </w:r>
            <w:r w:rsidRPr="0023721B">
              <w:rPr>
                <w:b/>
                <w:sz w:val="16"/>
                <w:szCs w:val="16"/>
              </w:rPr>
              <w:t>nm05</w:t>
            </w:r>
            <w:r w:rsidR="00F36429">
              <w:rPr>
                <w:b/>
                <w:sz w:val="16"/>
                <w:szCs w:val="16"/>
              </w:rPr>
              <w:t>9</w:t>
            </w:r>
            <w:r w:rsidRPr="0023721B">
              <w:rPr>
                <w:b/>
                <w:sz w:val="16"/>
                <w:szCs w:val="16"/>
              </w:rPr>
              <w:t>0_old.fmx</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Then</w:t>
            </w:r>
            <w:r w:rsidR="00415859">
              <w:rPr>
                <w:sz w:val="16"/>
                <w:szCs w:val="16"/>
              </w:rPr>
              <w:t xml:space="preserve"> copy in the new version of these</w:t>
            </w:r>
            <w:r w:rsidRPr="0023721B">
              <w:rPr>
                <w:sz w:val="16"/>
                <w:szCs w:val="16"/>
              </w:rPr>
              <w:t xml:space="preserve"> file</w:t>
            </w:r>
            <w:r w:rsidR="00415859">
              <w:rPr>
                <w:sz w:val="16"/>
                <w:szCs w:val="16"/>
              </w:rPr>
              <w:t>s</w:t>
            </w:r>
            <w:r w:rsidRPr="0023721B">
              <w:rPr>
                <w:sz w:val="16"/>
                <w:szCs w:val="16"/>
              </w:rPr>
              <w:t xml:space="preserve"> from the staging folder.</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 xml:space="preserve">Log onto SQL*Plus as the </w:t>
            </w:r>
            <w:r w:rsidRPr="0023721B">
              <w:rPr>
                <w:b/>
                <w:sz w:val="16"/>
                <w:szCs w:val="16"/>
              </w:rPr>
              <w:t>Highways Owner</w:t>
            </w:r>
            <w:r w:rsidRPr="0023721B">
              <w:rPr>
                <w:sz w:val="16"/>
                <w:szCs w:val="16"/>
              </w:rPr>
              <w:t xml:space="preserve"> with the staging folder as the working directory.</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At the pr</w:t>
            </w:r>
            <w:r>
              <w:rPr>
                <w:sz w:val="16"/>
                <w:szCs w:val="16"/>
              </w:rPr>
              <w:t xml:space="preserve">ompt type </w:t>
            </w:r>
            <w:r w:rsidRPr="0023721B">
              <w:rPr>
                <w:b/>
                <w:sz w:val="16"/>
                <w:szCs w:val="16"/>
              </w:rPr>
              <w:t>START nm_4700_fix</w:t>
            </w:r>
            <w:r w:rsidR="00F36429">
              <w:rPr>
                <w:b/>
                <w:sz w:val="16"/>
                <w:szCs w:val="16"/>
              </w:rPr>
              <w:t>30</w:t>
            </w:r>
            <w:r w:rsidR="002225AE">
              <w:rPr>
                <w:b/>
                <w:sz w:val="16"/>
                <w:szCs w:val="16"/>
              </w:rPr>
              <w:t>.sql</w:t>
            </w:r>
            <w:r w:rsidRPr="0023721B">
              <w:rPr>
                <w:sz w:val="16"/>
                <w:szCs w:val="16"/>
              </w:rPr>
              <w:t xml:space="preserve"> and press return.</w:t>
            </w:r>
          </w:p>
          <w:p w:rsidR="0023721B" w:rsidRPr="0023721B" w:rsidRDefault="0023721B" w:rsidP="0023721B">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062448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23721B" w:rsidP="00F36429">
            <w:pPr>
              <w:pStyle w:val="TableText"/>
              <w:rPr>
                <w:rStyle w:val="TableTitleline"/>
                <w:bCs w:val="0"/>
                <w:i w:val="0"/>
                <w:iCs w:val="0"/>
              </w:rPr>
            </w:pPr>
            <w:r>
              <w:t>nm05</w:t>
            </w:r>
            <w:r w:rsidR="00F36429">
              <w:t>9</w:t>
            </w:r>
            <w:r>
              <w:t>0.fmx</w:t>
            </w:r>
          </w:p>
        </w:tc>
        <w:tc>
          <w:tcPr>
            <w:tcW w:w="7733" w:type="dxa"/>
            <w:shd w:val="clear" w:color="auto" w:fill="FFFFFF" w:themeFill="background1"/>
          </w:tcPr>
          <w:p w:rsidR="00EB25B7" w:rsidRPr="00EB25B7" w:rsidRDefault="0023721B" w:rsidP="00EB25B7">
            <w:pPr>
              <w:pStyle w:val="TableText"/>
            </w:pPr>
            <w:r>
              <w:t>5</w:t>
            </w:r>
            <w:r w:rsidR="00F36429">
              <w:t>.11.1.7.1.3</w:t>
            </w:r>
          </w:p>
        </w:tc>
      </w:tr>
      <w:tr w:rsidR="00F36429" w:rsidRPr="00EA3636" w:rsidTr="00EF1DCD">
        <w:trPr>
          <w:trHeight w:val="181"/>
        </w:trPr>
        <w:tc>
          <w:tcPr>
            <w:tcW w:w="2545" w:type="dxa"/>
            <w:shd w:val="clear" w:color="auto" w:fill="FFFFFF" w:themeFill="background1"/>
          </w:tcPr>
          <w:p w:rsidR="00F36429" w:rsidRDefault="00F36429" w:rsidP="00F36429">
            <w:pPr>
              <w:pStyle w:val="TableText"/>
            </w:pPr>
            <w:r>
              <w:t>nm3gaz_qry.pkw</w:t>
            </w:r>
          </w:p>
        </w:tc>
        <w:tc>
          <w:tcPr>
            <w:tcW w:w="7733" w:type="dxa"/>
            <w:shd w:val="clear" w:color="auto" w:fill="FFFFFF" w:themeFill="background1"/>
          </w:tcPr>
          <w:p w:rsidR="00F36429" w:rsidRDefault="00F36429" w:rsidP="00EB25B7">
            <w:pPr>
              <w:pStyle w:val="TableText"/>
            </w:pPr>
            <w:r>
              <w:t>2.23</w:t>
            </w:r>
          </w:p>
        </w:tc>
      </w:tr>
    </w:tbl>
    <w:p w:rsidR="00EB25B7" w:rsidRDefault="00EB25B7" w:rsidP="00DD2E42">
      <w:pPr>
        <w:pStyle w:val="Heading1"/>
      </w:pPr>
      <w:bookmarkStart w:id="4" w:name="_Toc440624484"/>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F36429" w:rsidP="005603EE">
            <w:pPr>
              <w:pStyle w:val="TableText"/>
              <w:rPr>
                <w:rStyle w:val="TableTitleline"/>
                <w:b w:val="0"/>
                <w:bCs w:val="0"/>
                <w:i w:val="0"/>
                <w:iCs w:val="0"/>
              </w:rPr>
            </w:pPr>
            <w:r w:rsidRPr="00F36429">
              <w:t>EXOR AST: Print Screen capability on Asset Maintenance form</w:t>
            </w:r>
          </w:p>
        </w:tc>
        <w:tc>
          <w:tcPr>
            <w:tcW w:w="2070" w:type="dxa"/>
            <w:shd w:val="clear" w:color="auto" w:fill="FFFFFF" w:themeFill="background1"/>
          </w:tcPr>
          <w:p w:rsidR="00F81ADD" w:rsidRPr="00EB25B7" w:rsidRDefault="00F36429" w:rsidP="00F36429">
            <w:pPr>
              <w:pStyle w:val="TableText"/>
            </w:pPr>
            <w:r>
              <w:t>Enhancement</w:t>
            </w:r>
            <w:r w:rsidR="005603EE">
              <w:t xml:space="preserve"> </w:t>
            </w:r>
            <w:r w:rsidR="0023721B">
              <w:t>1</w:t>
            </w:r>
            <w:r>
              <w:t>75506</w:t>
            </w:r>
          </w:p>
        </w:tc>
        <w:tc>
          <w:tcPr>
            <w:tcW w:w="2243" w:type="dxa"/>
            <w:shd w:val="clear" w:color="auto" w:fill="FFFFFF" w:themeFill="background1"/>
          </w:tcPr>
          <w:p w:rsidR="00F81ADD" w:rsidRPr="00EB25B7" w:rsidRDefault="00F36429" w:rsidP="0060682C">
            <w:pPr>
              <w:pStyle w:val="TableText"/>
            </w:pPr>
            <w:r w:rsidRPr="00F36429">
              <w:t>7000295967</w:t>
            </w:r>
          </w:p>
        </w:tc>
      </w:tr>
      <w:tr w:rsidR="00F36429" w:rsidRPr="00EA3636" w:rsidTr="00DD2E42">
        <w:trPr>
          <w:trHeight w:val="181"/>
        </w:trPr>
        <w:tc>
          <w:tcPr>
            <w:tcW w:w="5965" w:type="dxa"/>
            <w:shd w:val="clear" w:color="auto" w:fill="FFFFFF" w:themeFill="background1"/>
          </w:tcPr>
          <w:p w:rsidR="00F36429" w:rsidRPr="005603EE" w:rsidRDefault="00F36429" w:rsidP="005603EE">
            <w:pPr>
              <w:pStyle w:val="TableText"/>
              <w:rPr>
                <w:rStyle w:val="TableTitleline"/>
                <w:b w:val="0"/>
                <w:bCs w:val="0"/>
                <w:i w:val="0"/>
                <w:iCs w:val="0"/>
              </w:rPr>
            </w:pPr>
            <w:r w:rsidRPr="00F36429">
              <w:t>EXOR AST: Error on Asset Forms when querying location with negative BMP/positive EMP</w:t>
            </w:r>
          </w:p>
        </w:tc>
        <w:tc>
          <w:tcPr>
            <w:tcW w:w="2070" w:type="dxa"/>
            <w:shd w:val="clear" w:color="auto" w:fill="FFFFFF" w:themeFill="background1"/>
          </w:tcPr>
          <w:p w:rsidR="00F36429" w:rsidRDefault="00F36429" w:rsidP="00F36429">
            <w:pPr>
              <w:pStyle w:val="TableText"/>
            </w:pPr>
            <w:r>
              <w:t>Defect 112697</w:t>
            </w:r>
          </w:p>
        </w:tc>
        <w:tc>
          <w:tcPr>
            <w:tcW w:w="2243" w:type="dxa"/>
            <w:shd w:val="clear" w:color="auto" w:fill="FFFFFF" w:themeFill="background1"/>
          </w:tcPr>
          <w:p w:rsidR="00F36429" w:rsidRPr="005603EE" w:rsidRDefault="00F36429" w:rsidP="0060682C">
            <w:pPr>
              <w:pStyle w:val="TableText"/>
            </w:pPr>
            <w:r w:rsidRPr="00F36429">
              <w:t>7000194350</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CF2" w:rsidRDefault="00E47CF2" w:rsidP="005569C1">
      <w:pPr>
        <w:spacing w:after="0" w:line="240" w:lineRule="auto"/>
      </w:pPr>
      <w:r>
        <w:separator/>
      </w:r>
    </w:p>
  </w:endnote>
  <w:endnote w:type="continuationSeparator" w:id="0">
    <w:p w:rsidR="00E47CF2" w:rsidRDefault="00E47CF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CF2" w:rsidRDefault="00E47CF2" w:rsidP="005569C1">
      <w:pPr>
        <w:spacing w:after="0" w:line="240" w:lineRule="auto"/>
      </w:pPr>
      <w:r>
        <w:separator/>
      </w:r>
    </w:p>
  </w:footnote>
  <w:footnote w:type="continuationSeparator" w:id="0">
    <w:p w:rsidR="00E47CF2" w:rsidRDefault="00E47CF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F2786">
            <w:t>15-Jan-16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AF2786">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F9D3E8D" wp14:editId="0E7585D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E47CF2" w:rsidP="004C74A8">
          <w:pPr>
            <w:rPr>
              <w:rStyle w:val="HighlightText"/>
            </w:rPr>
          </w:pPr>
          <w:r>
            <w:fldChar w:fldCharType="begin"/>
          </w:r>
          <w:r>
            <w:instrText xml:space="preserve"> DOCPROPERTY  $Product$  \* MERGEFORMAT </w:instrText>
          </w:r>
          <w:r>
            <w:fldChar w:fldCharType="separate"/>
          </w:r>
          <w:r w:rsidR="00AF2786">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47CF2" w:rsidP="00096F19">
          <w:r>
            <w:fldChar w:fldCharType="begin"/>
          </w:r>
          <w:r>
            <w:instrText xml:space="preserve"> DOCPROPERTY  "$Base Release$"  \* MERGEFORMAT </w:instrText>
          </w:r>
          <w:r>
            <w:fldChar w:fldCharType="separate"/>
          </w:r>
          <w:r w:rsidR="00AF2786">
            <w:t>4.7.0.x</w:t>
          </w:r>
          <w:r>
            <w:fldChar w:fldCharType="end"/>
          </w:r>
          <w:r w:rsidR="0070557B">
            <w:t xml:space="preserve"> Fix </w:t>
          </w:r>
          <w:r w:rsidR="00E45766">
            <w:t>30</w:t>
          </w:r>
          <w:r w:rsidR="0070557B">
            <w:fldChar w:fldCharType="begin"/>
          </w:r>
          <w:r w:rsidR="0070557B">
            <w:instrText xml:space="preserve"> COMMENTS   \* MERGEFORMAT </w:instrText>
          </w:r>
          <w:r w:rsidR="0070557B">
            <w:fldChar w:fldCharType="end"/>
          </w:r>
        </w:p>
      </w:tc>
      <w:tc>
        <w:tcPr>
          <w:tcW w:w="1319" w:type="pct"/>
          <w:vAlign w:val="center"/>
        </w:tcPr>
        <w:p w:rsidR="00F833BD" w:rsidRPr="009E5C8E" w:rsidRDefault="0070557B" w:rsidP="00F833BD">
          <w:r>
            <w:t>Date</w:t>
          </w:r>
          <w:r w:rsidRPr="009E5C8E">
            <w:t xml:space="preserve">: </w:t>
          </w:r>
          <w:r w:rsidR="00F833BD">
            <w:t>15-JAN-2016</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F2786">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F2786">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63DC"/>
    <w:rsid w:val="000375F7"/>
    <w:rsid w:val="00037B54"/>
    <w:rsid w:val="00050028"/>
    <w:rsid w:val="0005168B"/>
    <w:rsid w:val="00055696"/>
    <w:rsid w:val="00063EB0"/>
    <w:rsid w:val="00072123"/>
    <w:rsid w:val="00080AFD"/>
    <w:rsid w:val="00086DCB"/>
    <w:rsid w:val="00096F19"/>
    <w:rsid w:val="000A6357"/>
    <w:rsid w:val="000E4A5A"/>
    <w:rsid w:val="001011E9"/>
    <w:rsid w:val="00112018"/>
    <w:rsid w:val="001173F1"/>
    <w:rsid w:val="00127594"/>
    <w:rsid w:val="00127C4D"/>
    <w:rsid w:val="00132DB1"/>
    <w:rsid w:val="00135F88"/>
    <w:rsid w:val="0017588D"/>
    <w:rsid w:val="00186B9A"/>
    <w:rsid w:val="00193C18"/>
    <w:rsid w:val="001971F8"/>
    <w:rsid w:val="001D7AA7"/>
    <w:rsid w:val="00200028"/>
    <w:rsid w:val="00207388"/>
    <w:rsid w:val="002120F9"/>
    <w:rsid w:val="002225AE"/>
    <w:rsid w:val="0023721B"/>
    <w:rsid w:val="002430AD"/>
    <w:rsid w:val="00253ADA"/>
    <w:rsid w:val="00287AFE"/>
    <w:rsid w:val="00295AEA"/>
    <w:rsid w:val="002B6E54"/>
    <w:rsid w:val="002C2A06"/>
    <w:rsid w:val="002F61C1"/>
    <w:rsid w:val="00317278"/>
    <w:rsid w:val="00350ACC"/>
    <w:rsid w:val="00352D96"/>
    <w:rsid w:val="00357CA8"/>
    <w:rsid w:val="003650DA"/>
    <w:rsid w:val="00387B52"/>
    <w:rsid w:val="00392804"/>
    <w:rsid w:val="0039460E"/>
    <w:rsid w:val="00395D2B"/>
    <w:rsid w:val="003B6A83"/>
    <w:rsid w:val="003C5EAF"/>
    <w:rsid w:val="003C6C51"/>
    <w:rsid w:val="003D3672"/>
    <w:rsid w:val="003E6471"/>
    <w:rsid w:val="003E667F"/>
    <w:rsid w:val="003F096F"/>
    <w:rsid w:val="004051FF"/>
    <w:rsid w:val="004052D6"/>
    <w:rsid w:val="00406FDA"/>
    <w:rsid w:val="004145ED"/>
    <w:rsid w:val="00415859"/>
    <w:rsid w:val="004272BB"/>
    <w:rsid w:val="0043296C"/>
    <w:rsid w:val="00434EB7"/>
    <w:rsid w:val="00435C7D"/>
    <w:rsid w:val="00446838"/>
    <w:rsid w:val="00452534"/>
    <w:rsid w:val="00460E04"/>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777"/>
    <w:rsid w:val="005A0CDB"/>
    <w:rsid w:val="005B044F"/>
    <w:rsid w:val="005B2C60"/>
    <w:rsid w:val="005B735D"/>
    <w:rsid w:val="005C4E47"/>
    <w:rsid w:val="005D6AE9"/>
    <w:rsid w:val="005E05BB"/>
    <w:rsid w:val="005E74F9"/>
    <w:rsid w:val="005F4FEB"/>
    <w:rsid w:val="00637272"/>
    <w:rsid w:val="00637CCB"/>
    <w:rsid w:val="006508CA"/>
    <w:rsid w:val="0065575B"/>
    <w:rsid w:val="00670DA0"/>
    <w:rsid w:val="0068005A"/>
    <w:rsid w:val="00683458"/>
    <w:rsid w:val="00684822"/>
    <w:rsid w:val="00685386"/>
    <w:rsid w:val="006870B5"/>
    <w:rsid w:val="00691F22"/>
    <w:rsid w:val="00691FF0"/>
    <w:rsid w:val="00693C7B"/>
    <w:rsid w:val="00695D35"/>
    <w:rsid w:val="006978D0"/>
    <w:rsid w:val="006A7C66"/>
    <w:rsid w:val="006E59F5"/>
    <w:rsid w:val="006F62CE"/>
    <w:rsid w:val="0070557B"/>
    <w:rsid w:val="007346FF"/>
    <w:rsid w:val="00747A0A"/>
    <w:rsid w:val="00794376"/>
    <w:rsid w:val="007A7B6A"/>
    <w:rsid w:val="008139BD"/>
    <w:rsid w:val="00856594"/>
    <w:rsid w:val="00890B47"/>
    <w:rsid w:val="00892D7A"/>
    <w:rsid w:val="00896AE3"/>
    <w:rsid w:val="008D07E7"/>
    <w:rsid w:val="008E08F7"/>
    <w:rsid w:val="008F6B2D"/>
    <w:rsid w:val="00911E5F"/>
    <w:rsid w:val="00912AFD"/>
    <w:rsid w:val="00917058"/>
    <w:rsid w:val="00932016"/>
    <w:rsid w:val="009A7264"/>
    <w:rsid w:val="009C4728"/>
    <w:rsid w:val="009E3C97"/>
    <w:rsid w:val="009F5506"/>
    <w:rsid w:val="00A22685"/>
    <w:rsid w:val="00A4297F"/>
    <w:rsid w:val="00A52FDE"/>
    <w:rsid w:val="00A53D00"/>
    <w:rsid w:val="00A54DA5"/>
    <w:rsid w:val="00A627CA"/>
    <w:rsid w:val="00A840FF"/>
    <w:rsid w:val="00A934BB"/>
    <w:rsid w:val="00AB07E1"/>
    <w:rsid w:val="00AB7B57"/>
    <w:rsid w:val="00AD36C2"/>
    <w:rsid w:val="00AF2786"/>
    <w:rsid w:val="00B11961"/>
    <w:rsid w:val="00B16C94"/>
    <w:rsid w:val="00B16FF4"/>
    <w:rsid w:val="00B36E39"/>
    <w:rsid w:val="00B450FC"/>
    <w:rsid w:val="00B63BDC"/>
    <w:rsid w:val="00B64519"/>
    <w:rsid w:val="00B716B6"/>
    <w:rsid w:val="00B77589"/>
    <w:rsid w:val="00B85424"/>
    <w:rsid w:val="00B92E51"/>
    <w:rsid w:val="00BA1A5A"/>
    <w:rsid w:val="00BB4A76"/>
    <w:rsid w:val="00BC7D7A"/>
    <w:rsid w:val="00BD1D49"/>
    <w:rsid w:val="00BD76B6"/>
    <w:rsid w:val="00BF71A5"/>
    <w:rsid w:val="00C459BD"/>
    <w:rsid w:val="00C47567"/>
    <w:rsid w:val="00C94AD1"/>
    <w:rsid w:val="00CB2911"/>
    <w:rsid w:val="00CC59C0"/>
    <w:rsid w:val="00CD372B"/>
    <w:rsid w:val="00CD395B"/>
    <w:rsid w:val="00CD4A9B"/>
    <w:rsid w:val="00CF0232"/>
    <w:rsid w:val="00CF1726"/>
    <w:rsid w:val="00CF7B66"/>
    <w:rsid w:val="00D020B3"/>
    <w:rsid w:val="00D03E7E"/>
    <w:rsid w:val="00D21C9E"/>
    <w:rsid w:val="00D34934"/>
    <w:rsid w:val="00D4007A"/>
    <w:rsid w:val="00D5537E"/>
    <w:rsid w:val="00D6476A"/>
    <w:rsid w:val="00DB0D02"/>
    <w:rsid w:val="00DB529E"/>
    <w:rsid w:val="00DC57E9"/>
    <w:rsid w:val="00DD2E42"/>
    <w:rsid w:val="00DD653A"/>
    <w:rsid w:val="00DF6457"/>
    <w:rsid w:val="00E16CD1"/>
    <w:rsid w:val="00E37F02"/>
    <w:rsid w:val="00E45766"/>
    <w:rsid w:val="00E47CF2"/>
    <w:rsid w:val="00E909E3"/>
    <w:rsid w:val="00EA15F4"/>
    <w:rsid w:val="00EA3A01"/>
    <w:rsid w:val="00EB25B7"/>
    <w:rsid w:val="00EE78D8"/>
    <w:rsid w:val="00EF1DCD"/>
    <w:rsid w:val="00EF2A6B"/>
    <w:rsid w:val="00EF37DC"/>
    <w:rsid w:val="00F037C6"/>
    <w:rsid w:val="00F039D2"/>
    <w:rsid w:val="00F1568B"/>
    <w:rsid w:val="00F20C1D"/>
    <w:rsid w:val="00F30DCD"/>
    <w:rsid w:val="00F36429"/>
    <w:rsid w:val="00F55E1A"/>
    <w:rsid w:val="00F638F8"/>
    <w:rsid w:val="00F81ADD"/>
    <w:rsid w:val="00F833BD"/>
    <w:rsid w:val="00F87059"/>
    <w:rsid w:val="00FA6EEF"/>
    <w:rsid w:val="00FD2FE1"/>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DE219-61C1-43CA-8559-F7C6C6CB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732</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dc:creator>
  <cp:lastModifiedBy>Gaurav Gaurkar</cp:lastModifiedBy>
  <cp:revision>156</cp:revision>
  <cp:lastPrinted>2016-01-15T07:04:00Z</cp:lastPrinted>
  <dcterms:created xsi:type="dcterms:W3CDTF">2013-09-27T15:13:00Z</dcterms:created>
  <dcterms:modified xsi:type="dcterms:W3CDTF">2016-01-15T07:04:00Z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15-Jan-2016</vt:lpwstr>
  </property>
  <property fmtid="{D5CDD505-2E9C-101B-9397-08002B2CF9AE}" pid="5" name="$Bentley Select Release$">
    <vt:lpwstr>exnm04070002en_updt30</vt:lpwstr>
  </property>
  <property fmtid="{D5CDD505-2E9C-101B-9397-08002B2CF9AE}" pid="6" name="$Fix Number$">
    <vt:lpwstr>30</vt:lpwstr>
  </property>
  <property fmtid="{D5CDD505-2E9C-101B-9397-08002B2CF9AE}" pid="7" name="$Install SQL Script$">
    <vt:lpwstr>nm_4700_fix30.sql</vt:lpwstr>
  </property>
</Properties>
</file>