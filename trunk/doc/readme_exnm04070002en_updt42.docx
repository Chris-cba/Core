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57847" w14:textId="77777777" w:rsidR="00EB25B7" w:rsidRPr="00913C79" w:rsidRDefault="00EB25B7" w:rsidP="00EB25B7"/>
    <w:p w14:paraId="5C24163B" w14:textId="77777777" w:rsidR="00EB25B7" w:rsidRPr="00913C79" w:rsidRDefault="00EB25B7" w:rsidP="00EB25B7"/>
    <w:p w14:paraId="6F75B87C" w14:textId="77777777" w:rsidR="00EB25B7" w:rsidRPr="00913C79" w:rsidRDefault="00EB25B7" w:rsidP="00EB25B7"/>
    <w:p w14:paraId="12337233" w14:textId="77777777" w:rsidR="00EB25B7" w:rsidRPr="00913C79" w:rsidRDefault="00EB25B7" w:rsidP="00EB25B7"/>
    <w:p w14:paraId="5AB0B976" w14:textId="77777777" w:rsidR="00EB25B7" w:rsidRPr="00913C79" w:rsidRDefault="00EB25B7" w:rsidP="00EB25B7"/>
    <w:p w14:paraId="48C7C0C7" w14:textId="77777777" w:rsidR="00EB25B7" w:rsidRPr="00913C79" w:rsidRDefault="00EB25B7" w:rsidP="00EB25B7"/>
    <w:p w14:paraId="323B7520" w14:textId="77777777" w:rsidR="00EB25B7" w:rsidRPr="00913C79" w:rsidRDefault="00EB25B7" w:rsidP="00EB25B7"/>
    <w:p w14:paraId="2E091681" w14:textId="77777777" w:rsidR="00EB25B7" w:rsidRPr="00913C79" w:rsidRDefault="00EB25B7" w:rsidP="00EB25B7"/>
    <w:p w14:paraId="2DB13073" w14:textId="77777777" w:rsidR="00EB25B7" w:rsidRPr="00913C79" w:rsidRDefault="00EB25B7" w:rsidP="00EB25B7"/>
    <w:p w14:paraId="019C809A" w14:textId="77777777" w:rsidR="00EB25B7" w:rsidRPr="00913C79" w:rsidRDefault="00EB25B7" w:rsidP="00EB25B7"/>
    <w:p w14:paraId="6BFE38BC" w14:textId="77777777" w:rsidR="00EB25B7" w:rsidRPr="00465049" w:rsidRDefault="00151FCD" w:rsidP="00EB25B7">
      <w:r>
        <w:rPr>
          <w:noProof/>
          <w:lang w:val="en-US" w:eastAsia="en-US"/>
        </w:rPr>
        <w:drawing>
          <wp:inline distT="0" distB="0" distL="0" distR="0" wp14:anchorId="17087E8F" wp14:editId="3BEBF716">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12D36542" w14:textId="77777777" w:rsidR="00EB25B7" w:rsidRPr="00913C79" w:rsidRDefault="00EB25B7" w:rsidP="00EB25B7"/>
    <w:p w14:paraId="52E055A4" w14:textId="77777777" w:rsidR="00EB25B7" w:rsidRPr="00913C79" w:rsidRDefault="00EB25B7" w:rsidP="00EB25B7"/>
    <w:p w14:paraId="0342450E" w14:textId="0EAA4661" w:rsidR="00EB25B7" w:rsidRPr="003F61A2" w:rsidRDefault="001B6D67" w:rsidP="00EB25B7">
      <w:pPr>
        <w:pStyle w:val="coverinfo"/>
      </w:pPr>
      <w:fldSimple w:instr=" DOCPROPERTY  $Product$  \* MERGEFORMAT ">
        <w:r w:rsidR="00A83D98">
          <w:t>Network Manager</w:t>
        </w:r>
      </w:fldSimple>
    </w:p>
    <w:p w14:paraId="205FE0B6"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93C698F" w14:textId="77777777" w:rsidR="004C74A8" w:rsidRDefault="004C74A8" w:rsidP="00EB25B7">
      <w:pPr>
        <w:pStyle w:val="CoverVersion"/>
      </w:pPr>
    </w:p>
    <w:p w14:paraId="3DAA4959" w14:textId="72B5CA1F" w:rsidR="00CF0E5D" w:rsidRDefault="000170A6" w:rsidP="00C26AF2">
      <w:pPr>
        <w:pStyle w:val="CoverVersion"/>
      </w:pPr>
      <w:r>
        <w:fldChar w:fldCharType="begin"/>
      </w:r>
      <w:r>
        <w:instrText xml:space="preserve"> DOCPROPERTY  "$Base Release$"  \* MERGEFORMAT </w:instrText>
      </w:r>
      <w:r>
        <w:fldChar w:fldCharType="separate"/>
      </w:r>
      <w:r w:rsidR="00A83D98">
        <w:t>4.7.0.x</w:t>
      </w:r>
      <w:r>
        <w:fldChar w:fldCharType="end"/>
      </w:r>
      <w:r w:rsidR="004C74A8">
        <w:t xml:space="preserve"> Fix </w:t>
      </w:r>
      <w:r w:rsidR="00A67366">
        <w:t>42</w:t>
      </w:r>
    </w:p>
    <w:p w14:paraId="48CCB03A" w14:textId="77777777" w:rsidR="00CF0E5D" w:rsidRDefault="00CF0E5D" w:rsidP="00CF0E5D">
      <w:pPr>
        <w:tabs>
          <w:tab w:val="left" w:pos="3216"/>
        </w:tabs>
      </w:pPr>
      <w:r>
        <w:tab/>
      </w:r>
    </w:p>
    <w:p w14:paraId="6F917330" w14:textId="77777777"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14:paraId="39FCFBA3" w14:textId="77777777" w:rsidR="00EB25B7" w:rsidRDefault="00EB25B7" w:rsidP="00EB25B7">
      <w:pPr>
        <w:pStyle w:val="ProcedureLine"/>
      </w:pPr>
      <w:r>
        <w:lastRenderedPageBreak/>
        <w:t>Table of Contents</w:t>
      </w:r>
    </w:p>
    <w:p w14:paraId="77E9E332" w14:textId="3BE616BC" w:rsidR="00A83D98"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A83D98">
        <w:rPr>
          <w:noProof/>
        </w:rPr>
        <w:t>1.</w:t>
      </w:r>
      <w:r w:rsidR="00A83D98">
        <w:rPr>
          <w:rFonts w:asciiTheme="minorHAnsi" w:eastAsiaTheme="minorEastAsia" w:hAnsiTheme="minorHAnsi" w:cstheme="minorBidi"/>
          <w:noProof/>
          <w:sz w:val="22"/>
          <w:szCs w:val="22"/>
        </w:rPr>
        <w:tab/>
      </w:r>
      <w:r w:rsidR="00A83D98">
        <w:rPr>
          <w:noProof/>
        </w:rPr>
        <w:t>Introduction</w:t>
      </w:r>
      <w:r w:rsidR="00A83D98">
        <w:rPr>
          <w:noProof/>
        </w:rPr>
        <w:tab/>
      </w:r>
      <w:r w:rsidR="00A83D98">
        <w:rPr>
          <w:noProof/>
        </w:rPr>
        <w:fldChar w:fldCharType="begin"/>
      </w:r>
      <w:r w:rsidR="00A83D98">
        <w:rPr>
          <w:noProof/>
        </w:rPr>
        <w:instrText xml:space="preserve"> PAGEREF _Toc508289958 \h </w:instrText>
      </w:r>
      <w:r w:rsidR="00A83D98">
        <w:rPr>
          <w:noProof/>
        </w:rPr>
      </w:r>
      <w:r w:rsidR="00A83D98">
        <w:rPr>
          <w:noProof/>
        </w:rPr>
        <w:fldChar w:fldCharType="separate"/>
      </w:r>
      <w:r w:rsidR="00C5052F">
        <w:rPr>
          <w:noProof/>
        </w:rPr>
        <w:t>2</w:t>
      </w:r>
      <w:r w:rsidR="00A83D98">
        <w:rPr>
          <w:noProof/>
        </w:rPr>
        <w:fldChar w:fldCharType="end"/>
      </w:r>
    </w:p>
    <w:p w14:paraId="62BDE4CE" w14:textId="5C334D62" w:rsidR="00A83D98" w:rsidRDefault="00A83D98">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_Toc508289959 \h </w:instrText>
      </w:r>
      <w:r>
        <w:rPr>
          <w:noProof/>
        </w:rPr>
      </w:r>
      <w:r>
        <w:rPr>
          <w:noProof/>
        </w:rPr>
        <w:fldChar w:fldCharType="separate"/>
      </w:r>
      <w:r w:rsidR="00C5052F">
        <w:rPr>
          <w:noProof/>
        </w:rPr>
        <w:t>2</w:t>
      </w:r>
      <w:r>
        <w:rPr>
          <w:noProof/>
        </w:rPr>
        <w:fldChar w:fldCharType="end"/>
      </w:r>
    </w:p>
    <w:p w14:paraId="29FFA58E" w14:textId="41D15802" w:rsidR="00A83D98" w:rsidRDefault="00A83D98">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_Toc508289960 \h </w:instrText>
      </w:r>
      <w:r>
        <w:rPr>
          <w:noProof/>
        </w:rPr>
      </w:r>
      <w:r>
        <w:rPr>
          <w:noProof/>
        </w:rPr>
        <w:fldChar w:fldCharType="separate"/>
      </w:r>
      <w:r w:rsidR="00C5052F">
        <w:rPr>
          <w:noProof/>
        </w:rPr>
        <w:t>2</w:t>
      </w:r>
      <w:r>
        <w:rPr>
          <w:noProof/>
        </w:rPr>
        <w:fldChar w:fldCharType="end"/>
      </w:r>
    </w:p>
    <w:p w14:paraId="4F7EEF95" w14:textId="4459A411" w:rsidR="00A83D98" w:rsidRDefault="00A83D98">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_Toc508289961 \h </w:instrText>
      </w:r>
      <w:r>
        <w:rPr>
          <w:noProof/>
        </w:rPr>
      </w:r>
      <w:r>
        <w:rPr>
          <w:noProof/>
        </w:rPr>
        <w:fldChar w:fldCharType="separate"/>
      </w:r>
      <w:r w:rsidR="00C5052F">
        <w:rPr>
          <w:noProof/>
        </w:rPr>
        <w:t>3</w:t>
      </w:r>
      <w:r>
        <w:rPr>
          <w:noProof/>
        </w:rPr>
        <w:fldChar w:fldCharType="end"/>
      </w:r>
    </w:p>
    <w:p w14:paraId="53BA0D68" w14:textId="6B8D30A7" w:rsidR="00A83D98" w:rsidRDefault="00A83D98">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Enhancement Details</w:t>
      </w:r>
      <w:r>
        <w:rPr>
          <w:noProof/>
        </w:rPr>
        <w:tab/>
      </w:r>
      <w:r>
        <w:rPr>
          <w:noProof/>
        </w:rPr>
        <w:fldChar w:fldCharType="begin"/>
      </w:r>
      <w:r>
        <w:rPr>
          <w:noProof/>
        </w:rPr>
        <w:instrText xml:space="preserve"> PAGEREF _Toc508289962 \h </w:instrText>
      </w:r>
      <w:r>
        <w:rPr>
          <w:noProof/>
        </w:rPr>
      </w:r>
      <w:r>
        <w:rPr>
          <w:noProof/>
        </w:rPr>
        <w:fldChar w:fldCharType="separate"/>
      </w:r>
      <w:r w:rsidR="00C5052F">
        <w:rPr>
          <w:noProof/>
        </w:rPr>
        <w:t>3</w:t>
      </w:r>
      <w:r>
        <w:rPr>
          <w:noProof/>
        </w:rPr>
        <w:fldChar w:fldCharType="end"/>
      </w:r>
    </w:p>
    <w:p w14:paraId="4064D959" w14:textId="5C20F87E" w:rsidR="00EB25B7" w:rsidRPr="00913C79" w:rsidRDefault="0048385A" w:rsidP="00EB25B7">
      <w:r>
        <w:fldChar w:fldCharType="end"/>
      </w:r>
    </w:p>
    <w:p w14:paraId="77F2F3EF" w14:textId="77777777" w:rsidR="005569C1" w:rsidRDefault="00EB25B7" w:rsidP="004D6750">
      <w:pPr>
        <w:pStyle w:val="Heading1"/>
        <w:numPr>
          <w:ilvl w:val="0"/>
          <w:numId w:val="0"/>
        </w:numPr>
      </w:pPr>
      <w:r w:rsidRPr="00913C79">
        <w:br w:type="page"/>
      </w:r>
    </w:p>
    <w:p w14:paraId="3E851867" w14:textId="77777777" w:rsidR="00EB25B7" w:rsidRPr="00EA3636" w:rsidRDefault="00EB25B7" w:rsidP="00B16C94">
      <w:pPr>
        <w:pStyle w:val="Heading1"/>
        <w:numPr>
          <w:ilvl w:val="0"/>
          <w:numId w:val="23"/>
        </w:numPr>
      </w:pPr>
      <w:bookmarkStart w:id="0" w:name="_Toc508289958"/>
      <w:r w:rsidRPr="00EA3636">
        <w:lastRenderedPageBreak/>
        <w:t>Introduction</w:t>
      </w:r>
      <w:bookmarkEnd w:id="0"/>
      <w:r w:rsidRPr="00EA3636">
        <w:t xml:space="preserve"> </w:t>
      </w:r>
    </w:p>
    <w:p w14:paraId="1305F592" w14:textId="732E4430" w:rsidR="00EB25B7" w:rsidRPr="00EA3636" w:rsidRDefault="00EB25B7" w:rsidP="00EB25B7">
      <w:r w:rsidRPr="00EA3636">
        <w:t>This document defines the changes mad</w:t>
      </w:r>
      <w:bookmarkStart w:id="1" w:name="_GoBack"/>
      <w:bookmarkEnd w:id="1"/>
      <w:r w:rsidRPr="00EA3636">
        <w:t xml:space="preserve">e to the </w:t>
      </w:r>
      <w:r w:rsidR="000170A6">
        <w:fldChar w:fldCharType="begin"/>
      </w:r>
      <w:r w:rsidR="000170A6">
        <w:instrText xml:space="preserve"> DOCPROPERTY  $Product$  \* MERGEFORMAT </w:instrText>
      </w:r>
      <w:r w:rsidR="000170A6">
        <w:fldChar w:fldCharType="separate"/>
      </w:r>
      <w:r w:rsidR="00A83D98">
        <w:t>Network Manager</w:t>
      </w:r>
      <w:r w:rsidR="000170A6">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0170A6">
        <w:fldChar w:fldCharType="begin"/>
      </w:r>
      <w:r w:rsidR="000170A6">
        <w:instrText xml:space="preserve"> DOCPROPERTY  "$Base Release$"  \* MERGEFORMAT </w:instrText>
      </w:r>
      <w:r w:rsidR="000170A6">
        <w:fldChar w:fldCharType="separate"/>
      </w:r>
      <w:r w:rsidR="00A83D98">
        <w:t>4.7.0.x</w:t>
      </w:r>
      <w:r w:rsidR="000170A6">
        <w:fldChar w:fldCharType="end"/>
      </w:r>
      <w:r w:rsidR="004C74A8">
        <w:t xml:space="preserve"> Fix </w:t>
      </w:r>
      <w:r w:rsidR="000170A6">
        <w:fldChar w:fldCharType="begin"/>
      </w:r>
      <w:r w:rsidR="000170A6">
        <w:instrText xml:space="preserve"> DOCPROPERTY  "$Fix Number$"  \* MERGEFORMAT </w:instrText>
      </w:r>
      <w:r w:rsidR="000170A6">
        <w:fldChar w:fldCharType="separate"/>
      </w:r>
      <w:r w:rsidR="00A83D98">
        <w:t>42</w:t>
      </w:r>
      <w:r w:rsidR="000170A6">
        <w:fldChar w:fldCharType="end"/>
      </w:r>
      <w:r w:rsidR="004C74A8">
        <w:t xml:space="preserve"> </w:t>
      </w:r>
      <w:r w:rsidRPr="00EA3636">
        <w:t xml:space="preserve">and is specifically targeted at end users. </w:t>
      </w:r>
    </w:p>
    <w:p w14:paraId="66AAA6D2" w14:textId="77777777" w:rsidR="0092422A" w:rsidRDefault="00EB25B7" w:rsidP="00EB25B7">
      <w:r w:rsidRPr="00EA3636">
        <w:t xml:space="preserve">After reading through this document, should you have any further training or consultancy requirements then please contact your Bentley account manager. </w:t>
      </w:r>
    </w:p>
    <w:p w14:paraId="3BCEBCC0" w14:textId="77777777" w:rsidR="00EB25B7" w:rsidRDefault="00EB25B7" w:rsidP="00EB25B7">
      <w:pPr>
        <w:pStyle w:val="Heading1"/>
      </w:pPr>
      <w:bookmarkStart w:id="2" w:name="_Toc508289959"/>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14:paraId="6162D1B3" w14:textId="77777777" w:rsidTr="00CD372B">
        <w:trPr>
          <w:trHeight w:val="92"/>
        </w:trPr>
        <w:tc>
          <w:tcPr>
            <w:tcW w:w="2545" w:type="dxa"/>
            <w:shd w:val="pct15" w:color="auto" w:fill="auto"/>
          </w:tcPr>
          <w:p w14:paraId="052BF243"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14:paraId="01F9A605" w14:textId="442EB790" w:rsidR="00EB25B7" w:rsidRPr="00EA3636" w:rsidRDefault="000170A6" w:rsidP="00BA1134">
            <w:pPr>
              <w:pStyle w:val="TableText"/>
            </w:pPr>
            <w:r>
              <w:fldChar w:fldCharType="begin"/>
            </w:r>
            <w:r>
              <w:instrText xml:space="preserve"> DOCPROPERTY  "$Base Release$"  \* MERGEFORMAT </w:instrText>
            </w:r>
            <w:r>
              <w:fldChar w:fldCharType="separate"/>
            </w:r>
            <w:r w:rsidR="00A83D98">
              <w:t>4.7.0.x</w:t>
            </w:r>
            <w:r>
              <w:fldChar w:fldCharType="end"/>
            </w:r>
          </w:p>
        </w:tc>
      </w:tr>
      <w:tr w:rsidR="00EB25B7" w:rsidRPr="00EA3636" w14:paraId="0EA9AEC5" w14:textId="77777777" w:rsidTr="00CD372B">
        <w:trPr>
          <w:trHeight w:val="181"/>
        </w:trPr>
        <w:tc>
          <w:tcPr>
            <w:tcW w:w="2545" w:type="dxa"/>
            <w:shd w:val="pct15" w:color="auto" w:fill="auto"/>
          </w:tcPr>
          <w:p w14:paraId="2713AF9A"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14:paraId="39445CD2" w14:textId="77777777" w:rsidR="00EB25B7" w:rsidRPr="00EA3636" w:rsidRDefault="00E804AF" w:rsidP="007B38BA">
            <w:pPr>
              <w:pStyle w:val="TableText"/>
              <w:jc w:val="both"/>
            </w:pPr>
            <w:r>
              <w:t>Exor Patch for AssetWi</w:t>
            </w:r>
            <w:r w:rsidRPr="00730782">
              <w:t>se CONNECT Document Manager</w:t>
            </w:r>
            <w:r>
              <w:t>.</w:t>
            </w:r>
            <w:r w:rsidR="007B38BA">
              <w:rPr>
                <w:szCs w:val="16"/>
              </w:rPr>
              <w:t xml:space="preserve"> </w:t>
            </w:r>
          </w:p>
        </w:tc>
      </w:tr>
      <w:tr w:rsidR="00EB25B7" w:rsidRPr="00EA3636" w14:paraId="591E80AD" w14:textId="77777777" w:rsidTr="00CD372B">
        <w:trPr>
          <w:trHeight w:val="80"/>
        </w:trPr>
        <w:tc>
          <w:tcPr>
            <w:tcW w:w="2545" w:type="dxa"/>
            <w:shd w:val="pct15" w:color="auto" w:fill="auto"/>
          </w:tcPr>
          <w:p w14:paraId="1EA2842D" w14:textId="77777777"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14:paraId="5BB56632" w14:textId="77777777" w:rsidR="00EB25B7" w:rsidRPr="00EA3636" w:rsidRDefault="00EB25B7" w:rsidP="003B29B5">
            <w:pPr>
              <w:pStyle w:val="TableText"/>
            </w:pPr>
          </w:p>
        </w:tc>
      </w:tr>
      <w:tr w:rsidR="00EB25B7" w:rsidRPr="00EA3636" w14:paraId="4FDAB81D" w14:textId="77777777" w:rsidTr="00CD372B">
        <w:trPr>
          <w:trHeight w:val="782"/>
        </w:trPr>
        <w:tc>
          <w:tcPr>
            <w:tcW w:w="2545" w:type="dxa"/>
            <w:shd w:val="pct15" w:color="auto" w:fill="auto"/>
          </w:tcPr>
          <w:p w14:paraId="023B5800"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14:paraId="39ABA1BC" w14:textId="2385D9C3"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A83D98">
              <w:rPr>
                <w:b/>
                <w:sz w:val="16"/>
                <w:szCs w:val="16"/>
              </w:rPr>
              <w:t>exnm04070002en_updt42</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14:paraId="086889D0" w14:textId="77777777" w:rsidR="005F477F" w:rsidRDefault="005F477F" w:rsidP="00E16CD1">
            <w:pPr>
              <w:pStyle w:val="Default"/>
              <w:jc w:val="both"/>
              <w:rPr>
                <w:sz w:val="16"/>
                <w:szCs w:val="16"/>
              </w:rPr>
            </w:pPr>
          </w:p>
          <w:p w14:paraId="2D7B92E2" w14:textId="77777777" w:rsidR="005F477F" w:rsidRDefault="005F477F" w:rsidP="005F477F">
            <w:pPr>
              <w:pStyle w:val="Default"/>
              <w:jc w:val="both"/>
              <w:rPr>
                <w:sz w:val="16"/>
                <w:szCs w:val="16"/>
              </w:rPr>
            </w:pPr>
            <w:r w:rsidRPr="005F477F">
              <w:rPr>
                <w:sz w:val="16"/>
                <w:szCs w:val="16"/>
              </w:rPr>
              <w:t xml:space="preserve">Go to the relevant </w:t>
            </w:r>
            <w:r w:rsidRPr="005F477F">
              <w:rPr>
                <w:rFonts w:ascii="Courier New" w:hAnsi="Courier New" w:cs="Courier New"/>
                <w:b/>
                <w:sz w:val="16"/>
                <w:szCs w:val="16"/>
              </w:rPr>
              <w:t>exor\bin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14:paraId="78BEA2EB" w14:textId="77777777" w:rsidR="005F477F" w:rsidRDefault="005F477F" w:rsidP="005F477F">
            <w:pPr>
              <w:pStyle w:val="Default"/>
              <w:jc w:val="both"/>
              <w:rPr>
                <w:sz w:val="16"/>
                <w:szCs w:val="16"/>
              </w:rPr>
            </w:pPr>
          </w:p>
          <w:p w14:paraId="447D01C3" w14:textId="77777777" w:rsidR="00FC097A" w:rsidRDefault="00FC097A" w:rsidP="00FC097A">
            <w:pPr>
              <w:pStyle w:val="Default"/>
              <w:jc w:val="both"/>
              <w:rPr>
                <w:b/>
                <w:sz w:val="16"/>
                <w:szCs w:val="16"/>
              </w:rPr>
            </w:pPr>
            <w:proofErr w:type="spellStart"/>
            <w:r>
              <w:rPr>
                <w:b/>
                <w:sz w:val="16"/>
                <w:szCs w:val="16"/>
              </w:rPr>
              <w:t>hig.plx</w:t>
            </w:r>
            <w:proofErr w:type="spellEnd"/>
            <w:r w:rsidRPr="005F477F">
              <w:rPr>
                <w:sz w:val="16"/>
                <w:szCs w:val="16"/>
              </w:rPr>
              <w:t xml:space="preserve"> to </w:t>
            </w:r>
            <w:proofErr w:type="spellStart"/>
            <w:r>
              <w:rPr>
                <w:b/>
                <w:sz w:val="16"/>
                <w:szCs w:val="16"/>
              </w:rPr>
              <w:t>hig_old.plx</w:t>
            </w:r>
            <w:proofErr w:type="spellEnd"/>
          </w:p>
          <w:p w14:paraId="0AB9815E" w14:textId="77777777" w:rsidR="00FC097A" w:rsidRDefault="00FC097A" w:rsidP="005F477F">
            <w:pPr>
              <w:pStyle w:val="Default"/>
              <w:jc w:val="both"/>
              <w:rPr>
                <w:sz w:val="16"/>
                <w:szCs w:val="16"/>
              </w:rPr>
            </w:pPr>
            <w:r>
              <w:rPr>
                <w:b/>
                <w:sz w:val="16"/>
                <w:szCs w:val="16"/>
              </w:rPr>
              <w:t>nm0590</w:t>
            </w:r>
            <w:r w:rsidRPr="005F477F">
              <w:rPr>
                <w:b/>
                <w:sz w:val="16"/>
                <w:szCs w:val="16"/>
              </w:rPr>
              <w:t>.fmx</w:t>
            </w:r>
            <w:r w:rsidRPr="005F477F">
              <w:rPr>
                <w:sz w:val="16"/>
                <w:szCs w:val="16"/>
              </w:rPr>
              <w:t xml:space="preserve"> to </w:t>
            </w:r>
            <w:r>
              <w:rPr>
                <w:b/>
                <w:sz w:val="16"/>
                <w:szCs w:val="16"/>
              </w:rPr>
              <w:t>nm0590</w:t>
            </w:r>
            <w:r w:rsidRPr="005F477F">
              <w:rPr>
                <w:b/>
                <w:sz w:val="16"/>
                <w:szCs w:val="16"/>
              </w:rPr>
              <w:t>_old.fmx</w:t>
            </w:r>
          </w:p>
          <w:p w14:paraId="09A4995E" w14:textId="77777777" w:rsidR="005F477F" w:rsidRDefault="004D4514" w:rsidP="004D4514">
            <w:pPr>
              <w:pStyle w:val="Default"/>
              <w:jc w:val="both"/>
              <w:rPr>
                <w:b/>
                <w:sz w:val="16"/>
                <w:szCs w:val="16"/>
              </w:rPr>
            </w:pPr>
            <w:r>
              <w:rPr>
                <w:b/>
                <w:sz w:val="16"/>
                <w:szCs w:val="16"/>
              </w:rPr>
              <w:t>nm05</w:t>
            </w:r>
            <w:r w:rsidR="00FC097A">
              <w:rPr>
                <w:b/>
                <w:sz w:val="16"/>
                <w:szCs w:val="16"/>
              </w:rPr>
              <w:t>6</w:t>
            </w:r>
            <w:r>
              <w:rPr>
                <w:b/>
                <w:sz w:val="16"/>
                <w:szCs w:val="16"/>
              </w:rPr>
              <w:t>0</w:t>
            </w:r>
            <w:r w:rsidR="00666482" w:rsidRPr="005F477F">
              <w:rPr>
                <w:b/>
                <w:sz w:val="16"/>
                <w:szCs w:val="16"/>
              </w:rPr>
              <w:t>.fmx</w:t>
            </w:r>
            <w:r w:rsidR="00666482" w:rsidRPr="005F477F">
              <w:rPr>
                <w:sz w:val="16"/>
                <w:szCs w:val="16"/>
              </w:rPr>
              <w:t xml:space="preserve"> to </w:t>
            </w:r>
            <w:r>
              <w:rPr>
                <w:b/>
                <w:sz w:val="16"/>
                <w:szCs w:val="16"/>
              </w:rPr>
              <w:t>nm05</w:t>
            </w:r>
            <w:r w:rsidR="00FC097A">
              <w:rPr>
                <w:b/>
                <w:sz w:val="16"/>
                <w:szCs w:val="16"/>
              </w:rPr>
              <w:t>6</w:t>
            </w:r>
            <w:r>
              <w:rPr>
                <w:b/>
                <w:sz w:val="16"/>
                <w:szCs w:val="16"/>
              </w:rPr>
              <w:t>0</w:t>
            </w:r>
            <w:r w:rsidR="00666482" w:rsidRPr="005F477F">
              <w:rPr>
                <w:b/>
                <w:sz w:val="16"/>
                <w:szCs w:val="16"/>
              </w:rPr>
              <w:t>_old.fmx</w:t>
            </w:r>
          </w:p>
          <w:p w14:paraId="0A9C50B1" w14:textId="77777777" w:rsidR="00C013B3" w:rsidRPr="00C013B3" w:rsidRDefault="00FC097A" w:rsidP="004D4514">
            <w:pPr>
              <w:pStyle w:val="Default"/>
              <w:jc w:val="both"/>
              <w:rPr>
                <w:b/>
                <w:sz w:val="16"/>
                <w:szCs w:val="16"/>
              </w:rPr>
            </w:pPr>
            <w:proofErr w:type="spellStart"/>
            <w:r>
              <w:rPr>
                <w:b/>
                <w:sz w:val="16"/>
                <w:szCs w:val="16"/>
              </w:rPr>
              <w:t>navigator</w:t>
            </w:r>
            <w:r w:rsidR="00C013B3">
              <w:rPr>
                <w:b/>
                <w:sz w:val="16"/>
                <w:szCs w:val="16"/>
              </w:rPr>
              <w:t>.fmx</w:t>
            </w:r>
            <w:proofErr w:type="spellEnd"/>
            <w:r w:rsidR="00C013B3">
              <w:rPr>
                <w:b/>
                <w:sz w:val="16"/>
                <w:szCs w:val="16"/>
              </w:rPr>
              <w:t xml:space="preserve"> </w:t>
            </w:r>
            <w:r w:rsidR="00C013B3">
              <w:rPr>
                <w:sz w:val="16"/>
                <w:szCs w:val="16"/>
              </w:rPr>
              <w:t xml:space="preserve">to </w:t>
            </w:r>
            <w:proofErr w:type="spellStart"/>
            <w:r>
              <w:rPr>
                <w:b/>
                <w:sz w:val="16"/>
                <w:szCs w:val="16"/>
              </w:rPr>
              <w:t>navigator</w:t>
            </w:r>
            <w:r w:rsidR="00C013B3">
              <w:rPr>
                <w:b/>
                <w:sz w:val="16"/>
                <w:szCs w:val="16"/>
              </w:rPr>
              <w:t>_old.fmx</w:t>
            </w:r>
            <w:proofErr w:type="spellEnd"/>
          </w:p>
          <w:p w14:paraId="29D049DA" w14:textId="77777777" w:rsidR="005F477F" w:rsidRPr="005F477F" w:rsidRDefault="005F477F" w:rsidP="005F477F">
            <w:pPr>
              <w:pStyle w:val="Default"/>
              <w:jc w:val="both"/>
              <w:rPr>
                <w:sz w:val="16"/>
                <w:szCs w:val="16"/>
              </w:rPr>
            </w:pPr>
          </w:p>
          <w:p w14:paraId="36AE08D6" w14:textId="77777777"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14:paraId="4D95CF03" w14:textId="77777777" w:rsidR="005F477F" w:rsidRDefault="005F477F" w:rsidP="005F477F">
            <w:pPr>
              <w:pStyle w:val="Default"/>
              <w:jc w:val="both"/>
              <w:rPr>
                <w:sz w:val="16"/>
                <w:szCs w:val="16"/>
              </w:rPr>
            </w:pPr>
          </w:p>
          <w:p w14:paraId="073374B2" w14:textId="77777777"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14:paraId="5C107288" w14:textId="77777777" w:rsidR="00C47567" w:rsidRDefault="00C47567" w:rsidP="00E16CD1">
            <w:pPr>
              <w:pStyle w:val="TableText"/>
              <w:jc w:val="both"/>
              <w:rPr>
                <w:szCs w:val="16"/>
              </w:rPr>
            </w:pPr>
          </w:p>
          <w:p w14:paraId="7E06A923" w14:textId="51685269"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A83D98" w:rsidRPr="00A83D98">
              <w:rPr>
                <w:b/>
                <w:szCs w:val="16"/>
              </w:rPr>
              <w:t>nm_4700_fix42.sql</w:t>
            </w:r>
            <w:r w:rsidR="00DB529E" w:rsidRPr="003B6A83">
              <w:rPr>
                <w:b/>
                <w:szCs w:val="16"/>
              </w:rPr>
              <w:fldChar w:fldCharType="end"/>
            </w:r>
            <w:r w:rsidR="00063EB0">
              <w:rPr>
                <w:szCs w:val="16"/>
              </w:rPr>
              <w:t xml:space="preserve"> </w:t>
            </w:r>
            <w:r>
              <w:rPr>
                <w:szCs w:val="16"/>
              </w:rPr>
              <w:t xml:space="preserve">and press return. </w:t>
            </w:r>
          </w:p>
          <w:p w14:paraId="6093ACD5" w14:textId="77777777" w:rsidR="00C47567" w:rsidRDefault="00C47567" w:rsidP="00E16CD1">
            <w:pPr>
              <w:pStyle w:val="TableText"/>
              <w:jc w:val="both"/>
              <w:rPr>
                <w:szCs w:val="16"/>
              </w:rPr>
            </w:pPr>
          </w:p>
          <w:p w14:paraId="56DE5585" w14:textId="77777777" w:rsidR="00584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p w14:paraId="40047E98" w14:textId="77777777" w:rsidR="00A83D98" w:rsidRDefault="00A83D98" w:rsidP="00F1718E">
            <w:pPr>
              <w:pStyle w:val="TableText"/>
              <w:jc w:val="both"/>
              <w:rPr>
                <w:szCs w:val="16"/>
              </w:rPr>
            </w:pPr>
          </w:p>
          <w:p w14:paraId="1C5A50CE" w14:textId="51023B94" w:rsidR="00A83D98" w:rsidRPr="00A83D98" w:rsidRDefault="00A83D98" w:rsidP="00F1718E">
            <w:pPr>
              <w:pStyle w:val="TableText"/>
              <w:jc w:val="both"/>
              <w:rPr>
                <w:b/>
                <w:szCs w:val="16"/>
              </w:rPr>
            </w:pPr>
            <w:r>
              <w:rPr>
                <w:b/>
                <w:szCs w:val="16"/>
              </w:rPr>
              <w:t xml:space="preserve">Note: </w:t>
            </w:r>
            <w:proofErr w:type="spellStart"/>
            <w:r>
              <w:rPr>
                <w:b/>
                <w:szCs w:val="16"/>
              </w:rPr>
              <w:t>eB</w:t>
            </w:r>
            <w:proofErr w:type="spellEnd"/>
            <w:r>
              <w:rPr>
                <w:b/>
                <w:szCs w:val="16"/>
              </w:rPr>
              <w:t xml:space="preserve"> Users must be granted HIG_USER role </w:t>
            </w:r>
          </w:p>
        </w:tc>
      </w:tr>
      <w:tr w:rsidR="00EB25B7" w:rsidRPr="00EA3636" w14:paraId="7BF0122A" w14:textId="77777777" w:rsidTr="00CD372B">
        <w:trPr>
          <w:trHeight w:val="90"/>
        </w:trPr>
        <w:tc>
          <w:tcPr>
            <w:tcW w:w="2545" w:type="dxa"/>
            <w:shd w:val="pct15" w:color="auto" w:fill="auto"/>
          </w:tcPr>
          <w:p w14:paraId="14D6231A" w14:textId="77777777"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14:paraId="760D6BDE" w14:textId="77777777" w:rsidR="00EB25B7" w:rsidRPr="006F2A78" w:rsidRDefault="00EB25B7" w:rsidP="0070557B">
            <w:pPr>
              <w:pStyle w:val="TableHeading"/>
              <w:rPr>
                <w:rStyle w:val="TableTitleline"/>
                <w:i w:val="0"/>
              </w:rPr>
            </w:pPr>
          </w:p>
        </w:tc>
      </w:tr>
      <w:tr w:rsidR="00EB25B7" w:rsidRPr="00EA3636" w14:paraId="067D98C5" w14:textId="77777777" w:rsidTr="00CD372B">
        <w:trPr>
          <w:trHeight w:val="92"/>
        </w:trPr>
        <w:tc>
          <w:tcPr>
            <w:tcW w:w="2545" w:type="dxa"/>
            <w:shd w:val="pct15" w:color="auto" w:fill="auto"/>
          </w:tcPr>
          <w:p w14:paraId="43F5D277"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14:paraId="4897E6C9" w14:textId="77777777" w:rsidR="00EB25B7" w:rsidRPr="00EA3636" w:rsidRDefault="00EB25B7" w:rsidP="0070557B">
            <w:pPr>
              <w:pStyle w:val="TableText"/>
            </w:pPr>
            <w:r w:rsidRPr="00EA3636">
              <w:t xml:space="preserve">None </w:t>
            </w:r>
          </w:p>
        </w:tc>
      </w:tr>
      <w:tr w:rsidR="00EB25B7" w:rsidRPr="00EA3636" w14:paraId="138F9E5C" w14:textId="77777777" w:rsidTr="00CD372B">
        <w:trPr>
          <w:trHeight w:val="92"/>
        </w:trPr>
        <w:tc>
          <w:tcPr>
            <w:tcW w:w="2545" w:type="dxa"/>
            <w:shd w:val="pct15" w:color="auto" w:fill="auto"/>
          </w:tcPr>
          <w:p w14:paraId="1B5A78B0" w14:textId="77777777"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14:paraId="78D4B779" w14:textId="77777777" w:rsidR="00EB25B7" w:rsidRPr="00EA3636" w:rsidRDefault="00EB25B7" w:rsidP="0070557B">
            <w:pPr>
              <w:pStyle w:val="TableText"/>
            </w:pPr>
            <w:r w:rsidRPr="00EA3636">
              <w:t xml:space="preserve">Recommend full regression test </w:t>
            </w:r>
          </w:p>
        </w:tc>
      </w:tr>
      <w:tr w:rsidR="00EB25B7" w:rsidRPr="00EA3636" w14:paraId="0299C28A" w14:textId="77777777" w:rsidTr="00CD372B">
        <w:trPr>
          <w:trHeight w:val="92"/>
        </w:trPr>
        <w:tc>
          <w:tcPr>
            <w:tcW w:w="2545" w:type="dxa"/>
            <w:shd w:val="pct15" w:color="auto" w:fill="auto"/>
          </w:tcPr>
          <w:p w14:paraId="07BAFD93"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14:paraId="2B9EB530" w14:textId="77777777" w:rsidR="00EB25B7" w:rsidRPr="00EA3636" w:rsidRDefault="00EB25B7" w:rsidP="0070557B">
            <w:pPr>
              <w:pStyle w:val="TableText"/>
            </w:pPr>
            <w:r w:rsidRPr="00EA3636">
              <w:t xml:space="preserve">Initially implement on a test environment </w:t>
            </w:r>
          </w:p>
        </w:tc>
      </w:tr>
    </w:tbl>
    <w:p w14:paraId="5FC8E247" w14:textId="77777777" w:rsidR="00EB25B7" w:rsidRPr="00D87BBF" w:rsidRDefault="00EB25B7" w:rsidP="00EB25B7"/>
    <w:p w14:paraId="389D95D6" w14:textId="77777777" w:rsidR="005B2C60" w:rsidRDefault="00EB25B7" w:rsidP="00EB25B7">
      <w:pPr>
        <w:pStyle w:val="Heading1"/>
      </w:pPr>
      <w:bookmarkStart w:id="3" w:name="_Toc508289960"/>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14:paraId="11873956" w14:textId="77777777" w:rsidTr="004D4514">
        <w:trPr>
          <w:trHeight w:val="92"/>
        </w:trPr>
        <w:tc>
          <w:tcPr>
            <w:tcW w:w="2545" w:type="dxa"/>
            <w:tcBorders>
              <w:bottom w:val="single" w:sz="4" w:space="0" w:color="auto"/>
            </w:tcBorders>
            <w:shd w:val="pct15" w:color="auto" w:fill="auto"/>
          </w:tcPr>
          <w:p w14:paraId="108A0DA2" w14:textId="77777777"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14:paraId="1B39BFFE" w14:textId="77777777"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14:paraId="6644AFA2" w14:textId="77777777" w:rsidTr="004D4514">
        <w:trPr>
          <w:trHeight w:val="181"/>
        </w:trPr>
        <w:tc>
          <w:tcPr>
            <w:tcW w:w="2545" w:type="dxa"/>
            <w:shd w:val="clear" w:color="auto" w:fill="FFFFFF" w:themeFill="background1"/>
          </w:tcPr>
          <w:p w14:paraId="0BAF455A" w14:textId="77777777" w:rsidR="00325744" w:rsidRPr="00EF1DCD" w:rsidRDefault="00CB2E18" w:rsidP="00516B8E">
            <w:pPr>
              <w:pStyle w:val="TableText"/>
            </w:pPr>
            <w:proofErr w:type="spellStart"/>
            <w:r>
              <w:t>h</w:t>
            </w:r>
            <w:r w:rsidR="00516B8E">
              <w:t>ig.plx</w:t>
            </w:r>
            <w:proofErr w:type="spellEnd"/>
          </w:p>
        </w:tc>
        <w:tc>
          <w:tcPr>
            <w:tcW w:w="7733" w:type="dxa"/>
            <w:shd w:val="clear" w:color="auto" w:fill="FFFFFF" w:themeFill="background1"/>
          </w:tcPr>
          <w:p w14:paraId="5E044E82" w14:textId="77777777" w:rsidR="00325744" w:rsidRDefault="002F13AC" w:rsidP="00516B8E">
            <w:pPr>
              <w:pStyle w:val="TableText"/>
            </w:pPr>
            <w:r>
              <w:t>5</w:t>
            </w:r>
            <w:r w:rsidR="00516B8E">
              <w:t>.6</w:t>
            </w:r>
          </w:p>
        </w:tc>
      </w:tr>
      <w:tr w:rsidR="00516B8E" w:rsidRPr="00EA3636" w14:paraId="0F5BF774" w14:textId="77777777" w:rsidTr="004D4514">
        <w:trPr>
          <w:trHeight w:val="181"/>
        </w:trPr>
        <w:tc>
          <w:tcPr>
            <w:tcW w:w="2545" w:type="dxa"/>
            <w:shd w:val="clear" w:color="auto" w:fill="FFFFFF" w:themeFill="background1"/>
          </w:tcPr>
          <w:p w14:paraId="7412D4F5" w14:textId="77777777" w:rsidR="00516B8E" w:rsidRPr="00EF1DCD" w:rsidRDefault="00516B8E" w:rsidP="00516B8E">
            <w:pPr>
              <w:pStyle w:val="TableText"/>
            </w:pPr>
            <w:r>
              <w:t>nm0590.fmx</w:t>
            </w:r>
          </w:p>
        </w:tc>
        <w:tc>
          <w:tcPr>
            <w:tcW w:w="7733" w:type="dxa"/>
            <w:shd w:val="clear" w:color="auto" w:fill="FFFFFF" w:themeFill="background1"/>
          </w:tcPr>
          <w:p w14:paraId="1180A58E" w14:textId="77777777" w:rsidR="00516B8E" w:rsidRDefault="00516B8E" w:rsidP="00516B8E">
            <w:pPr>
              <w:pStyle w:val="TableText"/>
            </w:pPr>
            <w:r w:rsidRPr="00516B8E">
              <w:t>5.26</w:t>
            </w:r>
          </w:p>
        </w:tc>
      </w:tr>
      <w:tr w:rsidR="00516B8E" w:rsidRPr="00EA3636" w14:paraId="39E4F6BC" w14:textId="77777777" w:rsidTr="004D4514">
        <w:trPr>
          <w:trHeight w:val="181"/>
        </w:trPr>
        <w:tc>
          <w:tcPr>
            <w:tcW w:w="2545" w:type="dxa"/>
            <w:shd w:val="clear" w:color="auto" w:fill="FFFFFF" w:themeFill="background1"/>
          </w:tcPr>
          <w:p w14:paraId="5630DFD3" w14:textId="77777777" w:rsidR="00516B8E" w:rsidRPr="00EF1DCD" w:rsidRDefault="00516B8E" w:rsidP="00516B8E">
            <w:pPr>
              <w:pStyle w:val="TableText"/>
            </w:pPr>
            <w:r>
              <w:t>nm0560.fmx</w:t>
            </w:r>
          </w:p>
        </w:tc>
        <w:tc>
          <w:tcPr>
            <w:tcW w:w="7733" w:type="dxa"/>
            <w:shd w:val="clear" w:color="auto" w:fill="FFFFFF" w:themeFill="background1"/>
          </w:tcPr>
          <w:p w14:paraId="2C0794D2" w14:textId="77777777" w:rsidR="00516B8E" w:rsidRDefault="00AA1750" w:rsidP="00516B8E">
            <w:pPr>
              <w:pStyle w:val="TableText"/>
            </w:pPr>
            <w:r w:rsidRPr="00AA1750">
              <w:t>5.12</w:t>
            </w:r>
          </w:p>
        </w:tc>
      </w:tr>
      <w:tr w:rsidR="00516B8E" w:rsidRPr="00EA3636" w14:paraId="543C2D49" w14:textId="77777777" w:rsidTr="004D4514">
        <w:trPr>
          <w:trHeight w:val="181"/>
        </w:trPr>
        <w:tc>
          <w:tcPr>
            <w:tcW w:w="2545" w:type="dxa"/>
            <w:shd w:val="clear" w:color="auto" w:fill="FFFFFF" w:themeFill="background1"/>
          </w:tcPr>
          <w:p w14:paraId="1FDA57DA" w14:textId="77777777" w:rsidR="00516B8E" w:rsidRDefault="00516B8E" w:rsidP="00516B8E">
            <w:pPr>
              <w:pStyle w:val="TableText"/>
            </w:pPr>
            <w:proofErr w:type="spellStart"/>
            <w:r>
              <w:t>navigator.fmx</w:t>
            </w:r>
            <w:proofErr w:type="spellEnd"/>
          </w:p>
        </w:tc>
        <w:tc>
          <w:tcPr>
            <w:tcW w:w="7733" w:type="dxa"/>
            <w:shd w:val="clear" w:color="auto" w:fill="FFFFFF" w:themeFill="background1"/>
          </w:tcPr>
          <w:p w14:paraId="1668F999" w14:textId="77777777" w:rsidR="00516B8E" w:rsidRDefault="00C958F4" w:rsidP="00516B8E">
            <w:pPr>
              <w:pStyle w:val="TableText"/>
            </w:pPr>
            <w:r w:rsidRPr="00C958F4">
              <w:t>5.2</w:t>
            </w:r>
          </w:p>
        </w:tc>
      </w:tr>
      <w:tr w:rsidR="00F808F9" w:rsidRPr="00EA3636" w14:paraId="4D5B80C0" w14:textId="77777777" w:rsidTr="004D4514">
        <w:trPr>
          <w:trHeight w:val="181"/>
        </w:trPr>
        <w:tc>
          <w:tcPr>
            <w:tcW w:w="2545" w:type="dxa"/>
            <w:shd w:val="clear" w:color="auto" w:fill="FFFFFF" w:themeFill="background1"/>
          </w:tcPr>
          <w:p w14:paraId="23A22708" w14:textId="77777777" w:rsidR="00F808F9" w:rsidRDefault="00F808F9" w:rsidP="00516B8E">
            <w:pPr>
              <w:pStyle w:val="TableText"/>
            </w:pPr>
            <w:r w:rsidRPr="00F808F9">
              <w:t>nm3_doc_man.pkh</w:t>
            </w:r>
          </w:p>
        </w:tc>
        <w:tc>
          <w:tcPr>
            <w:tcW w:w="7733" w:type="dxa"/>
            <w:shd w:val="clear" w:color="auto" w:fill="FFFFFF" w:themeFill="background1"/>
          </w:tcPr>
          <w:p w14:paraId="1EC02BC2" w14:textId="77777777" w:rsidR="00F808F9" w:rsidRPr="00C958F4" w:rsidRDefault="00737EE4" w:rsidP="00516B8E">
            <w:pPr>
              <w:pStyle w:val="TableText"/>
            </w:pPr>
            <w:r>
              <w:t>3.7</w:t>
            </w:r>
          </w:p>
        </w:tc>
      </w:tr>
      <w:tr w:rsidR="00F808F9" w:rsidRPr="00EA3636" w14:paraId="2C890F98" w14:textId="77777777" w:rsidTr="004D4514">
        <w:trPr>
          <w:trHeight w:val="181"/>
        </w:trPr>
        <w:tc>
          <w:tcPr>
            <w:tcW w:w="2545" w:type="dxa"/>
            <w:shd w:val="clear" w:color="auto" w:fill="FFFFFF" w:themeFill="background1"/>
          </w:tcPr>
          <w:p w14:paraId="4A672655" w14:textId="77777777" w:rsidR="00F808F9" w:rsidRPr="00F808F9" w:rsidRDefault="00F808F9" w:rsidP="00516B8E">
            <w:pPr>
              <w:pStyle w:val="TableText"/>
            </w:pPr>
            <w:r>
              <w:t>nm3_doc_man.pkw</w:t>
            </w:r>
          </w:p>
        </w:tc>
        <w:tc>
          <w:tcPr>
            <w:tcW w:w="7733" w:type="dxa"/>
            <w:shd w:val="clear" w:color="auto" w:fill="FFFFFF" w:themeFill="background1"/>
          </w:tcPr>
          <w:p w14:paraId="723669E3" w14:textId="77777777" w:rsidR="00F808F9" w:rsidRPr="00C958F4" w:rsidRDefault="00737EE4" w:rsidP="00516B8E">
            <w:pPr>
              <w:pStyle w:val="TableText"/>
            </w:pPr>
            <w:r>
              <w:t>3.7</w:t>
            </w:r>
          </w:p>
        </w:tc>
      </w:tr>
      <w:tr w:rsidR="00A07D24" w:rsidRPr="00EA3636" w14:paraId="2BE30745" w14:textId="77777777" w:rsidTr="004D4514">
        <w:trPr>
          <w:trHeight w:val="181"/>
        </w:trPr>
        <w:tc>
          <w:tcPr>
            <w:tcW w:w="2545" w:type="dxa"/>
            <w:shd w:val="clear" w:color="auto" w:fill="FFFFFF" w:themeFill="background1"/>
          </w:tcPr>
          <w:p w14:paraId="212803E0" w14:textId="2C565869" w:rsidR="00A07D24" w:rsidRDefault="00A07D24" w:rsidP="00516B8E">
            <w:pPr>
              <w:pStyle w:val="TableText"/>
            </w:pPr>
            <w:proofErr w:type="spellStart"/>
            <w:r>
              <w:t>hig_nav.pk</w:t>
            </w:r>
            <w:r w:rsidR="00A83D98">
              <w:t>h</w:t>
            </w:r>
            <w:proofErr w:type="spellEnd"/>
          </w:p>
        </w:tc>
        <w:tc>
          <w:tcPr>
            <w:tcW w:w="7733" w:type="dxa"/>
            <w:shd w:val="clear" w:color="auto" w:fill="FFFFFF" w:themeFill="background1"/>
          </w:tcPr>
          <w:p w14:paraId="1729710F" w14:textId="77777777" w:rsidR="00A07D24" w:rsidRDefault="001436F7" w:rsidP="00516B8E">
            <w:pPr>
              <w:pStyle w:val="TableText"/>
            </w:pPr>
            <w:r>
              <w:t>3.11</w:t>
            </w:r>
          </w:p>
        </w:tc>
      </w:tr>
      <w:tr w:rsidR="001436F7" w:rsidRPr="00EA3636" w14:paraId="591B1719" w14:textId="77777777" w:rsidTr="004D4514">
        <w:trPr>
          <w:trHeight w:val="181"/>
        </w:trPr>
        <w:tc>
          <w:tcPr>
            <w:tcW w:w="2545" w:type="dxa"/>
            <w:shd w:val="clear" w:color="auto" w:fill="FFFFFF" w:themeFill="background1"/>
          </w:tcPr>
          <w:p w14:paraId="3F9AAC19" w14:textId="77777777" w:rsidR="001436F7" w:rsidRDefault="001436F7" w:rsidP="001436F7">
            <w:pPr>
              <w:pStyle w:val="TableText"/>
            </w:pPr>
            <w:proofErr w:type="spellStart"/>
            <w:r>
              <w:t>hig_nav.pkw</w:t>
            </w:r>
            <w:proofErr w:type="spellEnd"/>
          </w:p>
        </w:tc>
        <w:tc>
          <w:tcPr>
            <w:tcW w:w="7733" w:type="dxa"/>
            <w:shd w:val="clear" w:color="auto" w:fill="FFFFFF" w:themeFill="background1"/>
          </w:tcPr>
          <w:p w14:paraId="2BC9003E" w14:textId="77777777" w:rsidR="001436F7" w:rsidRDefault="001436F7" w:rsidP="001436F7">
            <w:pPr>
              <w:pStyle w:val="TableText"/>
            </w:pPr>
            <w:r>
              <w:t>3.20</w:t>
            </w:r>
          </w:p>
        </w:tc>
      </w:tr>
      <w:tr w:rsidR="00A83D98" w:rsidRPr="00EA3636" w14:paraId="7E17AE57" w14:textId="77777777" w:rsidTr="004D4514">
        <w:trPr>
          <w:trHeight w:val="181"/>
        </w:trPr>
        <w:tc>
          <w:tcPr>
            <w:tcW w:w="2545" w:type="dxa"/>
            <w:shd w:val="clear" w:color="auto" w:fill="FFFFFF" w:themeFill="background1"/>
          </w:tcPr>
          <w:p w14:paraId="0D536323" w14:textId="0F147F46" w:rsidR="00A83D98" w:rsidRDefault="00A83D98" w:rsidP="001436F7">
            <w:pPr>
              <w:pStyle w:val="TableText"/>
            </w:pPr>
            <w:r>
              <w:t>log_nm_4700_fix42.sql</w:t>
            </w:r>
          </w:p>
        </w:tc>
        <w:tc>
          <w:tcPr>
            <w:tcW w:w="7733" w:type="dxa"/>
            <w:shd w:val="clear" w:color="auto" w:fill="FFFFFF" w:themeFill="background1"/>
          </w:tcPr>
          <w:p w14:paraId="530EE944" w14:textId="1E93691D" w:rsidR="00A83D98" w:rsidRDefault="00A83D98" w:rsidP="001436F7">
            <w:pPr>
              <w:pStyle w:val="TableText"/>
            </w:pPr>
            <w:r>
              <w:t>1.4</w:t>
            </w:r>
          </w:p>
        </w:tc>
      </w:tr>
      <w:tr w:rsidR="00A83D98" w:rsidRPr="00EA3636" w14:paraId="636D4BD7" w14:textId="77777777" w:rsidTr="004D4514">
        <w:trPr>
          <w:trHeight w:val="181"/>
        </w:trPr>
        <w:tc>
          <w:tcPr>
            <w:tcW w:w="2545" w:type="dxa"/>
            <w:shd w:val="clear" w:color="auto" w:fill="FFFFFF" w:themeFill="background1"/>
          </w:tcPr>
          <w:p w14:paraId="078BD7C8" w14:textId="54A2940F" w:rsidR="00A83D98" w:rsidRDefault="00A83D98" w:rsidP="001436F7">
            <w:pPr>
              <w:pStyle w:val="TableText"/>
            </w:pPr>
            <w:r>
              <w:lastRenderedPageBreak/>
              <w:t>nm_4700_fix42.sql</w:t>
            </w:r>
          </w:p>
        </w:tc>
        <w:tc>
          <w:tcPr>
            <w:tcW w:w="7733" w:type="dxa"/>
            <w:shd w:val="clear" w:color="auto" w:fill="FFFFFF" w:themeFill="background1"/>
          </w:tcPr>
          <w:p w14:paraId="1AE1CC74" w14:textId="4A98A016" w:rsidR="00A83D98" w:rsidRDefault="00A83D98" w:rsidP="001436F7">
            <w:pPr>
              <w:pStyle w:val="TableText"/>
            </w:pPr>
            <w:r>
              <w:t>1.1</w:t>
            </w:r>
          </w:p>
        </w:tc>
      </w:tr>
    </w:tbl>
    <w:p w14:paraId="7F520C58" w14:textId="77777777" w:rsidR="00016476" w:rsidRDefault="00016476" w:rsidP="00EB25B7"/>
    <w:p w14:paraId="09B08C40" w14:textId="77777777" w:rsidR="00F5367F" w:rsidRDefault="00F5367F" w:rsidP="00EB25B7"/>
    <w:p w14:paraId="55012587" w14:textId="77777777" w:rsidR="00EB25B7" w:rsidRDefault="00EB25B7" w:rsidP="00DD2E42">
      <w:pPr>
        <w:pStyle w:val="Heading1"/>
      </w:pPr>
      <w:bookmarkStart w:id="4" w:name="_Toc420919926"/>
      <w:bookmarkStart w:id="5" w:name="_Toc421108158"/>
      <w:bookmarkStart w:id="6" w:name="_Toc508289961"/>
      <w:r>
        <w:t>Log No. Summary</w:t>
      </w:r>
      <w:bookmarkEnd w:id="4"/>
      <w:bookmarkEnd w:id="5"/>
      <w:bookmarkEnd w:id="6"/>
      <w:r>
        <w:t xml:space="preserve"> </w:t>
      </w:r>
    </w:p>
    <w:p w14:paraId="28098150"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0FB2A8AA" w14:textId="77777777"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0DBCEDF1" w14:textId="77777777" w:rsidTr="004D4514">
        <w:trPr>
          <w:trHeight w:val="92"/>
        </w:trPr>
        <w:tc>
          <w:tcPr>
            <w:tcW w:w="5965" w:type="dxa"/>
            <w:tcBorders>
              <w:bottom w:val="single" w:sz="4" w:space="0" w:color="auto"/>
            </w:tcBorders>
            <w:shd w:val="pct15" w:color="auto" w:fill="auto"/>
          </w:tcPr>
          <w:p w14:paraId="53FD49FD" w14:textId="77777777"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370C4CA5"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6DE538B2" w14:textId="77777777"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14:paraId="56657B3B" w14:textId="77777777" w:rsidTr="004D4514">
        <w:trPr>
          <w:trHeight w:val="181"/>
        </w:trPr>
        <w:tc>
          <w:tcPr>
            <w:tcW w:w="5965" w:type="dxa"/>
            <w:shd w:val="clear" w:color="auto" w:fill="FFFFFF" w:themeFill="background1"/>
          </w:tcPr>
          <w:p w14:paraId="2400F1F9" w14:textId="77777777" w:rsidR="0086372F" w:rsidRPr="00BB2D12" w:rsidRDefault="00730782" w:rsidP="00730782">
            <w:pPr>
              <w:pStyle w:val="TableText"/>
            </w:pPr>
            <w:r>
              <w:t>Exor Patch for AssetWi</w:t>
            </w:r>
            <w:r w:rsidRPr="00730782">
              <w:t>se CONNECT Document Manager</w:t>
            </w:r>
          </w:p>
        </w:tc>
        <w:tc>
          <w:tcPr>
            <w:tcW w:w="2070" w:type="dxa"/>
            <w:shd w:val="clear" w:color="auto" w:fill="FFFFFF" w:themeFill="background1"/>
          </w:tcPr>
          <w:p w14:paraId="534F9281" w14:textId="77777777" w:rsidR="0086372F" w:rsidRPr="00BB2D12" w:rsidRDefault="00730782" w:rsidP="0086372F">
            <w:pPr>
              <w:pStyle w:val="TableText"/>
            </w:pPr>
            <w:r>
              <w:t xml:space="preserve">Enhancement </w:t>
            </w:r>
            <w:r w:rsidRPr="00730782">
              <w:t>478568</w:t>
            </w:r>
          </w:p>
        </w:tc>
        <w:tc>
          <w:tcPr>
            <w:tcW w:w="2243" w:type="dxa"/>
            <w:shd w:val="clear" w:color="auto" w:fill="FFFFFF" w:themeFill="background1"/>
          </w:tcPr>
          <w:p w14:paraId="2EB44FC8" w14:textId="77777777" w:rsidR="0086372F" w:rsidRPr="00BB2D12" w:rsidRDefault="0086372F" w:rsidP="0060682C">
            <w:pPr>
              <w:pStyle w:val="TableText"/>
            </w:pPr>
          </w:p>
        </w:tc>
      </w:tr>
    </w:tbl>
    <w:p w14:paraId="0E355C88" w14:textId="77777777" w:rsidR="0092422A" w:rsidRDefault="0092422A" w:rsidP="00750944">
      <w:pPr>
        <w:jc w:val="both"/>
      </w:pPr>
    </w:p>
    <w:p w14:paraId="302B7592" w14:textId="77777777" w:rsidR="00C9109D" w:rsidRDefault="00866235" w:rsidP="00C9109D">
      <w:pPr>
        <w:pStyle w:val="Heading1"/>
      </w:pPr>
      <w:bookmarkStart w:id="7" w:name="_Toc508289962"/>
      <w:r>
        <w:t>Enhancement Details</w:t>
      </w:r>
      <w:bookmarkEnd w:id="7"/>
      <w:r w:rsidR="00C9109D">
        <w:t xml:space="preserve"> </w:t>
      </w:r>
    </w:p>
    <w:p w14:paraId="0E4A234E" w14:textId="77777777" w:rsidR="00C9109D" w:rsidRDefault="00C9109D" w:rsidP="00C9109D">
      <w:pPr>
        <w:rPr>
          <w:bCs/>
          <w:sz w:val="23"/>
          <w:szCs w:val="23"/>
        </w:rPr>
      </w:pPr>
      <w:r w:rsidRPr="00AE34CA">
        <w:rPr>
          <w:bCs/>
          <w:sz w:val="23"/>
          <w:szCs w:val="23"/>
        </w:rPr>
        <w:t xml:space="preserve">This </w:t>
      </w:r>
      <w:r>
        <w:rPr>
          <w:bCs/>
          <w:sz w:val="23"/>
          <w:szCs w:val="23"/>
        </w:rPr>
        <w:t xml:space="preserve">patch includes the exor </w:t>
      </w:r>
      <w:r w:rsidR="00866235">
        <w:rPr>
          <w:bCs/>
          <w:sz w:val="23"/>
          <w:szCs w:val="23"/>
        </w:rPr>
        <w:t xml:space="preserve">changes </w:t>
      </w:r>
      <w:r>
        <w:rPr>
          <w:bCs/>
          <w:sz w:val="23"/>
          <w:szCs w:val="23"/>
        </w:rPr>
        <w:t xml:space="preserve">for AssetWise CONNECT Document Manager. </w:t>
      </w:r>
      <w:r w:rsidR="00866235">
        <w:rPr>
          <w:bCs/>
          <w:sz w:val="23"/>
          <w:szCs w:val="23"/>
        </w:rPr>
        <w:t xml:space="preserve">There are </w:t>
      </w:r>
      <w:r>
        <w:rPr>
          <w:bCs/>
          <w:sz w:val="23"/>
          <w:szCs w:val="23"/>
        </w:rPr>
        <w:t xml:space="preserve">2 new product options </w:t>
      </w:r>
      <w:r w:rsidR="00866235">
        <w:rPr>
          <w:bCs/>
          <w:sz w:val="23"/>
          <w:szCs w:val="23"/>
        </w:rPr>
        <w:t xml:space="preserve">have </w:t>
      </w:r>
      <w:r>
        <w:rPr>
          <w:bCs/>
          <w:sz w:val="23"/>
          <w:szCs w:val="23"/>
        </w:rPr>
        <w:t xml:space="preserve">been introduced in this patch to integrate the </w:t>
      </w:r>
      <w:r w:rsidR="00866235">
        <w:rPr>
          <w:bCs/>
          <w:sz w:val="23"/>
          <w:szCs w:val="23"/>
        </w:rPr>
        <w:t>AssetWise D</w:t>
      </w:r>
      <w:r>
        <w:rPr>
          <w:bCs/>
          <w:sz w:val="23"/>
          <w:szCs w:val="23"/>
        </w:rPr>
        <w:t>ocument Manager with Exor.</w:t>
      </w:r>
    </w:p>
    <w:p w14:paraId="4D3922D4" w14:textId="77777777" w:rsidR="00866235" w:rsidRDefault="00C9109D" w:rsidP="00C9109D">
      <w:pPr>
        <w:rPr>
          <w:bCs/>
          <w:sz w:val="23"/>
          <w:szCs w:val="23"/>
        </w:rPr>
      </w:pPr>
      <w:r>
        <w:rPr>
          <w:b/>
          <w:bCs/>
          <w:sz w:val="23"/>
          <w:szCs w:val="23"/>
        </w:rPr>
        <w:t xml:space="preserve">Product Option </w:t>
      </w:r>
      <w:proofErr w:type="gramStart"/>
      <w:r w:rsidRPr="00D03993">
        <w:rPr>
          <w:b/>
          <w:bCs/>
          <w:sz w:val="23"/>
          <w:szCs w:val="23"/>
        </w:rPr>
        <w:t>NEWDOCMAN</w:t>
      </w:r>
      <w:r>
        <w:rPr>
          <w:b/>
          <w:bCs/>
          <w:sz w:val="23"/>
          <w:szCs w:val="23"/>
        </w:rPr>
        <w:t xml:space="preserve"> :</w:t>
      </w:r>
      <w:proofErr w:type="gramEnd"/>
      <w:r>
        <w:rPr>
          <w:b/>
          <w:bCs/>
          <w:sz w:val="23"/>
          <w:szCs w:val="23"/>
        </w:rPr>
        <w:t xml:space="preserve"> </w:t>
      </w:r>
      <w:r>
        <w:rPr>
          <w:bCs/>
          <w:sz w:val="23"/>
          <w:szCs w:val="23"/>
        </w:rPr>
        <w:t>W</w:t>
      </w:r>
      <w:r w:rsidRPr="00D03993">
        <w:rPr>
          <w:bCs/>
          <w:sz w:val="23"/>
          <w:szCs w:val="23"/>
        </w:rPr>
        <w:t xml:space="preserve">hen set </w:t>
      </w:r>
      <w:r>
        <w:rPr>
          <w:bCs/>
          <w:sz w:val="23"/>
          <w:szCs w:val="23"/>
        </w:rPr>
        <w:t xml:space="preserve">to “Y” indicate the use of </w:t>
      </w:r>
      <w:r w:rsidR="00866235">
        <w:rPr>
          <w:bCs/>
          <w:sz w:val="23"/>
          <w:szCs w:val="23"/>
        </w:rPr>
        <w:t>AssetWise D</w:t>
      </w:r>
      <w:r>
        <w:rPr>
          <w:bCs/>
          <w:sz w:val="23"/>
          <w:szCs w:val="23"/>
        </w:rPr>
        <w:t xml:space="preserve">ocument </w:t>
      </w:r>
      <w:r w:rsidR="00866235">
        <w:rPr>
          <w:bCs/>
          <w:sz w:val="23"/>
          <w:szCs w:val="23"/>
        </w:rPr>
        <w:t>M</w:t>
      </w:r>
      <w:r>
        <w:rPr>
          <w:bCs/>
          <w:sz w:val="23"/>
          <w:szCs w:val="23"/>
        </w:rPr>
        <w:t xml:space="preserve">anager. </w:t>
      </w:r>
      <w:r w:rsidR="00866235">
        <w:rPr>
          <w:bCs/>
          <w:sz w:val="23"/>
          <w:szCs w:val="23"/>
        </w:rPr>
        <w:t>Default setting for this product option is “N” which indicate exor Document Manager is in use.</w:t>
      </w:r>
    </w:p>
    <w:p w14:paraId="23FA0166" w14:textId="77777777" w:rsidR="00C9109D" w:rsidRDefault="00C9109D" w:rsidP="00C9109D">
      <w:pPr>
        <w:rPr>
          <w:bCs/>
          <w:sz w:val="23"/>
          <w:szCs w:val="23"/>
        </w:rPr>
      </w:pPr>
      <w:r>
        <w:rPr>
          <w:bCs/>
          <w:sz w:val="23"/>
          <w:szCs w:val="23"/>
        </w:rPr>
        <w:t>(</w:t>
      </w:r>
      <w:proofErr w:type="gramStart"/>
      <w:r w:rsidR="00866235">
        <w:rPr>
          <w:bCs/>
          <w:sz w:val="23"/>
          <w:szCs w:val="23"/>
        </w:rPr>
        <w:t>Note :</w:t>
      </w:r>
      <w:proofErr w:type="gramEnd"/>
      <w:r w:rsidR="00866235">
        <w:rPr>
          <w:bCs/>
          <w:sz w:val="23"/>
          <w:szCs w:val="23"/>
        </w:rPr>
        <w:t xml:space="preserve"> Before setting the product option to “Y” the AssetWise CONNECT Document Manager needs to be setup and configured.</w:t>
      </w:r>
      <w:r>
        <w:rPr>
          <w:bCs/>
          <w:sz w:val="23"/>
          <w:szCs w:val="23"/>
        </w:rPr>
        <w:t>)</w:t>
      </w:r>
    </w:p>
    <w:p w14:paraId="49146C7D" w14:textId="77777777" w:rsidR="00C9109D" w:rsidRDefault="00C9109D" w:rsidP="00C9109D">
      <w:pPr>
        <w:rPr>
          <w:b/>
          <w:bCs/>
          <w:sz w:val="23"/>
          <w:szCs w:val="23"/>
        </w:rPr>
      </w:pPr>
      <w:r>
        <w:rPr>
          <w:b/>
          <w:bCs/>
          <w:sz w:val="23"/>
          <w:szCs w:val="23"/>
        </w:rPr>
        <w:t xml:space="preserve"> Product Option </w:t>
      </w:r>
      <w:proofErr w:type="spellStart"/>
      <w:r w:rsidRPr="00D03993">
        <w:rPr>
          <w:b/>
          <w:bCs/>
          <w:sz w:val="23"/>
          <w:szCs w:val="23"/>
        </w:rPr>
        <w:t>eBAssoURL</w:t>
      </w:r>
      <w:proofErr w:type="spellEnd"/>
      <w:r>
        <w:rPr>
          <w:b/>
          <w:bCs/>
          <w:sz w:val="23"/>
          <w:szCs w:val="23"/>
        </w:rPr>
        <w:t xml:space="preserve">: </w:t>
      </w:r>
      <w:r>
        <w:rPr>
          <w:bCs/>
          <w:sz w:val="23"/>
          <w:szCs w:val="23"/>
        </w:rPr>
        <w:t>The AssetWise CONNECT Document Manager URL needs to be setup in this product option.</w:t>
      </w:r>
    </w:p>
    <w:p w14:paraId="2F92C75C" w14:textId="77777777" w:rsidR="00C9109D" w:rsidRDefault="00C9109D" w:rsidP="00750944">
      <w:pPr>
        <w:jc w:val="both"/>
      </w:pPr>
    </w:p>
    <w:p w14:paraId="2CF6E6FF" w14:textId="77777777"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60B67" w14:textId="77777777" w:rsidR="000170A6" w:rsidRDefault="000170A6" w:rsidP="005569C1">
      <w:pPr>
        <w:spacing w:after="0" w:line="240" w:lineRule="auto"/>
      </w:pPr>
      <w:r>
        <w:separator/>
      </w:r>
    </w:p>
  </w:endnote>
  <w:endnote w:type="continuationSeparator" w:id="0">
    <w:p w14:paraId="7A1D1FF9" w14:textId="77777777" w:rsidR="000170A6" w:rsidRDefault="000170A6"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1FEC4" w14:textId="77777777" w:rsidR="0070557B" w:rsidRPr="004009B2" w:rsidRDefault="0070557B" w:rsidP="0070557B">
    <w:pPr>
      <w:pStyle w:val="Footer"/>
    </w:pPr>
    <w:r w:rsidRPr="004009B2">
      <w:t>CONFIDENTIALITY STATEMENT</w:t>
    </w:r>
  </w:p>
  <w:p w14:paraId="6E176FD4" w14:textId="77777777"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076B" w14:textId="77777777" w:rsidR="0070557B" w:rsidRPr="008161F4" w:rsidRDefault="0070557B" w:rsidP="0070557B">
    <w:pPr>
      <w:pStyle w:val="Footer"/>
    </w:pPr>
  </w:p>
  <w:p w14:paraId="41E44566" w14:textId="77777777" w:rsidR="0070557B" w:rsidRPr="007D5F4F" w:rsidRDefault="0070557B" w:rsidP="0070557B">
    <w:pPr>
      <w:pStyle w:val="FooterText"/>
    </w:pPr>
    <w:r w:rsidRPr="007D5F4F">
      <w:t>CONFIDENTIALITY STATEMENT</w:t>
    </w:r>
  </w:p>
  <w:p w14:paraId="6D47365D" w14:textId="77777777"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FCB9" w14:textId="77777777" w:rsidR="0070557B" w:rsidRPr="00847F85" w:rsidRDefault="0070557B"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AA76F" w14:textId="77777777" w:rsidR="000170A6" w:rsidRDefault="000170A6" w:rsidP="005569C1">
      <w:pPr>
        <w:spacing w:after="0" w:line="240" w:lineRule="auto"/>
      </w:pPr>
      <w:r>
        <w:separator/>
      </w:r>
    </w:p>
  </w:footnote>
  <w:footnote w:type="continuationSeparator" w:id="0">
    <w:p w14:paraId="6945F615" w14:textId="77777777" w:rsidR="000170A6" w:rsidRDefault="000170A6"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14:paraId="14F7306B" w14:textId="77777777" w:rsidTr="0070557B">
      <w:trPr>
        <w:cantSplit/>
        <w:trHeight w:val="435"/>
      </w:trPr>
      <w:tc>
        <w:tcPr>
          <w:tcW w:w="2107" w:type="pct"/>
          <w:vMerge w:val="restart"/>
          <w:vAlign w:val="center"/>
        </w:tcPr>
        <w:p w14:paraId="1097FC43" w14:textId="77777777" w:rsidR="0070557B" w:rsidRPr="009E5C8E" w:rsidRDefault="000A6357" w:rsidP="0070557B">
          <w:r>
            <w:rPr>
              <w:noProof/>
              <w:lang w:val="en-US" w:eastAsia="en-US"/>
            </w:rPr>
            <w:drawing>
              <wp:inline distT="0" distB="0" distL="0" distR="0" wp14:anchorId="5EB6A78F" wp14:editId="2046FEEE">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1B557D4" w14:textId="115EA002" w:rsidR="0070557B" w:rsidRPr="009E5C8E" w:rsidRDefault="0070557B" w:rsidP="0070557B">
          <w:pPr>
            <w:pStyle w:val="HeaderDoctitle"/>
          </w:pPr>
          <w:r>
            <w:fldChar w:fldCharType="begin"/>
          </w:r>
          <w:r>
            <w:instrText xml:space="preserve"> SUBJECT   \* MERGEFORMAT </w:instrText>
          </w:r>
          <w:r>
            <w:fldChar w:fldCharType="end"/>
          </w:r>
        </w:p>
      </w:tc>
    </w:tr>
    <w:tr w:rsidR="0070557B" w14:paraId="3825FB54" w14:textId="77777777" w:rsidTr="0070557B">
      <w:trPr>
        <w:cantSplit/>
        <w:trHeight w:val="375"/>
      </w:trPr>
      <w:tc>
        <w:tcPr>
          <w:tcW w:w="2107" w:type="pct"/>
          <w:vMerge/>
          <w:vAlign w:val="center"/>
        </w:tcPr>
        <w:p w14:paraId="6A092886" w14:textId="77777777" w:rsidR="0070557B" w:rsidRDefault="0070557B" w:rsidP="0070557B">
          <w:pPr>
            <w:pStyle w:val="Header"/>
          </w:pPr>
        </w:p>
      </w:tc>
      <w:tc>
        <w:tcPr>
          <w:tcW w:w="2893" w:type="pct"/>
          <w:gridSpan w:val="3"/>
          <w:tcBorders>
            <w:top w:val="single" w:sz="4" w:space="0" w:color="auto"/>
          </w:tcBorders>
          <w:vAlign w:val="center"/>
        </w:tcPr>
        <w:p w14:paraId="7C648A99" w14:textId="3C337CD2" w:rsidR="0070557B" w:rsidRPr="009E5C8E" w:rsidRDefault="0070557B" w:rsidP="0070557B">
          <w:pPr>
            <w:pStyle w:val="Header"/>
          </w:pPr>
          <w:r>
            <w:fldChar w:fldCharType="begin"/>
          </w:r>
          <w:r>
            <w:instrText xml:space="preserve"> TITLE   \* MERGEFORMAT </w:instrText>
          </w:r>
          <w:r>
            <w:fldChar w:fldCharType="end"/>
          </w:r>
        </w:p>
      </w:tc>
    </w:tr>
    <w:tr w:rsidR="0070557B" w14:paraId="6802835D" w14:textId="77777777" w:rsidTr="0070557B">
      <w:trPr>
        <w:cantSplit/>
        <w:trHeight w:val="352"/>
      </w:trPr>
      <w:tc>
        <w:tcPr>
          <w:tcW w:w="2107" w:type="pct"/>
          <w:vMerge/>
        </w:tcPr>
        <w:p w14:paraId="2427A726" w14:textId="77777777" w:rsidR="0070557B" w:rsidRDefault="0070557B" w:rsidP="0070557B">
          <w:pPr>
            <w:pStyle w:val="Header"/>
          </w:pPr>
        </w:p>
      </w:tc>
      <w:tc>
        <w:tcPr>
          <w:tcW w:w="977" w:type="pct"/>
          <w:vAlign w:val="center"/>
        </w:tcPr>
        <w:p w14:paraId="20442A48" w14:textId="5A7ADC35"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14:paraId="7216DEF3" w14:textId="7110BF01"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C5052F">
            <w:t>8-Mar-18</w:t>
          </w:r>
          <w:r w:rsidR="00D6476A">
            <w:fldChar w:fldCharType="end"/>
          </w:r>
        </w:p>
      </w:tc>
      <w:tc>
        <w:tcPr>
          <w:tcW w:w="717" w:type="pct"/>
          <w:vAlign w:val="center"/>
        </w:tcPr>
        <w:p w14:paraId="72740576" w14:textId="77777777"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F95C75">
            <w:t>4</w:t>
          </w:r>
          <w:r w:rsidR="00D6476A">
            <w:fldChar w:fldCharType="end"/>
          </w:r>
        </w:p>
      </w:tc>
    </w:tr>
  </w:tbl>
  <w:p w14:paraId="43767E98" w14:textId="77777777" w:rsidR="0070557B" w:rsidRPr="00EB44DD" w:rsidRDefault="0070557B"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14:paraId="113C15AB" w14:textId="77777777" w:rsidTr="004C74A8">
      <w:trPr>
        <w:cantSplit/>
        <w:trHeight w:val="530"/>
      </w:trPr>
      <w:tc>
        <w:tcPr>
          <w:tcW w:w="1757" w:type="pct"/>
          <w:vMerge w:val="restart"/>
          <w:vAlign w:val="center"/>
        </w:tcPr>
        <w:p w14:paraId="2D7173C8" w14:textId="77777777" w:rsidR="0070557B" w:rsidRPr="009E5C8E" w:rsidRDefault="009102C8" w:rsidP="0070557B">
          <w:r w:rsidRPr="00A95C11">
            <w:rPr>
              <w:noProof/>
              <w:lang w:val="en-US" w:eastAsia="en-US"/>
            </w:rPr>
            <w:drawing>
              <wp:inline distT="0" distB="0" distL="0" distR="0" wp14:anchorId="5EAEAC1A" wp14:editId="6E0D51C3">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14:paraId="74739585" w14:textId="1024BE3D" w:rsidR="0070557B" w:rsidRPr="009E5C8E" w:rsidRDefault="001B6D67" w:rsidP="00DF7421">
          <w:pPr>
            <w:rPr>
              <w:rStyle w:val="HighlightText"/>
            </w:rPr>
          </w:pPr>
          <w:fldSimple w:instr=" DOCPROPERTY  $Product$  \* MERGEFORMAT ">
            <w:r w:rsidR="00C5052F">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14:paraId="762444D4" w14:textId="77777777" w:rsidTr="004C74A8">
      <w:trPr>
        <w:cantSplit/>
        <w:trHeight w:val="557"/>
      </w:trPr>
      <w:tc>
        <w:tcPr>
          <w:tcW w:w="1757" w:type="pct"/>
          <w:vMerge/>
        </w:tcPr>
        <w:p w14:paraId="4917E875" w14:textId="77777777" w:rsidR="0070557B" w:rsidRDefault="0070557B" w:rsidP="0070557B">
          <w:pPr>
            <w:pStyle w:val="Header"/>
          </w:pPr>
        </w:p>
      </w:tc>
      <w:tc>
        <w:tcPr>
          <w:tcW w:w="1199" w:type="pct"/>
          <w:vAlign w:val="center"/>
        </w:tcPr>
        <w:p w14:paraId="353DB835" w14:textId="65837D1A" w:rsidR="0070557B" w:rsidRPr="009E5C8E" w:rsidRDefault="001B6D67" w:rsidP="00E95418">
          <w:fldSimple w:instr=" DOCPROPERTY  &quot;$Base Release$&quot;  \* MERGEFORMAT ">
            <w:r w:rsidR="00C5052F">
              <w:t>4.7.0.x</w:t>
            </w:r>
          </w:fldSimple>
          <w:r w:rsidR="0070557B">
            <w:t xml:space="preserve"> Fix </w:t>
          </w:r>
          <w:r w:rsidR="000170A6">
            <w:fldChar w:fldCharType="begin"/>
          </w:r>
          <w:r w:rsidR="000170A6">
            <w:instrText xml:space="preserve"> DOCPROPERTY  "$Fix Number$"  \* MERGEFORMAT </w:instrText>
          </w:r>
          <w:r w:rsidR="000170A6">
            <w:fldChar w:fldCharType="separate"/>
          </w:r>
          <w:r w:rsidR="00C5052F">
            <w:t>42</w:t>
          </w:r>
          <w:r w:rsidR="000170A6">
            <w:fldChar w:fldCharType="end"/>
          </w:r>
          <w:r w:rsidR="0070557B">
            <w:fldChar w:fldCharType="begin"/>
          </w:r>
          <w:r w:rsidR="0070557B">
            <w:instrText xml:space="preserve"> COMMENTS   \* MERGEFORMAT </w:instrText>
          </w:r>
          <w:r w:rsidR="0070557B">
            <w:fldChar w:fldCharType="end"/>
          </w:r>
        </w:p>
      </w:tc>
      <w:tc>
        <w:tcPr>
          <w:tcW w:w="1319" w:type="pct"/>
          <w:vAlign w:val="center"/>
        </w:tcPr>
        <w:p w14:paraId="1BD08BB8" w14:textId="7C1ACFFE" w:rsidR="0070557B" w:rsidRPr="009E5C8E" w:rsidRDefault="0070557B" w:rsidP="00DF7421">
          <w:r>
            <w:t>Date</w:t>
          </w:r>
          <w:r w:rsidRPr="009E5C8E">
            <w:t xml:space="preserve">: </w:t>
          </w:r>
          <w:fldSimple w:instr=" DOCPROPERTY  &quot;$Release Date$&quot;  \* MERGEFORMAT ">
            <w:r w:rsidR="00C5052F">
              <w:t>9th March 2018</w:t>
            </w:r>
          </w:fldSimple>
        </w:p>
      </w:tc>
      <w:tc>
        <w:tcPr>
          <w:tcW w:w="725" w:type="pct"/>
          <w:vAlign w:val="center"/>
        </w:tcPr>
        <w:p w14:paraId="2A8CC9BE" w14:textId="6F85E1A0"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F95C75">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B76F4B">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16BCE" w14:textId="77777777" w:rsidR="0070557B" w:rsidRPr="00C31B9A" w:rsidRDefault="0070557B"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B0325" w14:textId="77777777" w:rsidR="0070557B" w:rsidRPr="00847F85" w:rsidRDefault="0070557B"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3679"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3679" w:hanging="432"/>
      </w:pPr>
      <w:rPr>
        <w:rFonts w:hint="default"/>
      </w:rPr>
    </w:lvl>
    <w:lvl w:ilvl="3">
      <w:start w:val="1"/>
      <w:numFmt w:val="decimal"/>
      <w:pStyle w:val="Heading4"/>
      <w:lvlText w:val="%1.%2.%3.%4"/>
      <w:lvlJc w:val="left"/>
      <w:pPr>
        <w:ind w:left="-3679" w:hanging="432"/>
      </w:pPr>
      <w:rPr>
        <w:rFonts w:hint="default"/>
      </w:rPr>
    </w:lvl>
    <w:lvl w:ilvl="4">
      <w:start w:val="1"/>
      <w:numFmt w:val="decimal"/>
      <w:pStyle w:val="Heading5"/>
      <w:lvlText w:val="%1.%2.%3.%4.%5"/>
      <w:lvlJc w:val="left"/>
      <w:pPr>
        <w:ind w:left="-3679" w:hanging="432"/>
      </w:pPr>
      <w:rPr>
        <w:rFonts w:hint="default"/>
      </w:rPr>
    </w:lvl>
    <w:lvl w:ilvl="5">
      <w:start w:val="1"/>
      <w:numFmt w:val="decimal"/>
      <w:pStyle w:val="Heading6"/>
      <w:lvlText w:val="%1.%2.%3.%4.%5.%6"/>
      <w:lvlJc w:val="left"/>
      <w:pPr>
        <w:ind w:left="-3679" w:hanging="432"/>
      </w:pPr>
      <w:rPr>
        <w:rFonts w:hint="default"/>
      </w:rPr>
    </w:lvl>
    <w:lvl w:ilvl="6">
      <w:start w:val="1"/>
      <w:numFmt w:val="decimal"/>
      <w:pStyle w:val="Heading7"/>
      <w:lvlText w:val="%1.%2.%3.%4.%5.%6.%7"/>
      <w:lvlJc w:val="left"/>
      <w:pPr>
        <w:ind w:left="-3679" w:hanging="432"/>
      </w:pPr>
      <w:rPr>
        <w:rFonts w:hint="default"/>
      </w:rPr>
    </w:lvl>
    <w:lvl w:ilvl="7">
      <w:start w:val="1"/>
      <w:numFmt w:val="decimal"/>
      <w:pStyle w:val="Heading8"/>
      <w:lvlText w:val="%1.%2.%3.%4.%5.%6.%7.%8"/>
      <w:lvlJc w:val="left"/>
      <w:pPr>
        <w:ind w:left="-3679" w:hanging="432"/>
      </w:pPr>
      <w:rPr>
        <w:rFonts w:hint="default"/>
      </w:rPr>
    </w:lvl>
    <w:lvl w:ilvl="8">
      <w:start w:val="1"/>
      <w:numFmt w:val="decimal"/>
      <w:pStyle w:val="Heading9"/>
      <w:lvlText w:val="%1.%2.%3.%4.%5.%6.%7.%8.%9"/>
      <w:lvlJc w:val="left"/>
      <w:pPr>
        <w:ind w:left="-3679"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D35"/>
    <w:rsid w:val="00007354"/>
    <w:rsid w:val="00007D7C"/>
    <w:rsid w:val="00016476"/>
    <w:rsid w:val="000170A6"/>
    <w:rsid w:val="000178DB"/>
    <w:rsid w:val="00021410"/>
    <w:rsid w:val="000241BC"/>
    <w:rsid w:val="00046E38"/>
    <w:rsid w:val="00063EB0"/>
    <w:rsid w:val="00064480"/>
    <w:rsid w:val="00072123"/>
    <w:rsid w:val="0008749F"/>
    <w:rsid w:val="000972E7"/>
    <w:rsid w:val="000A6357"/>
    <w:rsid w:val="000C1208"/>
    <w:rsid w:val="000C77F6"/>
    <w:rsid w:val="000D5AEF"/>
    <w:rsid w:val="001011E9"/>
    <w:rsid w:val="00115FC8"/>
    <w:rsid w:val="001173F1"/>
    <w:rsid w:val="001305EC"/>
    <w:rsid w:val="00135F88"/>
    <w:rsid w:val="0013619E"/>
    <w:rsid w:val="001436F7"/>
    <w:rsid w:val="00151FCD"/>
    <w:rsid w:val="001646FD"/>
    <w:rsid w:val="00170C10"/>
    <w:rsid w:val="00193CCA"/>
    <w:rsid w:val="001A0430"/>
    <w:rsid w:val="001A11ED"/>
    <w:rsid w:val="001B2523"/>
    <w:rsid w:val="001B39A5"/>
    <w:rsid w:val="001B6D67"/>
    <w:rsid w:val="001D7AA7"/>
    <w:rsid w:val="001E326D"/>
    <w:rsid w:val="001E4757"/>
    <w:rsid w:val="001F5C04"/>
    <w:rsid w:val="00200028"/>
    <w:rsid w:val="002033AA"/>
    <w:rsid w:val="0021160D"/>
    <w:rsid w:val="0021703B"/>
    <w:rsid w:val="00221827"/>
    <w:rsid w:val="002335BF"/>
    <w:rsid w:val="002430AD"/>
    <w:rsid w:val="00253ADA"/>
    <w:rsid w:val="0025725E"/>
    <w:rsid w:val="00271973"/>
    <w:rsid w:val="002E4A86"/>
    <w:rsid w:val="002F13AC"/>
    <w:rsid w:val="002F6611"/>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4C36"/>
    <w:rsid w:val="004C74A8"/>
    <w:rsid w:val="004D4514"/>
    <w:rsid w:val="004D6750"/>
    <w:rsid w:val="00507821"/>
    <w:rsid w:val="00516B8E"/>
    <w:rsid w:val="005569C1"/>
    <w:rsid w:val="0057529B"/>
    <w:rsid w:val="0058152A"/>
    <w:rsid w:val="00581576"/>
    <w:rsid w:val="00584827"/>
    <w:rsid w:val="00590F6A"/>
    <w:rsid w:val="005922A3"/>
    <w:rsid w:val="005967FA"/>
    <w:rsid w:val="005A0CDB"/>
    <w:rsid w:val="005A5585"/>
    <w:rsid w:val="005A66E9"/>
    <w:rsid w:val="005B2C60"/>
    <w:rsid w:val="005E3C81"/>
    <w:rsid w:val="005E793E"/>
    <w:rsid w:val="005F477F"/>
    <w:rsid w:val="005F4FEB"/>
    <w:rsid w:val="006245FA"/>
    <w:rsid w:val="006273C5"/>
    <w:rsid w:val="00637272"/>
    <w:rsid w:val="00646C67"/>
    <w:rsid w:val="00651F55"/>
    <w:rsid w:val="0065575B"/>
    <w:rsid w:val="00661504"/>
    <w:rsid w:val="00666482"/>
    <w:rsid w:val="00671B1D"/>
    <w:rsid w:val="0068005A"/>
    <w:rsid w:val="00685386"/>
    <w:rsid w:val="006870B5"/>
    <w:rsid w:val="00695D35"/>
    <w:rsid w:val="006978D0"/>
    <w:rsid w:val="006A3491"/>
    <w:rsid w:val="006A77EB"/>
    <w:rsid w:val="006B3677"/>
    <w:rsid w:val="006C2FE6"/>
    <w:rsid w:val="006E59F5"/>
    <w:rsid w:val="006E61E7"/>
    <w:rsid w:val="006F2A78"/>
    <w:rsid w:val="0070557B"/>
    <w:rsid w:val="00711218"/>
    <w:rsid w:val="00730782"/>
    <w:rsid w:val="00737EE4"/>
    <w:rsid w:val="00750944"/>
    <w:rsid w:val="00780D20"/>
    <w:rsid w:val="007A7B6A"/>
    <w:rsid w:val="007B38BA"/>
    <w:rsid w:val="007C1EE9"/>
    <w:rsid w:val="007D1B4B"/>
    <w:rsid w:val="00856594"/>
    <w:rsid w:val="0086372F"/>
    <w:rsid w:val="00866235"/>
    <w:rsid w:val="00892D7A"/>
    <w:rsid w:val="00896AE3"/>
    <w:rsid w:val="008D0B06"/>
    <w:rsid w:val="008E04DC"/>
    <w:rsid w:val="008E08F7"/>
    <w:rsid w:val="008F6B2D"/>
    <w:rsid w:val="009102C8"/>
    <w:rsid w:val="0091299B"/>
    <w:rsid w:val="00920697"/>
    <w:rsid w:val="00923988"/>
    <w:rsid w:val="0092422A"/>
    <w:rsid w:val="0094712F"/>
    <w:rsid w:val="009622C4"/>
    <w:rsid w:val="00970A4B"/>
    <w:rsid w:val="009A7264"/>
    <w:rsid w:val="009F4721"/>
    <w:rsid w:val="009F5506"/>
    <w:rsid w:val="00A07D24"/>
    <w:rsid w:val="00A07EAD"/>
    <w:rsid w:val="00A4297F"/>
    <w:rsid w:val="00A46486"/>
    <w:rsid w:val="00A52FDE"/>
    <w:rsid w:val="00A67366"/>
    <w:rsid w:val="00A77602"/>
    <w:rsid w:val="00A81B0B"/>
    <w:rsid w:val="00A83D98"/>
    <w:rsid w:val="00A840FF"/>
    <w:rsid w:val="00AA1750"/>
    <w:rsid w:val="00AA3119"/>
    <w:rsid w:val="00AB1F57"/>
    <w:rsid w:val="00AB6841"/>
    <w:rsid w:val="00AD1B96"/>
    <w:rsid w:val="00AD36C2"/>
    <w:rsid w:val="00B02435"/>
    <w:rsid w:val="00B11961"/>
    <w:rsid w:val="00B16C94"/>
    <w:rsid w:val="00B53BE3"/>
    <w:rsid w:val="00B716B6"/>
    <w:rsid w:val="00B76F4B"/>
    <w:rsid w:val="00B77589"/>
    <w:rsid w:val="00B94861"/>
    <w:rsid w:val="00B94D6E"/>
    <w:rsid w:val="00BA0F96"/>
    <w:rsid w:val="00BA1134"/>
    <w:rsid w:val="00BA1A33"/>
    <w:rsid w:val="00BA1A5A"/>
    <w:rsid w:val="00BA6AA8"/>
    <w:rsid w:val="00BB2D12"/>
    <w:rsid w:val="00BC4315"/>
    <w:rsid w:val="00BD1D49"/>
    <w:rsid w:val="00BD2877"/>
    <w:rsid w:val="00BF577E"/>
    <w:rsid w:val="00C013B3"/>
    <w:rsid w:val="00C23CD1"/>
    <w:rsid w:val="00C26AF2"/>
    <w:rsid w:val="00C322F8"/>
    <w:rsid w:val="00C459BD"/>
    <w:rsid w:val="00C47567"/>
    <w:rsid w:val="00C5052F"/>
    <w:rsid w:val="00C9109D"/>
    <w:rsid w:val="00C958F4"/>
    <w:rsid w:val="00CA099B"/>
    <w:rsid w:val="00CA2C8D"/>
    <w:rsid w:val="00CB2E18"/>
    <w:rsid w:val="00CB3AC7"/>
    <w:rsid w:val="00CC59C0"/>
    <w:rsid w:val="00CD372B"/>
    <w:rsid w:val="00CD685F"/>
    <w:rsid w:val="00CF0232"/>
    <w:rsid w:val="00CF0E5D"/>
    <w:rsid w:val="00CF1726"/>
    <w:rsid w:val="00CF379A"/>
    <w:rsid w:val="00D01690"/>
    <w:rsid w:val="00D04B6E"/>
    <w:rsid w:val="00D14CA9"/>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64F4"/>
    <w:rsid w:val="00E27A75"/>
    <w:rsid w:val="00E33C49"/>
    <w:rsid w:val="00E55E00"/>
    <w:rsid w:val="00E773D9"/>
    <w:rsid w:val="00E804AF"/>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08F9"/>
    <w:rsid w:val="00F81ADD"/>
    <w:rsid w:val="00F82719"/>
    <w:rsid w:val="00F95C75"/>
    <w:rsid w:val="00FC097A"/>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81589"/>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956</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Chris Baugh</cp:lastModifiedBy>
  <cp:revision>5</cp:revision>
  <cp:lastPrinted>2018-03-08T16:31:00Z</cp:lastPrinted>
  <dcterms:created xsi:type="dcterms:W3CDTF">2018-03-08T16:12:00Z</dcterms:created>
  <dcterms:modified xsi:type="dcterms:W3CDTF">2018-03-09T08:09:00Z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9th March 2018</vt:lpwstr>
  </property>
  <property fmtid="{D5CDD505-2E9C-101B-9397-08002B2CF9AE}" pid="5" name="$Bentley Select Release$">
    <vt:lpwstr>exnm04070002en_updt42</vt:lpwstr>
  </property>
  <property fmtid="{D5CDD505-2E9C-101B-9397-08002B2CF9AE}" pid="6" name="$Fix Number$">
    <vt:lpwstr>42</vt:lpwstr>
  </property>
  <property fmtid="{D5CDD505-2E9C-101B-9397-08002B2CF9AE}" pid="7" name="$Install SQL Script$">
    <vt:lpwstr>nm_4700_fix42.sql</vt:lpwstr>
  </property>
</Properties>
</file>