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5876AC48" w:rsidR="00EB25B7" w:rsidRPr="003F61A2" w:rsidRDefault="00121885" w:rsidP="00EB25B7">
      <w:pPr>
        <w:pStyle w:val="coverinfo"/>
      </w:pPr>
      <w:r>
        <w:fldChar w:fldCharType="begin"/>
      </w:r>
      <w:r>
        <w:instrText xml:space="preserve"> DOCPROPERTY  $Product$  \* MERGEFORMAT </w:instrText>
      </w:r>
      <w:r>
        <w:fldChar w:fldCharType="separate"/>
      </w:r>
      <w:r w:rsidR="00644687">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2AB95E33" w:rsidR="00EB25B7" w:rsidRDefault="00121885" w:rsidP="00EB25B7">
      <w:pPr>
        <w:pStyle w:val="CoverVersion"/>
      </w:pPr>
      <w:r>
        <w:fldChar w:fldCharType="begin"/>
      </w:r>
      <w:r>
        <w:instrText xml:space="preserve"> DOCPROPERTY  "$Base Release$"  \* MERGEFORMAT </w:instrText>
      </w:r>
      <w:r>
        <w:fldChar w:fldCharType="separate"/>
      </w:r>
      <w:r w:rsidR="00644687">
        <w:t>4.7.0.x</w:t>
      </w:r>
      <w:r>
        <w:fldChar w:fldCharType="end"/>
      </w:r>
      <w:r w:rsidR="004C74A8">
        <w:t xml:space="preserve"> Fix </w:t>
      </w:r>
      <w:r>
        <w:fldChar w:fldCharType="begin"/>
      </w:r>
      <w:r>
        <w:instrText xml:space="preserve"> DOCPROPERTY  "$Fix Number$"  \* MERGEFORMAT </w:instrText>
      </w:r>
      <w:r>
        <w:fldChar w:fldCharType="separate"/>
      </w:r>
      <w:r w:rsidR="00644687">
        <w:t>66</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bookmarkStart w:id="0" w:name="_GoBack"/>
      <w:bookmarkEnd w:id="0"/>
    </w:p>
    <w:p w14:paraId="0A38D721" w14:textId="611E1929" w:rsidR="00644687"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644687">
        <w:t>1.</w:t>
      </w:r>
      <w:r w:rsidR="00644687">
        <w:rPr>
          <w:rFonts w:asciiTheme="minorHAnsi" w:eastAsiaTheme="minorEastAsia" w:hAnsiTheme="minorHAnsi" w:cstheme="minorBidi"/>
          <w:b w:val="0"/>
          <w:sz w:val="22"/>
          <w:szCs w:val="22"/>
          <w:lang w:val="en-US" w:eastAsia="en-US"/>
        </w:rPr>
        <w:tab/>
      </w:r>
      <w:r w:rsidR="00644687">
        <w:t>Introduction</w:t>
      </w:r>
      <w:r w:rsidR="00644687">
        <w:tab/>
      </w:r>
      <w:r w:rsidR="00644687">
        <w:fldChar w:fldCharType="begin"/>
      </w:r>
      <w:r w:rsidR="00644687">
        <w:instrText xml:space="preserve"> PAGEREF _Toc16230546 \h </w:instrText>
      </w:r>
      <w:r w:rsidR="00644687">
        <w:fldChar w:fldCharType="separate"/>
      </w:r>
      <w:r w:rsidR="00644687">
        <w:t>2</w:t>
      </w:r>
      <w:r w:rsidR="00644687">
        <w:fldChar w:fldCharType="end"/>
      </w:r>
    </w:p>
    <w:p w14:paraId="41A1C5DC" w14:textId="63B73B02" w:rsidR="00644687" w:rsidRDefault="00644687">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_Toc16230547 \h </w:instrText>
      </w:r>
      <w:r>
        <w:fldChar w:fldCharType="separate"/>
      </w:r>
      <w:r>
        <w:t>2</w:t>
      </w:r>
      <w:r>
        <w:fldChar w:fldCharType="end"/>
      </w:r>
    </w:p>
    <w:p w14:paraId="76305D96" w14:textId="7D189DE2" w:rsidR="00644687" w:rsidRDefault="00644687">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_Toc16230548 \h </w:instrText>
      </w:r>
      <w:r>
        <w:fldChar w:fldCharType="separate"/>
      </w:r>
      <w:r>
        <w:t>2</w:t>
      </w:r>
      <w:r>
        <w:fldChar w:fldCharType="end"/>
      </w:r>
    </w:p>
    <w:p w14:paraId="38834D70" w14:textId="74CE69D8" w:rsidR="00644687" w:rsidRDefault="00644687">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_Toc16230549 \h </w:instrText>
      </w:r>
      <w:r>
        <w:fldChar w:fldCharType="separate"/>
      </w:r>
      <w:r>
        <w:t>3</w:t>
      </w:r>
      <w:r>
        <w:fldChar w:fldCharType="end"/>
      </w:r>
    </w:p>
    <w:p w14:paraId="1FDD86F7" w14:textId="0391C4D5"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1" w:name="_Toc16230546"/>
      <w:r w:rsidRPr="00EA3636">
        <w:lastRenderedPageBreak/>
        <w:t>Introduction</w:t>
      </w:r>
      <w:bookmarkEnd w:id="1"/>
      <w:r w:rsidRPr="00EA3636">
        <w:t xml:space="preserve"> </w:t>
      </w:r>
    </w:p>
    <w:p w14:paraId="21EFA476" w14:textId="1C14C950" w:rsidR="00EB25B7" w:rsidRPr="00EA3636" w:rsidRDefault="00EB25B7" w:rsidP="00EB25B7">
      <w:r w:rsidRPr="00EA3636">
        <w:t xml:space="preserve">This document defines the changes made to the </w:t>
      </w:r>
      <w:r w:rsidR="00121885">
        <w:fldChar w:fldCharType="begin"/>
      </w:r>
      <w:r w:rsidR="00121885">
        <w:instrText xml:space="preserve"> DOCPROPERTY  $Product$  \* MERGEFORMAT </w:instrText>
      </w:r>
      <w:r w:rsidR="00121885">
        <w:fldChar w:fldCharType="separate"/>
      </w:r>
      <w:r w:rsidR="00644687">
        <w:t>Network Manager</w:t>
      </w:r>
      <w:r w:rsidR="00121885">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121885">
        <w:fldChar w:fldCharType="begin"/>
      </w:r>
      <w:r w:rsidR="00121885">
        <w:instrText xml:space="preserve"> DOCPROPERTY  "$Base Rele</w:instrText>
      </w:r>
      <w:r w:rsidR="00121885">
        <w:instrText xml:space="preserve">ase$"  \* MERGEFORMAT </w:instrText>
      </w:r>
      <w:r w:rsidR="00121885">
        <w:fldChar w:fldCharType="separate"/>
      </w:r>
      <w:r w:rsidR="00644687">
        <w:t>4.7.0.x</w:t>
      </w:r>
      <w:r w:rsidR="00121885">
        <w:fldChar w:fldCharType="end"/>
      </w:r>
      <w:r w:rsidR="004C74A8">
        <w:t xml:space="preserve"> Fix </w:t>
      </w:r>
      <w:r w:rsidR="00121885">
        <w:fldChar w:fldCharType="begin"/>
      </w:r>
      <w:r w:rsidR="00121885">
        <w:instrText xml:space="preserve"> DOCPROPERTY  "$Fix Number$"  \* MERGEFORMAT </w:instrText>
      </w:r>
      <w:r w:rsidR="00121885">
        <w:fldChar w:fldCharType="separate"/>
      </w:r>
      <w:r w:rsidR="00644687">
        <w:t>66</w:t>
      </w:r>
      <w:r w:rsidR="00121885">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2" w:name="_Toc16230547"/>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7CFB123E" w:rsidR="00EB25B7" w:rsidRPr="00EA3636" w:rsidRDefault="0054636C" w:rsidP="007F2369">
            <w:pPr>
              <w:pStyle w:val="TableText"/>
            </w:pPr>
            <w:fldSimple w:instr=" DOCPROPERTY  &quot;$Base Release$&quot;  \* MERGEFORMAT ">
              <w:r w:rsidR="00644687">
                <w:t>4.7.0.x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5C481C1" w14:textId="2E7A605E" w:rsidR="00EB25B7" w:rsidRDefault="00E619DE" w:rsidP="008A1B4E">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644687">
              <w:rPr>
                <w:szCs w:val="16"/>
              </w:rPr>
              <w:t>66</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p w14:paraId="5751E2BE" w14:textId="44B5338F" w:rsidR="00F5110B" w:rsidRPr="00F5110B" w:rsidRDefault="00F5110B" w:rsidP="00F5110B">
            <w:pPr>
              <w:pStyle w:val="Default"/>
              <w:rPr>
                <w:sz w:val="16"/>
                <w:szCs w:val="16"/>
              </w:rPr>
            </w:pPr>
            <w:r>
              <w:rPr>
                <w:sz w:val="16"/>
                <w:szCs w:val="16"/>
              </w:rPr>
              <w:t xml:space="preserve">This fix provides changes to the network edit functions to include Location Bridge asset locations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51C0A391"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8C7AB6A"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644687" w:rsidRPr="00644687">
              <w:rPr>
                <w:b/>
                <w:sz w:val="16"/>
                <w:szCs w:val="16"/>
              </w:rPr>
              <w:t>exnm04070004en_updt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644687">
              <w:rPr>
                <w:b/>
                <w:sz w:val="16"/>
                <w:szCs w:val="16"/>
              </w:rPr>
              <w:t>66</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5E61EE4F"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644687">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644687">
              <w:rPr>
                <w:szCs w:val="16"/>
              </w:rPr>
              <w:t>66</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16230548"/>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801CE" w:rsidRPr="00F801CE" w14:paraId="57C2D05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A261" w14:textId="4E039FC6" w:rsidR="00F801CE" w:rsidRPr="000F5096" w:rsidRDefault="000F5096" w:rsidP="000F5096">
            <w:pPr>
              <w:pStyle w:val="Default"/>
              <w:rPr>
                <w:sz w:val="16"/>
                <w:szCs w:val="16"/>
              </w:rPr>
            </w:pPr>
            <w:bookmarkStart w:id="4" w:name="_Ref482785215"/>
            <w:r>
              <w:rPr>
                <w:sz w:val="16"/>
                <w:szCs w:val="16"/>
              </w:rPr>
              <w:t xml:space="preserve">nm3close.pkw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F35386F" w14:textId="2AF781F6" w:rsidR="00F801CE" w:rsidRPr="00F801CE" w:rsidRDefault="00224EA5" w:rsidP="00F801CE">
            <w:pPr>
              <w:pStyle w:val="TableText"/>
            </w:pPr>
            <w:r>
              <w:t>2.24</w:t>
            </w:r>
          </w:p>
        </w:tc>
      </w:tr>
      <w:tr w:rsidR="004E7541" w:rsidRPr="00F801CE" w14:paraId="7126361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7BF8786" w14:textId="35648FAC" w:rsidR="004E7541" w:rsidRPr="001B1451" w:rsidRDefault="001B1451" w:rsidP="001B1451">
            <w:pPr>
              <w:pStyle w:val="Default"/>
              <w:rPr>
                <w:sz w:val="16"/>
                <w:szCs w:val="16"/>
              </w:rPr>
            </w:pPr>
            <w:r>
              <w:rPr>
                <w:sz w:val="16"/>
                <w:szCs w:val="16"/>
              </w:rPr>
              <w:t xml:space="preserve">nm3merge.pkw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BF0B6D" w14:textId="19D716F4" w:rsidR="004E7541" w:rsidRPr="00F801CE" w:rsidRDefault="009B5B41" w:rsidP="004E7541">
            <w:pPr>
              <w:pStyle w:val="TableText"/>
            </w:pPr>
            <w:r>
              <w:t>2.2</w:t>
            </w:r>
            <w:r w:rsidR="00D6531F">
              <w:t>3</w:t>
            </w:r>
          </w:p>
        </w:tc>
      </w:tr>
      <w:tr w:rsidR="00073CE2" w:rsidRPr="00F801CE" w14:paraId="08A1C0B5"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F48B7" w14:textId="21C8343E" w:rsidR="00073CE2" w:rsidRPr="001B1451" w:rsidRDefault="001B1451" w:rsidP="001B1451">
            <w:pPr>
              <w:pStyle w:val="Default"/>
              <w:rPr>
                <w:sz w:val="16"/>
                <w:szCs w:val="16"/>
              </w:rPr>
            </w:pPr>
            <w:r>
              <w:rPr>
                <w:sz w:val="16"/>
                <w:szCs w:val="16"/>
              </w:rPr>
              <w:t xml:space="preserve">nm3recal.pkw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6D058A91" w14:textId="7523C3B3" w:rsidR="00073CE2" w:rsidRDefault="00307776" w:rsidP="004E7541">
            <w:pPr>
              <w:pStyle w:val="TableText"/>
            </w:pPr>
            <w:r>
              <w:t>2.12</w:t>
            </w:r>
          </w:p>
        </w:tc>
      </w:tr>
      <w:tr w:rsidR="00D869F0" w:rsidRPr="00F801CE" w14:paraId="7F15861A"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0E3C99E3" w14:textId="4CF63388" w:rsidR="00D869F0" w:rsidRPr="001B1451" w:rsidRDefault="001B1451" w:rsidP="001B1451">
            <w:pPr>
              <w:pStyle w:val="Default"/>
              <w:rPr>
                <w:sz w:val="16"/>
                <w:szCs w:val="16"/>
              </w:rPr>
            </w:pPr>
            <w:r>
              <w:rPr>
                <w:sz w:val="16"/>
                <w:szCs w:val="16"/>
              </w:rPr>
              <w:t xml:space="preserve">nm3replace.pkw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5E86272" w14:textId="316E5CBA" w:rsidR="00D869F0" w:rsidRDefault="002F0AD7" w:rsidP="004E7541">
            <w:pPr>
              <w:pStyle w:val="TableText"/>
            </w:pPr>
            <w:r>
              <w:t>2.1</w:t>
            </w:r>
            <w:r w:rsidR="00D6531F">
              <w:t>1</w:t>
            </w:r>
          </w:p>
        </w:tc>
      </w:tr>
      <w:tr w:rsidR="00D869F0" w:rsidRPr="00F801CE" w14:paraId="6F5CD97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21EC5C2" w14:textId="48DA3816" w:rsidR="00D869F0" w:rsidRPr="001B1451" w:rsidRDefault="001B1451" w:rsidP="001B1451">
            <w:pPr>
              <w:pStyle w:val="Default"/>
              <w:rPr>
                <w:sz w:val="16"/>
                <w:szCs w:val="16"/>
              </w:rPr>
            </w:pPr>
            <w:r>
              <w:rPr>
                <w:sz w:val="16"/>
                <w:szCs w:val="16"/>
              </w:rPr>
              <w:t xml:space="preserve">nm3split.pkw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1958003" w14:textId="59E84029" w:rsidR="00D869F0" w:rsidRDefault="00850A54" w:rsidP="004E7541">
            <w:pPr>
              <w:pStyle w:val="TableText"/>
            </w:pPr>
            <w:r>
              <w:t>2.2</w:t>
            </w:r>
            <w:r w:rsidR="00D6531F">
              <w:t>2</w:t>
            </w:r>
          </w:p>
        </w:tc>
      </w:tr>
      <w:tr w:rsidR="00D869F0" w:rsidRPr="00F801CE" w14:paraId="7D35B0B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69E4173" w14:textId="3DE12234" w:rsidR="00D869F0" w:rsidRPr="00595598" w:rsidRDefault="00595598" w:rsidP="00595598">
            <w:pPr>
              <w:pStyle w:val="Default"/>
              <w:rPr>
                <w:sz w:val="16"/>
                <w:szCs w:val="16"/>
              </w:rPr>
            </w:pPr>
            <w:r>
              <w:rPr>
                <w:sz w:val="16"/>
                <w:szCs w:val="16"/>
              </w:rPr>
              <w:t xml:space="preserve">nm3undo.pkw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041891B" w14:textId="2CDA72EC" w:rsidR="00D869F0" w:rsidRDefault="00105A2B" w:rsidP="004E7541">
            <w:pPr>
              <w:pStyle w:val="TableText"/>
            </w:pPr>
            <w:r>
              <w:t>2.3</w:t>
            </w:r>
            <w:r w:rsidR="00D6531F">
              <w:t>6</w:t>
            </w:r>
          </w:p>
        </w:tc>
      </w:tr>
      <w:tr w:rsidR="00A71391" w:rsidRPr="00F801CE" w14:paraId="66585D6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6B56709" w14:textId="2FABB1B7" w:rsidR="00A71391" w:rsidRDefault="00A71391" w:rsidP="00595598">
            <w:pPr>
              <w:pStyle w:val="Default"/>
              <w:rPr>
                <w:sz w:val="16"/>
                <w:szCs w:val="16"/>
              </w:rPr>
            </w:pPr>
            <w:proofErr w:type="spellStart"/>
            <w:r>
              <w:rPr>
                <w:sz w:val="16"/>
                <w:szCs w:val="16"/>
              </w:rPr>
              <w:t>lb_nw_edit.pkw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83EA54E" w14:textId="2FC5FE2E" w:rsidR="00A71391" w:rsidRDefault="00A71391" w:rsidP="004E7541">
            <w:pPr>
              <w:pStyle w:val="TableText"/>
            </w:pPr>
            <w:r>
              <w:t>1.11</w:t>
            </w:r>
          </w:p>
        </w:tc>
      </w:tr>
      <w:tr w:rsidR="00825757" w:rsidRPr="00F801CE" w14:paraId="647A021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0C7B7089" w14:textId="1537184D" w:rsidR="00825757" w:rsidRDefault="00825757" w:rsidP="00595598">
            <w:pPr>
              <w:pStyle w:val="Default"/>
              <w:rPr>
                <w:sz w:val="16"/>
                <w:szCs w:val="16"/>
              </w:rPr>
            </w:pPr>
            <w:proofErr w:type="spellStart"/>
            <w:r>
              <w:rPr>
                <w:sz w:val="16"/>
                <w:szCs w:val="16"/>
              </w:rPr>
              <w:t>dummy.sql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698F19D" w14:textId="5827CF79" w:rsidR="00825757" w:rsidRDefault="00825757" w:rsidP="004E7541">
            <w:pPr>
              <w:pStyle w:val="TableText"/>
            </w:pPr>
            <w:r>
              <w:t>2.</w:t>
            </w:r>
            <w:r w:rsidR="00E15415">
              <w:t>1</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20088DE1" w:rsidR="004E7541" w:rsidRPr="00F801CE" w:rsidRDefault="004E7541" w:rsidP="004E7541">
            <w:pPr>
              <w:pStyle w:val="TableText"/>
            </w:pPr>
            <w:r w:rsidRPr="00DA2B90">
              <w:t>nm_4700_fix6</w:t>
            </w:r>
            <w:r w:rsidR="00255707">
              <w:t>6</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04D5D2AE" w:rsidR="004E7541" w:rsidRPr="00F801CE" w:rsidRDefault="004E7541" w:rsidP="004E7541">
            <w:pPr>
              <w:pStyle w:val="TableText"/>
            </w:pPr>
            <w:r>
              <w:t>1.</w:t>
            </w:r>
            <w:r w:rsidR="00644687">
              <w:t>3</w:t>
            </w:r>
          </w:p>
        </w:tc>
      </w:tr>
    </w:tbl>
    <w:p w14:paraId="363DE1E7" w14:textId="77777777" w:rsidR="00632D43" w:rsidRDefault="00632D43">
      <w:pPr>
        <w:rPr>
          <w:rFonts w:ascii="Arial" w:eastAsia="Times New Roman" w:hAnsi="Arial" w:cs="Arial"/>
          <w:b/>
          <w:kern w:val="28"/>
          <w:sz w:val="24"/>
          <w:szCs w:val="20"/>
        </w:rPr>
      </w:pPr>
      <w:r>
        <w:br w:type="page"/>
      </w:r>
    </w:p>
    <w:p w14:paraId="740043C0" w14:textId="53234B23" w:rsidR="00EB25B7" w:rsidRDefault="00EB25B7" w:rsidP="00DD2E42">
      <w:pPr>
        <w:pStyle w:val="Heading1"/>
      </w:pPr>
      <w:bookmarkStart w:id="5" w:name="_Toc16230549"/>
      <w:r>
        <w:lastRenderedPageBreak/>
        <w:t>Log No. Summary</w:t>
      </w:r>
      <w:bookmarkEnd w:id="4"/>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51975E14" w14:textId="1A3F1602" w:rsidR="00935C03" w:rsidRDefault="00935C03" w:rsidP="00935C03">
            <w:pPr>
              <w:spacing w:after="0" w:line="360" w:lineRule="atLeast"/>
              <w:rPr>
                <w:rFonts w:ascii="Arial" w:eastAsia="Times New Roman" w:hAnsi="Arial" w:cs="Times New Roman"/>
                <w:sz w:val="16"/>
                <w:szCs w:val="16"/>
              </w:rPr>
            </w:pPr>
            <w:r w:rsidRPr="00935C03">
              <w:rPr>
                <w:rFonts w:ascii="Arial" w:eastAsia="Times New Roman" w:hAnsi="Arial" w:cs="Times New Roman"/>
                <w:sz w:val="16"/>
                <w:szCs w:val="16"/>
              </w:rPr>
              <w:t>Trying to close Network maintenance sections results in the following error:</w:t>
            </w:r>
          </w:p>
          <w:p w14:paraId="013C05D9" w14:textId="6C8CEFA0" w:rsidR="00935C03" w:rsidRDefault="00100DFD" w:rsidP="00E93E6E">
            <w:pPr>
              <w:spacing w:after="0" w:line="360" w:lineRule="atLeast"/>
              <w:rPr>
                <w:rFonts w:ascii="Arial" w:eastAsia="Times New Roman" w:hAnsi="Arial" w:cs="Times New Roman"/>
                <w:sz w:val="16"/>
                <w:szCs w:val="16"/>
              </w:rPr>
            </w:pPr>
            <w:r w:rsidRPr="00100DFD">
              <w:rPr>
                <w:rFonts w:ascii="Arial" w:eastAsia="Times New Roman" w:hAnsi="Arial" w:cs="Times New Roman"/>
                <w:sz w:val="16"/>
                <w:szCs w:val="16"/>
              </w:rPr>
              <w:t>ORA-01400: cannot insert NULL into</w:t>
            </w:r>
            <w:r w:rsidR="009C775E">
              <w:rPr>
                <w:rFonts w:ascii="Arial" w:eastAsia="Times New Roman" w:hAnsi="Arial" w:cs="Times New Roman"/>
                <w:sz w:val="16"/>
                <w:szCs w:val="16"/>
              </w:rPr>
              <w:br/>
              <w:t xml:space="preserve"> </w:t>
            </w:r>
            <w:r w:rsidRPr="00100DFD">
              <w:rPr>
                <w:rFonts w:ascii="Arial" w:eastAsia="Times New Roman" w:hAnsi="Arial" w:cs="Times New Roman"/>
                <w:sz w:val="16"/>
                <w:szCs w:val="16"/>
              </w:rPr>
              <w:t>("HIGWAYS"."LB_ELEMENT_HISTORY"."TRANSACTION_ID")</w:t>
            </w:r>
          </w:p>
          <w:p w14:paraId="083AA282" w14:textId="03AF4D94" w:rsidR="00100DFD" w:rsidRPr="00935C03" w:rsidRDefault="00100DFD" w:rsidP="00100DFD">
            <w:pPr>
              <w:spacing w:after="0" w:line="360" w:lineRule="atLeast"/>
              <w:rPr>
                <w:rFonts w:ascii="Arial" w:eastAsia="Times New Roman" w:hAnsi="Arial" w:cs="Times New Roman"/>
                <w:b/>
                <w:sz w:val="16"/>
                <w:szCs w:val="16"/>
              </w:rPr>
            </w:pPr>
            <w:r w:rsidRPr="00D40FBA">
              <w:rPr>
                <w:rFonts w:ascii="Arial" w:eastAsia="Times New Roman" w:hAnsi="Arial" w:cs="Times New Roman"/>
                <w:b/>
                <w:sz w:val="16"/>
                <w:szCs w:val="16"/>
              </w:rPr>
              <w:t xml:space="preserve">Note: This is only </w:t>
            </w:r>
            <w:r w:rsidR="006910EE" w:rsidRPr="00D40FBA">
              <w:rPr>
                <w:rFonts w:ascii="Arial" w:eastAsia="Times New Roman" w:hAnsi="Arial" w:cs="Times New Roman"/>
                <w:b/>
                <w:sz w:val="16"/>
                <w:szCs w:val="16"/>
              </w:rPr>
              <w:t>encountered if Location Bridge</w:t>
            </w:r>
            <w:r w:rsidR="00E93E6E" w:rsidRPr="00D40FBA">
              <w:rPr>
                <w:rFonts w:ascii="Arial" w:eastAsia="Times New Roman" w:hAnsi="Arial" w:cs="Times New Roman"/>
                <w:b/>
                <w:sz w:val="16"/>
                <w:szCs w:val="16"/>
              </w:rPr>
              <w:t xml:space="preserve"> </w:t>
            </w:r>
            <w:r w:rsidR="006910EE" w:rsidRPr="00D40FBA">
              <w:rPr>
                <w:rFonts w:ascii="Arial" w:eastAsia="Times New Roman" w:hAnsi="Arial" w:cs="Times New Roman"/>
                <w:b/>
                <w:sz w:val="16"/>
                <w:szCs w:val="16"/>
              </w:rPr>
              <w:t>(</w:t>
            </w:r>
            <w:r w:rsidR="00E93E6E" w:rsidRPr="00D40FBA">
              <w:rPr>
                <w:rFonts w:ascii="Arial" w:eastAsia="Times New Roman" w:hAnsi="Arial" w:cs="Times New Roman"/>
                <w:b/>
                <w:sz w:val="16"/>
                <w:szCs w:val="16"/>
              </w:rPr>
              <w:t>i.e.</w:t>
            </w:r>
            <w:r w:rsidR="006910EE" w:rsidRPr="00D40FBA">
              <w:rPr>
                <w:rFonts w:ascii="Arial" w:eastAsia="Times New Roman" w:hAnsi="Arial" w:cs="Times New Roman"/>
                <w:b/>
                <w:sz w:val="16"/>
                <w:szCs w:val="16"/>
              </w:rPr>
              <w:t xml:space="preserve"> Core 4700 Fix 55) has been installed</w:t>
            </w:r>
            <w:r w:rsidR="00817898">
              <w:rPr>
                <w:rFonts w:ascii="Arial" w:eastAsia="Times New Roman" w:hAnsi="Arial" w:cs="Times New Roman"/>
                <w:b/>
                <w:sz w:val="16"/>
                <w:szCs w:val="16"/>
              </w:rPr>
              <w:t xml:space="preserve"> and </w:t>
            </w:r>
            <w:r w:rsidR="00627F7D">
              <w:rPr>
                <w:rFonts w:ascii="Arial" w:eastAsia="Times New Roman" w:hAnsi="Arial" w:cs="Times New Roman"/>
                <w:b/>
                <w:sz w:val="16"/>
                <w:szCs w:val="16"/>
              </w:rPr>
              <w:t>Location Bridge is a licensed product</w:t>
            </w:r>
          </w:p>
          <w:p w14:paraId="0A1DDE0F" w14:textId="178482B7" w:rsidR="00E452A4" w:rsidRPr="004F426C" w:rsidRDefault="00E452A4" w:rsidP="007D69E0">
            <w:pPr>
              <w:pStyle w:val="Default"/>
              <w:rPr>
                <w:rFonts w:eastAsia="Times New Roman"/>
                <w:color w:val="auto"/>
                <w:sz w:val="16"/>
                <w:szCs w:val="16"/>
              </w:rPr>
            </w:pPr>
          </w:p>
        </w:tc>
        <w:tc>
          <w:tcPr>
            <w:tcW w:w="2070" w:type="dxa"/>
            <w:shd w:val="clear" w:color="auto" w:fill="FFFFFF" w:themeFill="background1"/>
          </w:tcPr>
          <w:p w14:paraId="36DC8C0A" w14:textId="5C95843C" w:rsidR="00EB25B7" w:rsidRPr="00433AE6" w:rsidRDefault="00CD3AAB" w:rsidP="00BA6D48">
            <w:pPr>
              <w:pStyle w:val="TableText"/>
              <w:rPr>
                <w:rFonts w:cs="Arial"/>
                <w:szCs w:val="16"/>
              </w:rPr>
            </w:pPr>
            <w:r w:rsidRPr="00CD3AAB">
              <w:rPr>
                <w:szCs w:val="16"/>
              </w:rPr>
              <w:t xml:space="preserve">Defect </w:t>
            </w:r>
            <w:r w:rsidR="00267E3E">
              <w:rPr>
                <w:szCs w:val="16"/>
              </w:rPr>
              <w:t>928858</w:t>
            </w:r>
          </w:p>
        </w:tc>
        <w:tc>
          <w:tcPr>
            <w:tcW w:w="2243" w:type="dxa"/>
            <w:shd w:val="clear" w:color="auto" w:fill="FFFFFF" w:themeFill="background1"/>
          </w:tcPr>
          <w:p w14:paraId="45F52403" w14:textId="2E32B6B8" w:rsidR="006220AC" w:rsidRPr="00433AE6" w:rsidRDefault="00267E3E" w:rsidP="006D5184">
            <w:pPr>
              <w:pStyle w:val="TableText"/>
              <w:rPr>
                <w:rFonts w:cs="Arial"/>
                <w:szCs w:val="16"/>
              </w:rPr>
            </w:pPr>
            <w:r w:rsidRPr="00267E3E">
              <w:rPr>
                <w:rFonts w:cs="Arial"/>
                <w:szCs w:val="16"/>
              </w:rPr>
              <w:t>SR#7000640678</w:t>
            </w: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FFECA" w14:textId="77777777" w:rsidR="00121885" w:rsidRDefault="00121885" w:rsidP="005569C1">
      <w:pPr>
        <w:spacing w:after="0" w:line="240" w:lineRule="auto"/>
      </w:pPr>
      <w:r>
        <w:separator/>
      </w:r>
    </w:p>
  </w:endnote>
  <w:endnote w:type="continuationSeparator" w:id="0">
    <w:p w14:paraId="76DE6A8C" w14:textId="77777777" w:rsidR="00121885" w:rsidRDefault="0012188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71DBB" w14:textId="77777777" w:rsidR="00121885" w:rsidRDefault="00121885" w:rsidP="005569C1">
      <w:pPr>
        <w:spacing w:after="0" w:line="240" w:lineRule="auto"/>
      </w:pPr>
      <w:r>
        <w:separator/>
      </w:r>
    </w:p>
  </w:footnote>
  <w:footnote w:type="continuationSeparator" w:id="0">
    <w:p w14:paraId="31F6D6BB" w14:textId="77777777" w:rsidR="00121885" w:rsidRDefault="00121885"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669EEA8C"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79B048D5" w:rsidR="007F6C75" w:rsidRPr="009E5C8E" w:rsidRDefault="00121885" w:rsidP="0070557B">
          <w:pPr>
            <w:pStyle w:val="Header"/>
          </w:pPr>
          <w:r>
            <w:fldChar w:fldCharType="begin"/>
          </w:r>
          <w:r>
            <w:instrText xml:space="preserve"> TITLE   \* MERGEFORMAT </w:instrText>
          </w:r>
          <w:r>
            <w:fldChar w:fldCharType="separate"/>
          </w:r>
          <w:r w:rsidR="00644687">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0B12AD78"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57C8E11"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644687">
            <w:t>9-Aug-19</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5B4220D2" w:rsidR="007F6C75" w:rsidRPr="009E5C8E" w:rsidRDefault="0054636C" w:rsidP="00104CF9">
          <w:pPr>
            <w:rPr>
              <w:rStyle w:val="HighlightText"/>
            </w:rPr>
          </w:pPr>
          <w:fldSimple w:instr=" DOCPROPERTY  $Product$  \* MERGEFORMAT ">
            <w:r w:rsidR="00644687">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7D6BD832" w:rsidR="007F6C75" w:rsidRPr="009E5C8E" w:rsidRDefault="00121885" w:rsidP="00720F2E">
          <w:r>
            <w:fldChar w:fldCharType="begin"/>
          </w:r>
          <w:r>
            <w:instrText xml:space="preserve"> DOCPROPERTY  "$Base Release$"  \* MERGEFORMAT </w:instrText>
          </w:r>
          <w:r>
            <w:fldChar w:fldCharType="separate"/>
          </w:r>
          <w:r w:rsidR="00644687">
            <w:t>4.7.0.x</w:t>
          </w:r>
          <w:r>
            <w:fldChar w:fldCharType="end"/>
          </w:r>
          <w:r w:rsidR="007F6C75">
            <w:t xml:space="preserve"> Fix </w:t>
          </w:r>
          <w:r>
            <w:fldChar w:fldCharType="begin"/>
          </w:r>
          <w:r>
            <w:instrText xml:space="preserve"> DOCPROPERTY  "$Fix Number$"  \* MERGEFORMAT </w:instrText>
          </w:r>
          <w:r>
            <w:fldChar w:fldCharType="separate"/>
          </w:r>
          <w:r w:rsidR="00644687">
            <w:t>66</w:t>
          </w:r>
          <w:r>
            <w:fldChar w:fldCharType="end"/>
          </w:r>
        </w:p>
      </w:tc>
      <w:tc>
        <w:tcPr>
          <w:tcW w:w="1468" w:type="pct"/>
          <w:vAlign w:val="center"/>
        </w:tcPr>
        <w:p w14:paraId="3264FB69" w14:textId="3BB8CDA8" w:rsidR="007F6C75" w:rsidRPr="009E5C8E" w:rsidRDefault="007F6C75" w:rsidP="00720F2E">
          <w:r>
            <w:t>Date</w:t>
          </w:r>
          <w:r w:rsidRPr="009E5C8E">
            <w:t xml:space="preserve">: </w:t>
          </w:r>
          <w:r w:rsidR="00121885">
            <w:fldChar w:fldCharType="begin"/>
          </w:r>
          <w:r w:rsidR="00121885">
            <w:instrText xml:space="preserve"> DOCPROPERTY  "$Release Dat</w:instrText>
          </w:r>
          <w:r w:rsidR="00121885">
            <w:instrText xml:space="preserve">e$"  \* MERGEFORMAT </w:instrText>
          </w:r>
          <w:r w:rsidR="00121885">
            <w:fldChar w:fldCharType="separate"/>
          </w:r>
          <w:r w:rsidR="00644687">
            <w:t>9th August 2019</w:t>
          </w:r>
          <w:r w:rsidR="00121885">
            <w:fldChar w:fldCharType="end"/>
          </w:r>
        </w:p>
      </w:tc>
      <w:tc>
        <w:tcPr>
          <w:tcW w:w="719" w:type="pct"/>
          <w:vAlign w:val="center"/>
        </w:tcPr>
        <w:p w14:paraId="670DBEB0" w14:textId="02F5BD38"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644687">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3BC7"/>
    <w:rsid w:val="00063EB0"/>
    <w:rsid w:val="000709BF"/>
    <w:rsid w:val="00073CE2"/>
    <w:rsid w:val="00077A68"/>
    <w:rsid w:val="00083764"/>
    <w:rsid w:val="00083F08"/>
    <w:rsid w:val="00085048"/>
    <w:rsid w:val="00086A4E"/>
    <w:rsid w:val="0009084A"/>
    <w:rsid w:val="00095EF8"/>
    <w:rsid w:val="000962CD"/>
    <w:rsid w:val="000A6357"/>
    <w:rsid w:val="000B5AA4"/>
    <w:rsid w:val="000C51D1"/>
    <w:rsid w:val="000C5A2D"/>
    <w:rsid w:val="000C6E5D"/>
    <w:rsid w:val="000D166E"/>
    <w:rsid w:val="000E1029"/>
    <w:rsid w:val="000F4646"/>
    <w:rsid w:val="000F5096"/>
    <w:rsid w:val="000F7B3E"/>
    <w:rsid w:val="0010038B"/>
    <w:rsid w:val="00100DFD"/>
    <w:rsid w:val="00104CF9"/>
    <w:rsid w:val="00105A2B"/>
    <w:rsid w:val="001139D1"/>
    <w:rsid w:val="00115DA9"/>
    <w:rsid w:val="00121885"/>
    <w:rsid w:val="00122A52"/>
    <w:rsid w:val="00123FB7"/>
    <w:rsid w:val="00125C6F"/>
    <w:rsid w:val="00126056"/>
    <w:rsid w:val="0012681A"/>
    <w:rsid w:val="00150A55"/>
    <w:rsid w:val="00156181"/>
    <w:rsid w:val="00157E04"/>
    <w:rsid w:val="00161493"/>
    <w:rsid w:val="0016498A"/>
    <w:rsid w:val="00166D83"/>
    <w:rsid w:val="00177034"/>
    <w:rsid w:val="00180723"/>
    <w:rsid w:val="00195ABA"/>
    <w:rsid w:val="001B0F78"/>
    <w:rsid w:val="001B1451"/>
    <w:rsid w:val="001D7492"/>
    <w:rsid w:val="001E1BBF"/>
    <w:rsid w:val="001E79F0"/>
    <w:rsid w:val="00200CF6"/>
    <w:rsid w:val="00202FBA"/>
    <w:rsid w:val="00214E04"/>
    <w:rsid w:val="002247AE"/>
    <w:rsid w:val="00224EA5"/>
    <w:rsid w:val="002403A3"/>
    <w:rsid w:val="00240597"/>
    <w:rsid w:val="00245FBF"/>
    <w:rsid w:val="00246952"/>
    <w:rsid w:val="00246EE0"/>
    <w:rsid w:val="0025257C"/>
    <w:rsid w:val="00254170"/>
    <w:rsid w:val="00255707"/>
    <w:rsid w:val="002560ED"/>
    <w:rsid w:val="00267E3E"/>
    <w:rsid w:val="002707CB"/>
    <w:rsid w:val="002738FC"/>
    <w:rsid w:val="00281E29"/>
    <w:rsid w:val="00286785"/>
    <w:rsid w:val="0029638F"/>
    <w:rsid w:val="00297E3A"/>
    <w:rsid w:val="002A576F"/>
    <w:rsid w:val="002B4A13"/>
    <w:rsid w:val="002B6760"/>
    <w:rsid w:val="002D1BDB"/>
    <w:rsid w:val="002D282C"/>
    <w:rsid w:val="002D77BF"/>
    <w:rsid w:val="002E28E2"/>
    <w:rsid w:val="002E36AF"/>
    <w:rsid w:val="002E7637"/>
    <w:rsid w:val="002E7C02"/>
    <w:rsid w:val="002F0AD7"/>
    <w:rsid w:val="002F494F"/>
    <w:rsid w:val="002F615F"/>
    <w:rsid w:val="00300F2B"/>
    <w:rsid w:val="003033C6"/>
    <w:rsid w:val="00307776"/>
    <w:rsid w:val="003131F5"/>
    <w:rsid w:val="0031654C"/>
    <w:rsid w:val="003201F0"/>
    <w:rsid w:val="00320217"/>
    <w:rsid w:val="0032143D"/>
    <w:rsid w:val="0032164E"/>
    <w:rsid w:val="003220A7"/>
    <w:rsid w:val="0032435E"/>
    <w:rsid w:val="00343B42"/>
    <w:rsid w:val="003468FB"/>
    <w:rsid w:val="00356B4F"/>
    <w:rsid w:val="00361C26"/>
    <w:rsid w:val="003704AD"/>
    <w:rsid w:val="0037217F"/>
    <w:rsid w:val="00376BA7"/>
    <w:rsid w:val="003777CF"/>
    <w:rsid w:val="003810C4"/>
    <w:rsid w:val="00381193"/>
    <w:rsid w:val="00386C3C"/>
    <w:rsid w:val="00391192"/>
    <w:rsid w:val="00394901"/>
    <w:rsid w:val="003A5CD7"/>
    <w:rsid w:val="003A68EF"/>
    <w:rsid w:val="003B6D63"/>
    <w:rsid w:val="003E0C28"/>
    <w:rsid w:val="003E5E79"/>
    <w:rsid w:val="003F01D4"/>
    <w:rsid w:val="003F5D9A"/>
    <w:rsid w:val="00404DBB"/>
    <w:rsid w:val="00404F9A"/>
    <w:rsid w:val="0041281C"/>
    <w:rsid w:val="004158D7"/>
    <w:rsid w:val="0042237F"/>
    <w:rsid w:val="00423D17"/>
    <w:rsid w:val="004272BB"/>
    <w:rsid w:val="00431ADD"/>
    <w:rsid w:val="00432841"/>
    <w:rsid w:val="00433AE6"/>
    <w:rsid w:val="004348B0"/>
    <w:rsid w:val="00435EF0"/>
    <w:rsid w:val="00447605"/>
    <w:rsid w:val="00450A82"/>
    <w:rsid w:val="00452534"/>
    <w:rsid w:val="004721CF"/>
    <w:rsid w:val="00473913"/>
    <w:rsid w:val="0048385A"/>
    <w:rsid w:val="004902FD"/>
    <w:rsid w:val="00496107"/>
    <w:rsid w:val="00497DF0"/>
    <w:rsid w:val="004A1975"/>
    <w:rsid w:val="004A1ADB"/>
    <w:rsid w:val="004A3C50"/>
    <w:rsid w:val="004A421C"/>
    <w:rsid w:val="004A4276"/>
    <w:rsid w:val="004A46C6"/>
    <w:rsid w:val="004B3A49"/>
    <w:rsid w:val="004C50A5"/>
    <w:rsid w:val="004C5CA3"/>
    <w:rsid w:val="004C74A8"/>
    <w:rsid w:val="004D725D"/>
    <w:rsid w:val="004E1613"/>
    <w:rsid w:val="004E7541"/>
    <w:rsid w:val="004F3257"/>
    <w:rsid w:val="004F426C"/>
    <w:rsid w:val="004F5134"/>
    <w:rsid w:val="00510A8D"/>
    <w:rsid w:val="005112D9"/>
    <w:rsid w:val="005138E5"/>
    <w:rsid w:val="00522024"/>
    <w:rsid w:val="00524C3B"/>
    <w:rsid w:val="0054636C"/>
    <w:rsid w:val="00547336"/>
    <w:rsid w:val="00554171"/>
    <w:rsid w:val="005569C1"/>
    <w:rsid w:val="005847AD"/>
    <w:rsid w:val="00584CFA"/>
    <w:rsid w:val="0058534D"/>
    <w:rsid w:val="00590DAC"/>
    <w:rsid w:val="00595598"/>
    <w:rsid w:val="005A04FD"/>
    <w:rsid w:val="005A0CDB"/>
    <w:rsid w:val="005A48F4"/>
    <w:rsid w:val="005A6B32"/>
    <w:rsid w:val="005A7929"/>
    <w:rsid w:val="005B1DA7"/>
    <w:rsid w:val="005B2A37"/>
    <w:rsid w:val="005B2C60"/>
    <w:rsid w:val="005B7498"/>
    <w:rsid w:val="005C6BA4"/>
    <w:rsid w:val="005E203C"/>
    <w:rsid w:val="005E2444"/>
    <w:rsid w:val="005E47B5"/>
    <w:rsid w:val="005E5A07"/>
    <w:rsid w:val="005E6005"/>
    <w:rsid w:val="005E70E7"/>
    <w:rsid w:val="005E787B"/>
    <w:rsid w:val="005F4668"/>
    <w:rsid w:val="005F5B4D"/>
    <w:rsid w:val="00603EAD"/>
    <w:rsid w:val="00604D1D"/>
    <w:rsid w:val="0062052B"/>
    <w:rsid w:val="00620726"/>
    <w:rsid w:val="006220AC"/>
    <w:rsid w:val="00625C3D"/>
    <w:rsid w:val="00627F7D"/>
    <w:rsid w:val="00632D43"/>
    <w:rsid w:val="00644687"/>
    <w:rsid w:val="00661684"/>
    <w:rsid w:val="006623E0"/>
    <w:rsid w:val="00670E59"/>
    <w:rsid w:val="00671187"/>
    <w:rsid w:val="00672236"/>
    <w:rsid w:val="00676A75"/>
    <w:rsid w:val="006841EC"/>
    <w:rsid w:val="00685386"/>
    <w:rsid w:val="006910EE"/>
    <w:rsid w:val="006921F5"/>
    <w:rsid w:val="00693AA1"/>
    <w:rsid w:val="006A37F2"/>
    <w:rsid w:val="006A3AD9"/>
    <w:rsid w:val="006A4489"/>
    <w:rsid w:val="006A7716"/>
    <w:rsid w:val="006B2FDD"/>
    <w:rsid w:val="006B459F"/>
    <w:rsid w:val="006B5928"/>
    <w:rsid w:val="006C07DB"/>
    <w:rsid w:val="006C3C4F"/>
    <w:rsid w:val="006D1903"/>
    <w:rsid w:val="006D1E21"/>
    <w:rsid w:val="006D4CFD"/>
    <w:rsid w:val="006D5184"/>
    <w:rsid w:val="006D5456"/>
    <w:rsid w:val="006D6E27"/>
    <w:rsid w:val="006E59F5"/>
    <w:rsid w:val="006E5A0C"/>
    <w:rsid w:val="006F7F61"/>
    <w:rsid w:val="007011EB"/>
    <w:rsid w:val="007020F2"/>
    <w:rsid w:val="00702334"/>
    <w:rsid w:val="0070314A"/>
    <w:rsid w:val="0070557B"/>
    <w:rsid w:val="007070EB"/>
    <w:rsid w:val="007114D6"/>
    <w:rsid w:val="00716EAD"/>
    <w:rsid w:val="00720F2E"/>
    <w:rsid w:val="00726404"/>
    <w:rsid w:val="00733583"/>
    <w:rsid w:val="00735984"/>
    <w:rsid w:val="00740595"/>
    <w:rsid w:val="007414E0"/>
    <w:rsid w:val="00742C2E"/>
    <w:rsid w:val="00750D62"/>
    <w:rsid w:val="00755016"/>
    <w:rsid w:val="0075714D"/>
    <w:rsid w:val="00761656"/>
    <w:rsid w:val="007629E5"/>
    <w:rsid w:val="00771AF6"/>
    <w:rsid w:val="00775483"/>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50E2"/>
    <w:rsid w:val="00806B5B"/>
    <w:rsid w:val="00810ABB"/>
    <w:rsid w:val="00813C79"/>
    <w:rsid w:val="00815A0B"/>
    <w:rsid w:val="00816361"/>
    <w:rsid w:val="0081710A"/>
    <w:rsid w:val="008173DD"/>
    <w:rsid w:val="00817898"/>
    <w:rsid w:val="008216A4"/>
    <w:rsid w:val="00822221"/>
    <w:rsid w:val="00825757"/>
    <w:rsid w:val="00830791"/>
    <w:rsid w:val="00832B44"/>
    <w:rsid w:val="008407F5"/>
    <w:rsid w:val="00845853"/>
    <w:rsid w:val="00846F60"/>
    <w:rsid w:val="00850A54"/>
    <w:rsid w:val="00852F09"/>
    <w:rsid w:val="00856594"/>
    <w:rsid w:val="00861DCC"/>
    <w:rsid w:val="00865848"/>
    <w:rsid w:val="00866AF3"/>
    <w:rsid w:val="00866F47"/>
    <w:rsid w:val="008739A7"/>
    <w:rsid w:val="0087516F"/>
    <w:rsid w:val="008775A7"/>
    <w:rsid w:val="008873DD"/>
    <w:rsid w:val="008916CB"/>
    <w:rsid w:val="00897476"/>
    <w:rsid w:val="008A0036"/>
    <w:rsid w:val="008A1B4E"/>
    <w:rsid w:val="008A3D58"/>
    <w:rsid w:val="008A4DD5"/>
    <w:rsid w:val="008A7580"/>
    <w:rsid w:val="008B208D"/>
    <w:rsid w:val="008C1898"/>
    <w:rsid w:val="008C25CA"/>
    <w:rsid w:val="008D004E"/>
    <w:rsid w:val="008D68B3"/>
    <w:rsid w:val="008D6E5F"/>
    <w:rsid w:val="008E12D0"/>
    <w:rsid w:val="008E57BA"/>
    <w:rsid w:val="008F3EBB"/>
    <w:rsid w:val="00900638"/>
    <w:rsid w:val="0091139D"/>
    <w:rsid w:val="009251B0"/>
    <w:rsid w:val="009252FA"/>
    <w:rsid w:val="00931E65"/>
    <w:rsid w:val="00935C03"/>
    <w:rsid w:val="00943A97"/>
    <w:rsid w:val="00945A84"/>
    <w:rsid w:val="00960B44"/>
    <w:rsid w:val="00966F06"/>
    <w:rsid w:val="009746E4"/>
    <w:rsid w:val="00975C6D"/>
    <w:rsid w:val="0098135C"/>
    <w:rsid w:val="00986D00"/>
    <w:rsid w:val="00991C35"/>
    <w:rsid w:val="009A053C"/>
    <w:rsid w:val="009A2B77"/>
    <w:rsid w:val="009A77E3"/>
    <w:rsid w:val="009B37EF"/>
    <w:rsid w:val="009B5B41"/>
    <w:rsid w:val="009B6467"/>
    <w:rsid w:val="009C44C3"/>
    <w:rsid w:val="009C629F"/>
    <w:rsid w:val="009C6D86"/>
    <w:rsid w:val="009C775E"/>
    <w:rsid w:val="009C7F12"/>
    <w:rsid w:val="009D412B"/>
    <w:rsid w:val="009D6A76"/>
    <w:rsid w:val="009F0132"/>
    <w:rsid w:val="009F67FE"/>
    <w:rsid w:val="00A26BB3"/>
    <w:rsid w:val="00A37F3D"/>
    <w:rsid w:val="00A43572"/>
    <w:rsid w:val="00A4379E"/>
    <w:rsid w:val="00A438F4"/>
    <w:rsid w:val="00A45785"/>
    <w:rsid w:val="00A56472"/>
    <w:rsid w:val="00A5769A"/>
    <w:rsid w:val="00A60232"/>
    <w:rsid w:val="00A71391"/>
    <w:rsid w:val="00A81F8F"/>
    <w:rsid w:val="00A83D7C"/>
    <w:rsid w:val="00A87E45"/>
    <w:rsid w:val="00A90A8C"/>
    <w:rsid w:val="00A95E03"/>
    <w:rsid w:val="00AA3450"/>
    <w:rsid w:val="00AB3443"/>
    <w:rsid w:val="00AB51D2"/>
    <w:rsid w:val="00AB529C"/>
    <w:rsid w:val="00AB7A85"/>
    <w:rsid w:val="00AC14DA"/>
    <w:rsid w:val="00AC29F6"/>
    <w:rsid w:val="00AC639D"/>
    <w:rsid w:val="00AD36C2"/>
    <w:rsid w:val="00AE1E7C"/>
    <w:rsid w:val="00AE2FDD"/>
    <w:rsid w:val="00AE4649"/>
    <w:rsid w:val="00AE46CC"/>
    <w:rsid w:val="00AE4996"/>
    <w:rsid w:val="00AF1E27"/>
    <w:rsid w:val="00B04EA4"/>
    <w:rsid w:val="00B04F0C"/>
    <w:rsid w:val="00B132D4"/>
    <w:rsid w:val="00B14702"/>
    <w:rsid w:val="00B20C85"/>
    <w:rsid w:val="00B30C43"/>
    <w:rsid w:val="00B36BC4"/>
    <w:rsid w:val="00B44609"/>
    <w:rsid w:val="00B450F7"/>
    <w:rsid w:val="00B52905"/>
    <w:rsid w:val="00B52C38"/>
    <w:rsid w:val="00B56908"/>
    <w:rsid w:val="00B62930"/>
    <w:rsid w:val="00B62D1B"/>
    <w:rsid w:val="00B805AE"/>
    <w:rsid w:val="00B837D5"/>
    <w:rsid w:val="00B861F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33CD3"/>
    <w:rsid w:val="00C47567"/>
    <w:rsid w:val="00C47D73"/>
    <w:rsid w:val="00C50C60"/>
    <w:rsid w:val="00C522BB"/>
    <w:rsid w:val="00C52C74"/>
    <w:rsid w:val="00C55FD2"/>
    <w:rsid w:val="00C627B0"/>
    <w:rsid w:val="00C748DF"/>
    <w:rsid w:val="00C75DFB"/>
    <w:rsid w:val="00C80C2C"/>
    <w:rsid w:val="00C82506"/>
    <w:rsid w:val="00C86B21"/>
    <w:rsid w:val="00C86FB8"/>
    <w:rsid w:val="00C90E9A"/>
    <w:rsid w:val="00C9161D"/>
    <w:rsid w:val="00C975CC"/>
    <w:rsid w:val="00CA2EB2"/>
    <w:rsid w:val="00CA4B67"/>
    <w:rsid w:val="00CB1E86"/>
    <w:rsid w:val="00CC0C55"/>
    <w:rsid w:val="00CD3AAB"/>
    <w:rsid w:val="00CD65DB"/>
    <w:rsid w:val="00CE31FA"/>
    <w:rsid w:val="00CE3FD0"/>
    <w:rsid w:val="00CE5C7C"/>
    <w:rsid w:val="00CF0BC3"/>
    <w:rsid w:val="00CF1854"/>
    <w:rsid w:val="00CF30F6"/>
    <w:rsid w:val="00D03F4D"/>
    <w:rsid w:val="00D05CBD"/>
    <w:rsid w:val="00D2044C"/>
    <w:rsid w:val="00D26E94"/>
    <w:rsid w:val="00D3697B"/>
    <w:rsid w:val="00D40FBA"/>
    <w:rsid w:val="00D411A7"/>
    <w:rsid w:val="00D4450A"/>
    <w:rsid w:val="00D51F19"/>
    <w:rsid w:val="00D56742"/>
    <w:rsid w:val="00D632B5"/>
    <w:rsid w:val="00D63965"/>
    <w:rsid w:val="00D6476A"/>
    <w:rsid w:val="00D6531F"/>
    <w:rsid w:val="00D70480"/>
    <w:rsid w:val="00D75BC1"/>
    <w:rsid w:val="00D869F0"/>
    <w:rsid w:val="00D87339"/>
    <w:rsid w:val="00DA0D5C"/>
    <w:rsid w:val="00DA2005"/>
    <w:rsid w:val="00DA27E9"/>
    <w:rsid w:val="00DA2B90"/>
    <w:rsid w:val="00DB45A0"/>
    <w:rsid w:val="00DB78FC"/>
    <w:rsid w:val="00DB7AE1"/>
    <w:rsid w:val="00DD1FA9"/>
    <w:rsid w:val="00DD2E42"/>
    <w:rsid w:val="00DD653A"/>
    <w:rsid w:val="00DE3A82"/>
    <w:rsid w:val="00DF267F"/>
    <w:rsid w:val="00DF289B"/>
    <w:rsid w:val="00DF6C85"/>
    <w:rsid w:val="00E15414"/>
    <w:rsid w:val="00E15415"/>
    <w:rsid w:val="00E218C7"/>
    <w:rsid w:val="00E242EF"/>
    <w:rsid w:val="00E27602"/>
    <w:rsid w:val="00E35968"/>
    <w:rsid w:val="00E41A4E"/>
    <w:rsid w:val="00E446E6"/>
    <w:rsid w:val="00E452A4"/>
    <w:rsid w:val="00E619DE"/>
    <w:rsid w:val="00E72826"/>
    <w:rsid w:val="00E73498"/>
    <w:rsid w:val="00E73AE9"/>
    <w:rsid w:val="00E7676B"/>
    <w:rsid w:val="00E916A0"/>
    <w:rsid w:val="00E93E6E"/>
    <w:rsid w:val="00E940EA"/>
    <w:rsid w:val="00EA1DCC"/>
    <w:rsid w:val="00EB25B7"/>
    <w:rsid w:val="00EC2F1D"/>
    <w:rsid w:val="00EC674B"/>
    <w:rsid w:val="00ED24C4"/>
    <w:rsid w:val="00ED7312"/>
    <w:rsid w:val="00EE21FC"/>
    <w:rsid w:val="00EE2BD9"/>
    <w:rsid w:val="00EE2D44"/>
    <w:rsid w:val="00EE789F"/>
    <w:rsid w:val="00EF1B31"/>
    <w:rsid w:val="00EF37DC"/>
    <w:rsid w:val="00EF680B"/>
    <w:rsid w:val="00F11064"/>
    <w:rsid w:val="00F144E7"/>
    <w:rsid w:val="00F16567"/>
    <w:rsid w:val="00F21FE2"/>
    <w:rsid w:val="00F24FB6"/>
    <w:rsid w:val="00F256C8"/>
    <w:rsid w:val="00F32632"/>
    <w:rsid w:val="00F5110B"/>
    <w:rsid w:val="00F5510A"/>
    <w:rsid w:val="00F56675"/>
    <w:rsid w:val="00F6035E"/>
    <w:rsid w:val="00F60504"/>
    <w:rsid w:val="00F61962"/>
    <w:rsid w:val="00F62498"/>
    <w:rsid w:val="00F673B6"/>
    <w:rsid w:val="00F801CE"/>
    <w:rsid w:val="00F80AAE"/>
    <w:rsid w:val="00F82868"/>
    <w:rsid w:val="00F83FB6"/>
    <w:rsid w:val="00F84C4B"/>
    <w:rsid w:val="00F85DBB"/>
    <w:rsid w:val="00F86B00"/>
    <w:rsid w:val="00F95DC4"/>
    <w:rsid w:val="00FB295F"/>
    <w:rsid w:val="00FB3AA7"/>
    <w:rsid w:val="00FB41F9"/>
    <w:rsid w:val="00FB63DE"/>
    <w:rsid w:val="00FC574F"/>
    <w:rsid w:val="00FC65FA"/>
    <w:rsid w:val="00FD3F9D"/>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7637</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142</cp:revision>
  <cp:lastPrinted>2019-08-09T07:09:00Z</cp:lastPrinted>
  <dcterms:created xsi:type="dcterms:W3CDTF">2018-04-10T08:50:00Z</dcterms:created>
  <dcterms:modified xsi:type="dcterms:W3CDTF">2019-08-09T07:10:00Z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9th August 2019</vt:lpwstr>
  </property>
  <property fmtid="{D5CDD505-2E9C-101B-9397-08002B2CF9AE}" pid="5" name="$Bentley Select Release$">
    <vt:lpwstr>exnm04070004en_updt</vt:lpwstr>
  </property>
  <property fmtid="{D5CDD505-2E9C-101B-9397-08002B2CF9AE}" pid="6" name="$Fix Number$">
    <vt:lpwstr>66</vt:lpwstr>
  </property>
  <property fmtid="{D5CDD505-2E9C-101B-9397-08002B2CF9AE}" pid="7" name="$Install SQL Script$">
    <vt:lpwstr>nm_4700_fix</vt:lpwstr>
  </property>
</Properties>
</file>