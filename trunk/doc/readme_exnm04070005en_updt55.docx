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511D6A"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511D6A"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F76524">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Pr>
          <w:noProof/>
        </w:rPr>
        <w:t>6</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511D6A">
        <w:fldChar w:fldCharType="begin"/>
      </w:r>
      <w:r w:rsidR="00511D6A">
        <w:instrText xml:space="preserve"> DOCPROPERTY  $Product$  \* MERGEFORMAT </w:instrText>
      </w:r>
      <w:r w:rsidR="00511D6A">
        <w:fldChar w:fldCharType="separate"/>
      </w:r>
      <w:r>
        <w:t>Network Manager</w:t>
      </w:r>
      <w:r w:rsidR="00511D6A">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771A9B" w:rsidP="00A23F05">
      <w:r>
        <w:t>Build 4</w:t>
      </w:r>
      <w:r w:rsidR="00F67542">
        <w:t xml:space="preserve"> of fix 55 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511D6A"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511D6A">
              <w:fldChar w:fldCharType="begin"/>
            </w:r>
            <w:r w:rsidR="00511D6A">
              <w:instrText xml:space="preserve"> DOCPROPERTY  "$Bentley Select Release$"  \* MERGEFORMAT </w:instrText>
            </w:r>
            <w:r w:rsidR="00511D6A">
              <w:fldChar w:fldCharType="separate"/>
            </w:r>
            <w:r w:rsidR="00EE5A21" w:rsidRPr="00EE5A21">
              <w:rPr>
                <w:sz w:val="16"/>
                <w:szCs w:val="16"/>
              </w:rPr>
              <w:t>exnm04070005en_updt55</w:t>
            </w:r>
            <w:r w:rsidR="00511D6A">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511D6A">
              <w:fldChar w:fldCharType="begin"/>
            </w:r>
            <w:r w:rsidR="00511D6A">
              <w:instrText xml:space="preserve"> DOCPROPERTY  "$Install SQL Script$"  \* MERGEFORMAT </w:instrText>
            </w:r>
            <w:r w:rsidR="00511D6A">
              <w:fldChar w:fldCharType="separate"/>
            </w:r>
            <w:r w:rsidR="00EE5A21" w:rsidRPr="00EE5A21">
              <w:rPr>
                <w:szCs w:val="16"/>
              </w:rPr>
              <w:t>exnm04070005en_updt55.sql</w:t>
            </w:r>
            <w:r w:rsidR="00511D6A">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091288">
            <w:pPr>
              <w:pStyle w:val="TableText"/>
              <w:rPr>
                <w:rStyle w:val="TableTitleline"/>
                <w:b w:val="0"/>
                <w:bCs w:val="0"/>
                <w:i w:val="0"/>
                <w:iCs w:val="0"/>
              </w:rPr>
            </w:pPr>
            <w:r>
              <w:rPr>
                <w:rStyle w:val="TableTitleline"/>
                <w:b w:val="0"/>
                <w:bCs w:val="0"/>
                <w:i w:val="0"/>
                <w:iCs w:val="0"/>
              </w:rPr>
              <w:lastRenderedPageBreak/>
              <w:t>exnm040700</w:t>
            </w:r>
            <w:r w:rsidR="00FB53F8">
              <w:rPr>
                <w:rStyle w:val="TableTitleline"/>
                <w:b w:val="0"/>
                <w:bCs w:val="0"/>
                <w:i w:val="0"/>
                <w:iCs w:val="0"/>
              </w:rPr>
              <w:t>5</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1.1</w:t>
            </w:r>
            <w:bookmarkStart w:id="3" w:name="_GoBack"/>
            <w:bookmarkEnd w:id="3"/>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2931B8" w:rsidP="00C10000">
            <w:pPr>
              <w:pStyle w:val="TableText"/>
            </w:pPr>
            <w:r>
              <w:t>1.12</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79796691"/>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511D6A"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D31448" w:rsidP="002033EA">
            <w:pPr>
              <w:rPr>
                <w:rStyle w:val="info-text3"/>
                <w:rFonts w:ascii="Arial" w:hAnsi="Arial" w:cs="Arial"/>
                <w:color w:val="000000"/>
                <w:sz w:val="16"/>
                <w:szCs w:val="16"/>
              </w:rPr>
            </w:pPr>
            <w:r>
              <w:rPr>
                <w:rStyle w:val="info-text3"/>
                <w:rFonts w:ascii="Arial" w:hAnsi="Arial" w:cs="Arial"/>
                <w:color w:val="000000"/>
                <w:sz w:val="16"/>
                <w:szCs w:val="16"/>
              </w:rPr>
              <w:lastRenderedPageBreak/>
              <w:t>Problems relating to pathing at or close to the start/end of the linear references</w:t>
            </w:r>
          </w:p>
        </w:tc>
        <w:tc>
          <w:tcPr>
            <w:tcW w:w="2070" w:type="dxa"/>
            <w:shd w:val="clear" w:color="auto" w:fill="FFFFFF" w:themeFill="background1"/>
          </w:tcPr>
          <w:p w:rsidR="002033EA" w:rsidRDefault="00D31448" w:rsidP="00476869">
            <w:pPr>
              <w:pStyle w:val="TableText"/>
              <w:rPr>
                <w:rFonts w:cs="Arial"/>
              </w:rPr>
            </w:pPr>
            <w:r>
              <w:rPr>
                <w:rFonts w:cs="Arial"/>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Default="0096050E" w:rsidP="0096050E">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Default="00D31448" w:rsidP="00476869">
            <w:pPr>
              <w:pStyle w:val="TableText"/>
              <w:rPr>
                <w:rFonts w:cs="Arial"/>
              </w:rPr>
            </w:pPr>
          </w:p>
        </w:tc>
        <w:tc>
          <w:tcPr>
            <w:tcW w:w="2243" w:type="dxa"/>
            <w:shd w:val="clear" w:color="auto" w:fill="FFFFFF" w:themeFill="background1"/>
          </w:tcPr>
          <w:p w:rsidR="00D31448" w:rsidRPr="00D303A8" w:rsidRDefault="00D31448"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D6A" w:rsidRDefault="00511D6A" w:rsidP="005569C1">
      <w:pPr>
        <w:spacing w:after="0" w:line="240" w:lineRule="auto"/>
      </w:pPr>
      <w:r>
        <w:separator/>
      </w:r>
    </w:p>
  </w:endnote>
  <w:endnote w:type="continuationSeparator" w:id="0">
    <w:p w:rsidR="00511D6A" w:rsidRDefault="00511D6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D6A" w:rsidRDefault="00511D6A" w:rsidP="005569C1">
      <w:pPr>
        <w:spacing w:after="0" w:line="240" w:lineRule="auto"/>
      </w:pPr>
      <w:r>
        <w:separator/>
      </w:r>
    </w:p>
  </w:footnote>
  <w:footnote w:type="continuationSeparator" w:id="0">
    <w:p w:rsidR="00511D6A" w:rsidRDefault="00511D6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9141EE">
            <w:t>26-Apr-17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511D6A"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511D6A"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44D6">
          <w:r>
            <w:t>Date</w:t>
          </w:r>
          <w:r w:rsidRPr="009E5C8E">
            <w:t>:</w:t>
          </w:r>
          <w:r w:rsidR="002456EB">
            <w:t>2</w:t>
          </w:r>
          <w:r w:rsidR="003444D6">
            <w:t>6</w:t>
          </w:r>
          <w:r w:rsidR="003444D6" w:rsidRPr="003444D6">
            <w:rPr>
              <w:vertAlign w:val="superscript"/>
            </w:rPr>
            <w:t>th</w:t>
          </w:r>
          <w:r w:rsidR="003444D6">
            <w:t xml:space="preserve"> </w:t>
          </w:r>
          <w:r w:rsidR="008D68C1">
            <w:t>April</w:t>
          </w:r>
          <w:r w:rsidR="00E11D9F">
            <w:t xml:space="preserve"> 2017</w:t>
          </w:r>
          <w:r w:rsidRPr="009E5C8E">
            <w:t xml:space="preserve"> </w:t>
          </w:r>
          <w:r w:rsidR="00511D6A">
            <w:fldChar w:fldCharType="begin"/>
          </w:r>
          <w:r w:rsidR="00511D6A">
            <w:instrText xml:space="preserve"> DOCPROPERTY  "$Bentley Select Release$"  \* MERGEFORMAT </w:instrText>
          </w:r>
          <w:r w:rsidR="00511D6A">
            <w:fldChar w:fldCharType="separate"/>
          </w:r>
          <w:r w:rsidR="003444D6">
            <w:t>exnm04070005en_updt55</w:t>
          </w:r>
          <w:r w:rsidR="00511D6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141EE">
            <w:rPr>
              <w:noProof/>
            </w:rPr>
            <w:t>9</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141EE">
            <w:rPr>
              <w:noProof/>
            </w:rPr>
            <w:t>9</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817D6"/>
    <w:rsid w:val="00085F08"/>
    <w:rsid w:val="0009128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033EA"/>
    <w:rsid w:val="002456EB"/>
    <w:rsid w:val="00255238"/>
    <w:rsid w:val="0025649B"/>
    <w:rsid w:val="00260569"/>
    <w:rsid w:val="00266920"/>
    <w:rsid w:val="00271312"/>
    <w:rsid w:val="002776E2"/>
    <w:rsid w:val="002931B8"/>
    <w:rsid w:val="002B0F44"/>
    <w:rsid w:val="002D5174"/>
    <w:rsid w:val="002D5F96"/>
    <w:rsid w:val="002F0612"/>
    <w:rsid w:val="002F7B95"/>
    <w:rsid w:val="003058BA"/>
    <w:rsid w:val="003077FC"/>
    <w:rsid w:val="003146D0"/>
    <w:rsid w:val="00316AF1"/>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B6D1B"/>
    <w:rsid w:val="004C74A8"/>
    <w:rsid w:val="004D13D3"/>
    <w:rsid w:val="004E3D75"/>
    <w:rsid w:val="004F3D9B"/>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1A9B"/>
    <w:rsid w:val="00774D0A"/>
    <w:rsid w:val="007848C6"/>
    <w:rsid w:val="007957E6"/>
    <w:rsid w:val="0079745E"/>
    <w:rsid w:val="007A7B6A"/>
    <w:rsid w:val="007B6CE2"/>
    <w:rsid w:val="007B713B"/>
    <w:rsid w:val="007C71E4"/>
    <w:rsid w:val="007E2632"/>
    <w:rsid w:val="007F0700"/>
    <w:rsid w:val="007F0F5D"/>
    <w:rsid w:val="007F2DDB"/>
    <w:rsid w:val="00811C86"/>
    <w:rsid w:val="00815AD9"/>
    <w:rsid w:val="00815F71"/>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141EE"/>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2296"/>
    <w:rsid w:val="00AD36C2"/>
    <w:rsid w:val="00AD3936"/>
    <w:rsid w:val="00AE62F8"/>
    <w:rsid w:val="00B07EED"/>
    <w:rsid w:val="00B2748E"/>
    <w:rsid w:val="00B303FF"/>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E5A21"/>
    <w:rsid w:val="00EF37DC"/>
    <w:rsid w:val="00EF4812"/>
    <w:rsid w:val="00F03D8E"/>
    <w:rsid w:val="00F03FB5"/>
    <w:rsid w:val="00F13E16"/>
    <w:rsid w:val="00F21DFE"/>
    <w:rsid w:val="00F30FEA"/>
    <w:rsid w:val="00F5325B"/>
    <w:rsid w:val="00F67542"/>
    <w:rsid w:val="00F67EFA"/>
    <w:rsid w:val="00F76524"/>
    <w:rsid w:val="00F81193"/>
    <w:rsid w:val="00F81ADD"/>
    <w:rsid w:val="00FB1279"/>
    <w:rsid w:val="00FB349E"/>
    <w:rsid w:val="00FB356E"/>
    <w:rsid w:val="00FB53F8"/>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FF65-0767-4317-99D5-DF173DA5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12272</TotalTime>
  <Pages>10</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34</cp:revision>
  <cp:lastPrinted>2016-10-28T16:04:00Z</cp:lastPrinted>
  <dcterms:created xsi:type="dcterms:W3CDTF">2016-12-07T14:00:00Z</dcterms:created>
  <dcterms:modified xsi:type="dcterms:W3CDTF">2017-04-26T14:04:00Z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26th April 2017</vt:lpwstr>
  </property>
  <property fmtid="{D5CDD505-2E9C-101B-9397-08002B2CF9AE}" pid="5" name="$Bentley Select Release$">
    <vt:lpwstr>exnm04070005en_updt55</vt:lpwstr>
  </property>
  <property fmtid="{D5CDD505-2E9C-101B-9397-08002B2CF9AE}" pid="6" name="$Fix Number$">
    <vt:lpwstr>55</vt:lpwstr>
  </property>
  <property fmtid="{D5CDD505-2E9C-101B-9397-08002B2CF9AE}" pid="7" name="$Install SQL Script$">
    <vt:lpwstr>exnm04070005en_updt55.sql</vt:lpwstr>
  </property>
</Properties>
</file>