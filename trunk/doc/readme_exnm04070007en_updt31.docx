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365B7"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365B7"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8365B7">
        <w:fldChar w:fldCharType="begin"/>
      </w:r>
      <w:r w:rsidR="008365B7">
        <w:instrText xml:space="preserve"> DOCPROPERTY  $Product$  \* MERGEFORMAT </w:instrText>
      </w:r>
      <w:r w:rsidR="008365B7">
        <w:fldChar w:fldCharType="separate"/>
      </w:r>
      <w:r w:rsidR="003650DA">
        <w:t>Network Manager</w:t>
      </w:r>
      <w:r w:rsidR="008365B7">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8365B7">
        <w:fldChar w:fldCharType="begin"/>
      </w:r>
      <w:r w:rsidR="008365B7">
        <w:instrText xml:space="preserve"> DOCPROPERTY  "$Base Rel</w:instrText>
      </w:r>
      <w:r w:rsidR="008365B7">
        <w:instrText xml:space="preserve">ease$"  \* MERGEFORMAT </w:instrText>
      </w:r>
      <w:r w:rsidR="008365B7">
        <w:fldChar w:fldCharType="separate"/>
      </w:r>
      <w:r w:rsidR="00F30FEA">
        <w:t>4.7.0.0</w:t>
      </w:r>
      <w:r w:rsidR="008365B7">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8365B7"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r w:rsidR="00844F3D">
              <w:t>ROAD_SECTIONS</w:t>
            </w:r>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8365B7">
              <w:fldChar w:fldCharType="begin"/>
            </w:r>
            <w:r w:rsidR="008365B7">
              <w:instrText xml:space="preserve"> DOCPROPERTY  "$Bentley Select Release$"  \* MERGEFORMAT </w:instrText>
            </w:r>
            <w:r w:rsidR="008365B7">
              <w:fldChar w:fldCharType="separate"/>
            </w:r>
            <w:r w:rsidR="00357D1F" w:rsidRPr="00357D1F">
              <w:rPr>
                <w:sz w:val="16"/>
                <w:szCs w:val="16"/>
              </w:rPr>
              <w:t>exnm04070005en_updt31</w:t>
            </w:r>
            <w:r w:rsidR="008365B7">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8365B7">
              <w:fldChar w:fldCharType="begin"/>
            </w:r>
            <w:r w:rsidR="008365B7">
              <w:instrText xml:space="preserve"> DOCPROPERTY  "$Install SQL Script$"  \* MERGEFORMAT </w:instrText>
            </w:r>
            <w:r w:rsidR="008365B7">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8365B7">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 xml:space="preserve">This script will create two log files with a compilation of the highways owner schema in between. After the compilation, the installation will continue with package changes. </w:t>
            </w:r>
            <w:r w:rsidR="00844F3D">
              <w:rPr>
                <w:szCs w:val="16"/>
              </w:rPr>
              <w:t>This</w:t>
            </w:r>
            <w:r>
              <w:rPr>
                <w:szCs w:val="16"/>
              </w:rPr>
              <w:t xml:space="preserve">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9227B3" w:rsidP="00EB25B7">
            <w:pPr>
              <w:pStyle w:val="TableText"/>
            </w:pPr>
            <w:r>
              <w:t>5.3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1940FD" w:rsidP="00EB25B7">
            <w:pPr>
              <w:pStyle w:val="TableText"/>
            </w:pPr>
            <w:r>
              <w:t>2.15</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8470C8"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844F3D" w:rsidRPr="00EA3636" w:rsidTr="00FB1279">
        <w:trPr>
          <w:trHeight w:val="181"/>
        </w:trPr>
        <w:tc>
          <w:tcPr>
            <w:tcW w:w="3256" w:type="dxa"/>
            <w:shd w:val="clear" w:color="auto" w:fill="FFFFFF" w:themeFill="background1"/>
          </w:tcPr>
          <w:p w:rsidR="00844F3D" w:rsidRDefault="00662D9A" w:rsidP="00FB1279">
            <w:pPr>
              <w:pStyle w:val="TableText"/>
              <w:rPr>
                <w:rStyle w:val="TableTitleline"/>
                <w:b w:val="0"/>
                <w:bCs w:val="0"/>
                <w:i w:val="0"/>
                <w:iCs w:val="0"/>
              </w:rPr>
            </w:pPr>
            <w:r>
              <w:rPr>
                <w:rStyle w:val="TableTitleline"/>
                <w:b w:val="0"/>
                <w:bCs w:val="0"/>
                <w:i w:val="0"/>
                <w:iCs w:val="0"/>
              </w:rPr>
              <w:t>n</w:t>
            </w:r>
            <w:r w:rsidR="00844F3D">
              <w:rPr>
                <w:rStyle w:val="TableTitleline"/>
                <w:b w:val="0"/>
                <w:bCs w:val="0"/>
                <w:i w:val="0"/>
                <w:iCs w:val="0"/>
              </w:rPr>
              <w:t>m3inv.pkw</w:t>
            </w:r>
          </w:p>
        </w:tc>
        <w:tc>
          <w:tcPr>
            <w:tcW w:w="7022" w:type="dxa"/>
            <w:shd w:val="clear" w:color="auto" w:fill="FFFFFF" w:themeFill="background1"/>
          </w:tcPr>
          <w:p w:rsidR="00844F3D" w:rsidRDefault="00662D9A" w:rsidP="00EB25B7">
            <w:pPr>
              <w:pStyle w:val="TableText"/>
            </w:pPr>
            <w:r>
              <w:t>2.31.2.0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i</w:t>
            </w:r>
            <w:r w:rsidR="00FB1279">
              <w:rPr>
                <w:rStyle w:val="TableTitleline"/>
                <w:b w:val="0"/>
                <w:bCs w:val="0"/>
                <w:i w:val="0"/>
                <w:iCs w:val="0"/>
              </w:rPr>
              <w:t>nvsec.pkw</w:t>
            </w:r>
          </w:p>
        </w:tc>
        <w:tc>
          <w:tcPr>
            <w:tcW w:w="7022" w:type="dxa"/>
            <w:shd w:val="clear" w:color="auto" w:fill="FFFFFF" w:themeFill="background1"/>
          </w:tcPr>
          <w:p w:rsidR="00FB1279" w:rsidRPr="00EB25B7" w:rsidRDefault="00D40427"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2F7B95" w:rsidP="00EB25B7">
            <w:pPr>
              <w:pStyle w:val="TableText"/>
            </w:pPr>
            <w:r>
              <w:t>2.13</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C65973" w:rsidP="00EB25B7">
            <w:pPr>
              <w:pStyle w:val="TableText"/>
            </w:pPr>
            <w:r>
              <w:t>2.10</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F81193" w:rsidP="00EB25B7">
            <w:pPr>
              <w:pStyle w:val="TableText"/>
            </w:pPr>
            <w:r>
              <w:t>2.22.1.1</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8470C8" w:rsidP="00EB25B7">
            <w:pPr>
              <w:pStyle w:val="TableText"/>
            </w:pPr>
            <w:r>
              <w:t>1.2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BE1E95" w:rsidRPr="00EB25B7" w:rsidRDefault="00BE1E95" w:rsidP="00EB25B7">
            <w:pPr>
              <w:pStyle w:val="TableText"/>
            </w:pPr>
            <w:r>
              <w:t>1.1</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r>
              <w:rPr>
                <w:rStyle w:val="TableTitleline"/>
                <w:b w:val="0"/>
                <w:bCs w:val="0"/>
                <w:i w:val="0"/>
                <w:iCs w:val="0"/>
              </w:rPr>
              <w:t>i</w:t>
            </w:r>
            <w:r w:rsidR="00B07EED">
              <w:rPr>
                <w:rStyle w:val="TableTitleline"/>
                <w:b w:val="0"/>
                <w:bCs w:val="0"/>
                <w:i w:val="0"/>
                <w:iCs w:val="0"/>
              </w:rPr>
              <w:t>nstall_locator_sections.sql</w:t>
            </w:r>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9227B3" w:rsidRDefault="009227B3" w:rsidP="00EB25B7">
            <w:pPr>
              <w:pStyle w:val="TableText"/>
            </w:pPr>
            <w:r>
              <w:t>1.4</w:t>
            </w:r>
          </w:p>
        </w:tc>
      </w:tr>
      <w:tr w:rsidR="009227B3" w:rsidRPr="00EA3636" w:rsidTr="00FB1279">
        <w:trPr>
          <w:trHeight w:val="181"/>
        </w:trPr>
        <w:tc>
          <w:tcPr>
            <w:tcW w:w="3256" w:type="dxa"/>
            <w:shd w:val="clear" w:color="auto" w:fill="FFFFFF" w:themeFill="background1"/>
          </w:tcPr>
          <w:p w:rsidR="009227B3" w:rsidRDefault="009227B3" w:rsidP="00FB1279">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9227B3" w:rsidRDefault="009227B3" w:rsidP="00EB25B7">
            <w:pPr>
              <w:pStyle w:val="TableText"/>
            </w:pPr>
            <w:r>
              <w:t>1.2</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227B3" w:rsidRDefault="009227B3" w:rsidP="00EB25B7">
            <w:pPr>
              <w:pStyle w:val="TableText"/>
            </w:pPr>
            <w:r>
              <w:t>1.8</w:t>
            </w:r>
          </w:p>
        </w:tc>
      </w:tr>
      <w:tr w:rsidR="009227B3" w:rsidRPr="00EA3636" w:rsidTr="00FB1279">
        <w:trPr>
          <w:trHeight w:val="181"/>
        </w:trPr>
        <w:tc>
          <w:tcPr>
            <w:tcW w:w="3256" w:type="dxa"/>
            <w:shd w:val="clear" w:color="auto" w:fill="FFFFFF" w:themeFill="background1"/>
          </w:tcPr>
          <w:p w:rsidR="009227B3" w:rsidRPr="00DE6A55" w:rsidRDefault="009227B3"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227B3" w:rsidRDefault="009227B3" w:rsidP="00EB25B7">
            <w:pPr>
              <w:pStyle w:val="TableText"/>
            </w:pPr>
            <w:r>
              <w:t>1.4</w:t>
            </w:r>
          </w:p>
        </w:tc>
      </w:tr>
      <w:tr w:rsidR="009227B3" w:rsidRPr="00EA3636" w:rsidTr="00FB1279">
        <w:trPr>
          <w:trHeight w:val="181"/>
        </w:trPr>
        <w:tc>
          <w:tcPr>
            <w:tcW w:w="3256" w:type="dxa"/>
            <w:shd w:val="clear" w:color="auto" w:fill="FFFFFF" w:themeFill="background1"/>
          </w:tcPr>
          <w:p w:rsidR="009227B3" w:rsidRDefault="009227B3"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9227B3" w:rsidRDefault="009227B3" w:rsidP="00EB25B7">
            <w:pPr>
              <w:pStyle w:val="TableText"/>
            </w:pPr>
            <w:r>
              <w:t>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8365B7"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 xml:space="preserve">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w:t>
      </w:r>
      <w:r w:rsidR="009227B3">
        <w:t xml:space="preserve">will be made during the installation process. They will have no impact on customer systems that had never been extended with Network Manager 4600 fix 6. To drop the policies manually, execute the </w:t>
      </w:r>
      <w:bookmarkStart w:id="4" w:name="_GoBack"/>
      <w:bookmarkEnd w:id="4"/>
      <w:r>
        <w:t>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w:t>
      </w:r>
      <w:r>
        <w:lastRenderedPageBreak/>
        <w:t xml:space="preserve">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At the prompt type</w:t>
      </w:r>
      <w:r w:rsidR="009227B3">
        <w:rPr>
          <w:szCs w:val="16"/>
        </w:rPr>
        <w:t xml:space="preserve"> START install_locator_sections.</w:t>
      </w:r>
      <w:r>
        <w:rPr>
          <w:szCs w:val="16"/>
        </w:rPr>
        <w:t xml:space="preserve">sql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5B7" w:rsidRDefault="008365B7" w:rsidP="005569C1">
      <w:pPr>
        <w:spacing w:after="0" w:line="240" w:lineRule="auto"/>
      </w:pPr>
      <w:r>
        <w:separator/>
      </w:r>
    </w:p>
  </w:endnote>
  <w:endnote w:type="continuationSeparator" w:id="0">
    <w:p w:rsidR="008365B7" w:rsidRDefault="008365B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5B7" w:rsidRDefault="008365B7" w:rsidP="005569C1">
      <w:pPr>
        <w:spacing w:after="0" w:line="240" w:lineRule="auto"/>
      </w:pPr>
      <w:r>
        <w:separator/>
      </w:r>
    </w:p>
  </w:footnote>
  <w:footnote w:type="continuationSeparator" w:id="0">
    <w:p w:rsidR="008365B7" w:rsidRDefault="008365B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227B3">
            <w:t>29-Jan-16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365B7" w:rsidP="004C74A8">
          <w:pPr>
            <w:rPr>
              <w:rStyle w:val="HighlightText"/>
            </w:rPr>
          </w:pPr>
          <w:r>
            <w:fldChar w:fldCharType="begin"/>
          </w:r>
          <w:r>
            <w:instrText xml:space="preserve"> DOCPROPERTY  $Product$  \* MERGE</w:instrText>
          </w:r>
          <w:r>
            <w:instrText xml:space="preserv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365B7" w:rsidP="00395C3E">
          <w:r>
            <w:fldChar w:fldCharType="begin"/>
          </w:r>
          <w:r>
            <w:instrText xml:space="preserve"> DOCPROPERTY  "$Base Release$"  \* MERGEFORMAT </w:instrText>
          </w:r>
          <w:r>
            <w:fldChar w:fldCharType="separate"/>
          </w:r>
          <w:r w:rsidR="00983D7B">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44F3D">
          <w:r>
            <w:t>Date</w:t>
          </w:r>
          <w:r w:rsidRPr="009E5C8E">
            <w:t>:</w:t>
          </w:r>
          <w:r w:rsidR="00844F3D">
            <w:t>29th</w:t>
          </w:r>
          <w:r w:rsidR="00BD2EA1">
            <w:t xml:space="preserve"> January 2016</w:t>
          </w:r>
          <w:r w:rsidRPr="009E5C8E">
            <w:t xml:space="preserve"> </w:t>
          </w:r>
          <w:fldSimple w:instr=" DOCPROPERTY  &quot;$Bentley Select Release$&quot;  \* MERGEFORMAT ">
            <w:r w:rsidR="00844F3D">
              <w:t>exnm04070007en_updt31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227B3">
            <w:rPr>
              <w:noProof/>
            </w:rPr>
            <w:t>8</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227B3">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73F1"/>
    <w:rsid w:val="00172C6E"/>
    <w:rsid w:val="001901A8"/>
    <w:rsid w:val="001940FD"/>
    <w:rsid w:val="001A2B88"/>
    <w:rsid w:val="001B168B"/>
    <w:rsid w:val="001D7AA7"/>
    <w:rsid w:val="001E7F0A"/>
    <w:rsid w:val="001F1E7E"/>
    <w:rsid w:val="002B0F44"/>
    <w:rsid w:val="002D5F96"/>
    <w:rsid w:val="002F7B95"/>
    <w:rsid w:val="003058BA"/>
    <w:rsid w:val="00316AF1"/>
    <w:rsid w:val="00324612"/>
    <w:rsid w:val="00337C62"/>
    <w:rsid w:val="00345AB3"/>
    <w:rsid w:val="00357D1F"/>
    <w:rsid w:val="003650DA"/>
    <w:rsid w:val="003761C8"/>
    <w:rsid w:val="003854B5"/>
    <w:rsid w:val="00392804"/>
    <w:rsid w:val="00395C3E"/>
    <w:rsid w:val="003B1866"/>
    <w:rsid w:val="003C2CD2"/>
    <w:rsid w:val="003C6C51"/>
    <w:rsid w:val="003E4078"/>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E59F5"/>
    <w:rsid w:val="006F3CD0"/>
    <w:rsid w:val="00701536"/>
    <w:rsid w:val="0070557B"/>
    <w:rsid w:val="00706A1F"/>
    <w:rsid w:val="007171EB"/>
    <w:rsid w:val="00752D0B"/>
    <w:rsid w:val="007555DF"/>
    <w:rsid w:val="00765711"/>
    <w:rsid w:val="007848C6"/>
    <w:rsid w:val="007A7B6A"/>
    <w:rsid w:val="007B713B"/>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5802-49F9-4B3D-B061-DEA5F06F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TotalTime>
  <Pages>9</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3</cp:revision>
  <cp:lastPrinted>2015-12-15T21:59:00Z</cp:lastPrinted>
  <dcterms:created xsi:type="dcterms:W3CDTF">2016-01-29T15:28:00Z</dcterms:created>
  <dcterms:modified xsi:type="dcterms:W3CDTF">2016-01-29T16:41:00Z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29th January 2016</vt:lpwstr>
  </property>
  <property fmtid="{D5CDD505-2E9C-101B-9397-08002B2CF9AE}" pid="5" name="$Bentley Select Release$">
    <vt:lpwstr>exnm04070007en_updt31</vt:lpwstr>
  </property>
  <property fmtid="{D5CDD505-2E9C-101B-9397-08002B2CF9AE}" pid="6" name="$Fix Number$">
    <vt:lpwstr>31</vt:lpwstr>
  </property>
  <property fmtid="{D5CDD505-2E9C-101B-9397-08002B2CF9AE}" pid="7" name="$Install SQL Script$">
    <vt:lpwstr>nm_4700_fix31.sql</vt:lpwstr>
  </property>
</Properties>
</file>