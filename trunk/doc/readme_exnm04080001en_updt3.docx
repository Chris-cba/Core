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84FA" w14:textId="77777777" w:rsidR="00EB25B7" w:rsidRPr="00815A0B" w:rsidRDefault="00EB25B7" w:rsidP="00104CF9">
      <w:pPr>
        <w:tabs>
          <w:tab w:val="left" w:pos="5954"/>
        </w:tabs>
        <w:rPr>
          <w:lang w:val="en-US"/>
        </w:rPr>
      </w:pPr>
    </w:p>
    <w:p w14:paraId="572839DE" w14:textId="77777777" w:rsidR="00EB25B7" w:rsidRPr="00913C79" w:rsidRDefault="00EB25B7" w:rsidP="00EB25B7"/>
    <w:p w14:paraId="3D40EBB1" w14:textId="77777777" w:rsidR="00EB25B7" w:rsidRPr="00913C79" w:rsidRDefault="00EB25B7" w:rsidP="00EB25B7"/>
    <w:p w14:paraId="7E9EAA4E" w14:textId="77777777" w:rsidR="00EB25B7" w:rsidRPr="00913C79" w:rsidRDefault="00EB25B7" w:rsidP="00EB25B7"/>
    <w:p w14:paraId="27F87DB4" w14:textId="77777777" w:rsidR="00EB25B7" w:rsidRPr="00913C79" w:rsidRDefault="00EB25B7" w:rsidP="00EB25B7"/>
    <w:p w14:paraId="02FB368A" w14:textId="77777777" w:rsidR="00EB25B7" w:rsidRPr="00913C79" w:rsidRDefault="00EB25B7" w:rsidP="00EB25B7"/>
    <w:p w14:paraId="7A67FEEE" w14:textId="77777777" w:rsidR="00EB25B7" w:rsidRPr="00913C79" w:rsidRDefault="00EB25B7" w:rsidP="00EB25B7"/>
    <w:p w14:paraId="02ABF684" w14:textId="77777777" w:rsidR="00EB25B7" w:rsidRPr="00913C79" w:rsidRDefault="00EB25B7" w:rsidP="00EB25B7"/>
    <w:p w14:paraId="1A1CC859" w14:textId="77777777" w:rsidR="00EB25B7" w:rsidRPr="00913C79" w:rsidRDefault="00EB25B7" w:rsidP="00EB25B7"/>
    <w:p w14:paraId="5D3EC01F" w14:textId="77777777" w:rsidR="00EB25B7" w:rsidRPr="00465049" w:rsidRDefault="00EB25B7" w:rsidP="00EB25B7"/>
    <w:p w14:paraId="4B5D422C" w14:textId="77777777" w:rsidR="00EB25B7" w:rsidRPr="00913C79" w:rsidRDefault="006921F5" w:rsidP="00EB25B7">
      <w:r>
        <w:rPr>
          <w:noProof/>
          <w:lang w:val="en-US" w:eastAsia="en-US"/>
        </w:rPr>
        <w:drawing>
          <wp:inline distT="0" distB="0" distL="0" distR="0" wp14:anchorId="7D5D6CCC" wp14:editId="0423B9D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14:paraId="53C074D0" w14:textId="77777777" w:rsidR="00EB25B7" w:rsidRDefault="00EB25B7" w:rsidP="00EB25B7"/>
    <w:p w14:paraId="194E3FCF" w14:textId="77777777" w:rsidR="006921F5" w:rsidRPr="00913C79" w:rsidRDefault="006921F5" w:rsidP="00EB25B7"/>
    <w:p w14:paraId="69F29F6B" w14:textId="14020B78" w:rsidR="00EB25B7" w:rsidRPr="003F61A2" w:rsidRDefault="0031041D" w:rsidP="00EB25B7">
      <w:pPr>
        <w:pStyle w:val="coverinfo"/>
      </w:pPr>
      <w:r>
        <w:fldChar w:fldCharType="begin"/>
      </w:r>
      <w:r>
        <w:instrText xml:space="preserve"> DOCPROPERTY  $Product$  \* MERGEFORMAT </w:instrText>
      </w:r>
      <w:r>
        <w:fldChar w:fldCharType="separate"/>
      </w:r>
      <w:r w:rsidR="00556A39">
        <w:t>Network Manager</w:t>
      </w:r>
      <w:r>
        <w:fldChar w:fldCharType="end"/>
      </w:r>
    </w:p>
    <w:p w14:paraId="1BDAC70E"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33132F3D" w14:textId="77777777" w:rsidR="004C74A8" w:rsidRDefault="004C74A8" w:rsidP="00EB25B7">
      <w:pPr>
        <w:pStyle w:val="CoverVersion"/>
      </w:pPr>
    </w:p>
    <w:p w14:paraId="0208181F" w14:textId="07A7A9F5" w:rsidR="00EB25B7" w:rsidRDefault="0044222E" w:rsidP="00EB25B7">
      <w:pPr>
        <w:pStyle w:val="CoverVersion"/>
      </w:pPr>
      <w:fldSimple w:instr=" DOCPROPERTY  &quot;$Base Release$&quot;  \* MERGEFORMAT ">
        <w:r w:rsidR="00556A39">
          <w:t>4.8.0.x</w:t>
        </w:r>
      </w:fldSimple>
      <w:r w:rsidR="004C74A8">
        <w:t xml:space="preserve"> Fix </w:t>
      </w:r>
      <w:fldSimple w:instr=" DOCPROPERTY  &quot;$Fix Number$&quot;  \* MERGEFORMAT ">
        <w:r w:rsidR="00556A39">
          <w:t>3</w:t>
        </w:r>
      </w:fldSimple>
    </w:p>
    <w:p w14:paraId="0B921264" w14:textId="77777777" w:rsidR="00EB25B7" w:rsidRPr="00913C79" w:rsidRDefault="00EB25B7" w:rsidP="00EB25B7">
      <w:pPr>
        <w:sectPr w:rsidR="00EB25B7" w:rsidRPr="00913C79" w:rsidSect="0070557B">
          <w:headerReference w:type="default" r:id="rId11"/>
          <w:footerReference w:type="default" r:id="rId12"/>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7DD8317C" w14:textId="77777777" w:rsidR="00EB25B7" w:rsidRDefault="00EB25B7" w:rsidP="00EB25B7">
      <w:pPr>
        <w:pStyle w:val="ProcedureLine"/>
      </w:pPr>
      <w:r>
        <w:lastRenderedPageBreak/>
        <w:t>Table of Contents</w:t>
      </w:r>
    </w:p>
    <w:p w14:paraId="10BA557F" w14:textId="5CE015FB" w:rsidR="00556A39" w:rsidRDefault="0048385A">
      <w:pPr>
        <w:pStyle w:val="TOC1"/>
        <w:rPr>
          <w:rFonts w:asciiTheme="minorHAnsi" w:eastAsiaTheme="minorEastAsia" w:hAnsiTheme="minorHAnsi" w:cstheme="minorBidi"/>
          <w:b w:val="0"/>
          <w:sz w:val="22"/>
          <w:szCs w:val="22"/>
          <w:lang w:val="en-US" w:eastAsia="en-US"/>
        </w:rPr>
      </w:pPr>
      <w:r>
        <w:fldChar w:fldCharType="begin"/>
      </w:r>
      <w:r w:rsidR="00EB25B7" w:rsidRPr="009E5C8E">
        <w:instrText xml:space="preserve"> TOC  \* MERGEFORMAT </w:instrText>
      </w:r>
      <w:r>
        <w:fldChar w:fldCharType="separate"/>
      </w:r>
      <w:r w:rsidR="00556A39">
        <w:t>1.</w:t>
      </w:r>
      <w:r w:rsidR="00556A39">
        <w:rPr>
          <w:rFonts w:asciiTheme="minorHAnsi" w:eastAsiaTheme="minorEastAsia" w:hAnsiTheme="minorHAnsi" w:cstheme="minorBidi"/>
          <w:b w:val="0"/>
          <w:sz w:val="22"/>
          <w:szCs w:val="22"/>
          <w:lang w:val="en-US" w:eastAsia="en-US"/>
        </w:rPr>
        <w:tab/>
      </w:r>
      <w:r w:rsidR="00556A39">
        <w:t>Introduction</w:t>
      </w:r>
      <w:r w:rsidR="00556A39">
        <w:tab/>
      </w:r>
      <w:r w:rsidR="00556A39">
        <w:fldChar w:fldCharType="begin"/>
      </w:r>
      <w:r w:rsidR="00556A39">
        <w:instrText xml:space="preserve"> PAGEREF _Toc35501858 \h </w:instrText>
      </w:r>
      <w:r w:rsidR="00556A39">
        <w:fldChar w:fldCharType="separate"/>
      </w:r>
      <w:r w:rsidR="0031041D">
        <w:t>2</w:t>
      </w:r>
      <w:r w:rsidR="00556A39">
        <w:fldChar w:fldCharType="end"/>
      </w:r>
    </w:p>
    <w:p w14:paraId="576EA47B" w14:textId="007E6FDB" w:rsidR="00556A39" w:rsidRDefault="00556A39">
      <w:pPr>
        <w:pStyle w:val="TOC1"/>
        <w:rPr>
          <w:rFonts w:asciiTheme="minorHAnsi" w:eastAsiaTheme="minorEastAsia" w:hAnsiTheme="minorHAnsi" w:cstheme="minorBidi"/>
          <w:b w:val="0"/>
          <w:sz w:val="22"/>
          <w:szCs w:val="22"/>
          <w:lang w:val="en-US" w:eastAsia="en-US"/>
        </w:rPr>
      </w:pPr>
      <w:r>
        <w:t>2.</w:t>
      </w:r>
      <w:r>
        <w:rPr>
          <w:rFonts w:asciiTheme="minorHAnsi" w:eastAsiaTheme="minorEastAsia" w:hAnsiTheme="minorHAnsi" w:cstheme="minorBidi"/>
          <w:b w:val="0"/>
          <w:sz w:val="22"/>
          <w:szCs w:val="22"/>
          <w:lang w:val="en-US" w:eastAsia="en-US"/>
        </w:rPr>
        <w:tab/>
      </w:r>
      <w:r>
        <w:t>Fix Details</w:t>
      </w:r>
      <w:r>
        <w:tab/>
      </w:r>
      <w:r>
        <w:fldChar w:fldCharType="begin"/>
      </w:r>
      <w:r>
        <w:instrText xml:space="preserve"> PAGEREF _Toc35501859 \h </w:instrText>
      </w:r>
      <w:r>
        <w:fldChar w:fldCharType="separate"/>
      </w:r>
      <w:r w:rsidR="0031041D">
        <w:t>2</w:t>
      </w:r>
      <w:r>
        <w:fldChar w:fldCharType="end"/>
      </w:r>
    </w:p>
    <w:p w14:paraId="4AA8D721" w14:textId="487C63B8" w:rsidR="00556A39" w:rsidRDefault="00556A39">
      <w:pPr>
        <w:pStyle w:val="TOC1"/>
        <w:rPr>
          <w:rFonts w:asciiTheme="minorHAnsi" w:eastAsiaTheme="minorEastAsia" w:hAnsiTheme="minorHAnsi" w:cstheme="minorBidi"/>
          <w:b w:val="0"/>
          <w:sz w:val="22"/>
          <w:szCs w:val="22"/>
          <w:lang w:val="en-US" w:eastAsia="en-US"/>
        </w:rPr>
      </w:pPr>
      <w:r>
        <w:t>3.</w:t>
      </w:r>
      <w:r>
        <w:rPr>
          <w:rFonts w:asciiTheme="minorHAnsi" w:eastAsiaTheme="minorEastAsia" w:hAnsiTheme="minorHAnsi" w:cstheme="minorBidi"/>
          <w:b w:val="0"/>
          <w:sz w:val="22"/>
          <w:szCs w:val="22"/>
          <w:lang w:val="en-US" w:eastAsia="en-US"/>
        </w:rPr>
        <w:tab/>
      </w:r>
      <w:r>
        <w:t>List of Amended Files</w:t>
      </w:r>
      <w:r>
        <w:tab/>
      </w:r>
      <w:r>
        <w:fldChar w:fldCharType="begin"/>
      </w:r>
      <w:r>
        <w:instrText xml:space="preserve"> PAGEREF _Toc35501860 \h </w:instrText>
      </w:r>
      <w:r>
        <w:fldChar w:fldCharType="separate"/>
      </w:r>
      <w:r w:rsidR="0031041D">
        <w:t>2</w:t>
      </w:r>
      <w:r>
        <w:fldChar w:fldCharType="end"/>
      </w:r>
    </w:p>
    <w:p w14:paraId="4A51DBAA" w14:textId="143BD6C0" w:rsidR="00556A39" w:rsidRDefault="00556A39">
      <w:pPr>
        <w:pStyle w:val="TOC1"/>
        <w:rPr>
          <w:rFonts w:asciiTheme="minorHAnsi" w:eastAsiaTheme="minorEastAsia" w:hAnsiTheme="minorHAnsi" w:cstheme="minorBidi"/>
          <w:b w:val="0"/>
          <w:sz w:val="22"/>
          <w:szCs w:val="22"/>
          <w:lang w:val="en-US" w:eastAsia="en-US"/>
        </w:rPr>
      </w:pPr>
      <w:r>
        <w:t>4.</w:t>
      </w:r>
      <w:r>
        <w:rPr>
          <w:rFonts w:asciiTheme="minorHAnsi" w:eastAsiaTheme="minorEastAsia" w:hAnsiTheme="minorHAnsi" w:cstheme="minorBidi"/>
          <w:b w:val="0"/>
          <w:sz w:val="22"/>
          <w:szCs w:val="22"/>
          <w:lang w:val="en-US" w:eastAsia="en-US"/>
        </w:rPr>
        <w:tab/>
      </w:r>
      <w:r>
        <w:t>Log No. Summary</w:t>
      </w:r>
      <w:r>
        <w:tab/>
      </w:r>
      <w:r>
        <w:fldChar w:fldCharType="begin"/>
      </w:r>
      <w:r>
        <w:instrText xml:space="preserve"> PAGEREF _Toc35501861 \h </w:instrText>
      </w:r>
      <w:r>
        <w:fldChar w:fldCharType="separate"/>
      </w:r>
      <w:r w:rsidR="0031041D">
        <w:t>4</w:t>
      </w:r>
      <w:r>
        <w:fldChar w:fldCharType="end"/>
      </w:r>
    </w:p>
    <w:p w14:paraId="1FDD86F7" w14:textId="1A9CE999" w:rsidR="00EB25B7" w:rsidRPr="00913C79" w:rsidRDefault="0048385A" w:rsidP="00EB25B7">
      <w:r>
        <w:fldChar w:fldCharType="end"/>
      </w:r>
    </w:p>
    <w:p w14:paraId="108F6D74" w14:textId="77777777" w:rsidR="008216A4" w:rsidRDefault="008216A4">
      <w:pPr>
        <w:rPr>
          <w:rFonts w:ascii="Arial" w:eastAsia="Times New Roman" w:hAnsi="Arial" w:cs="Arial"/>
          <w:b/>
          <w:kern w:val="28"/>
          <w:sz w:val="24"/>
          <w:szCs w:val="20"/>
        </w:rPr>
      </w:pPr>
      <w:r>
        <w:br w:type="page"/>
      </w:r>
    </w:p>
    <w:p w14:paraId="6966A5B3" w14:textId="77777777" w:rsidR="00EB25B7" w:rsidRPr="00EA3636" w:rsidRDefault="00EB25B7" w:rsidP="00356B4F">
      <w:pPr>
        <w:pStyle w:val="Heading1"/>
        <w:numPr>
          <w:ilvl w:val="0"/>
          <w:numId w:val="23"/>
        </w:numPr>
      </w:pPr>
      <w:bookmarkStart w:id="0" w:name="_Toc35501858"/>
      <w:r w:rsidRPr="00EA3636">
        <w:lastRenderedPageBreak/>
        <w:t>Introduction</w:t>
      </w:r>
      <w:bookmarkEnd w:id="0"/>
      <w:r w:rsidRPr="00EA3636">
        <w:t xml:space="preserve"> </w:t>
      </w:r>
    </w:p>
    <w:p w14:paraId="21EFA476" w14:textId="616CE227" w:rsidR="00EB25B7" w:rsidRPr="00EA3636" w:rsidRDefault="00EB25B7" w:rsidP="00EB25B7">
      <w:r w:rsidRPr="00EA3636">
        <w:t xml:space="preserve">This document defines the changes made to the </w:t>
      </w:r>
      <w:r w:rsidR="0044222E">
        <w:fldChar w:fldCharType="begin"/>
      </w:r>
      <w:r w:rsidR="0044222E">
        <w:instrText xml:space="preserve"> DOCPROPERTY  $Product$  \* MERGEFORMAT </w:instrText>
      </w:r>
      <w:r w:rsidR="0044222E">
        <w:fldChar w:fldCharType="separate"/>
      </w:r>
      <w:r w:rsidR="00556A39">
        <w:t>Network Manager</w:t>
      </w:r>
      <w:r w:rsidR="0044222E">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44222E">
        <w:fldChar w:fldCharType="begin"/>
      </w:r>
      <w:r w:rsidR="0044222E">
        <w:instrText xml:space="preserve"> DOCPROPERTY  "$Base Release$"  \* MERGEFORMAT </w:instrText>
      </w:r>
      <w:r w:rsidR="0044222E">
        <w:fldChar w:fldCharType="separate"/>
      </w:r>
      <w:r w:rsidR="00556A39">
        <w:t>4.8.0.x</w:t>
      </w:r>
      <w:r w:rsidR="0044222E">
        <w:fldChar w:fldCharType="end"/>
      </w:r>
      <w:r w:rsidR="004C74A8">
        <w:t xml:space="preserve"> Fix </w:t>
      </w:r>
      <w:r w:rsidR="0044222E">
        <w:fldChar w:fldCharType="begin"/>
      </w:r>
      <w:r w:rsidR="0044222E">
        <w:instrText xml:space="preserve"> DOCPROPERTY  "$Fix Number$"  \* MERGEFORMAT </w:instrText>
      </w:r>
      <w:r w:rsidR="0044222E">
        <w:fldChar w:fldCharType="separate"/>
      </w:r>
      <w:r w:rsidR="00556A39">
        <w:t>3</w:t>
      </w:r>
      <w:r w:rsidR="0044222E">
        <w:fldChar w:fldCharType="end"/>
      </w:r>
      <w:r w:rsidR="004C74A8">
        <w:t xml:space="preserve"> </w:t>
      </w:r>
      <w:r w:rsidRPr="00EA3636">
        <w:t xml:space="preserve">and is specifically targeted at end users. </w:t>
      </w:r>
    </w:p>
    <w:p w14:paraId="018513F2" w14:textId="77777777" w:rsidR="00EB25B7" w:rsidRDefault="00EB25B7" w:rsidP="00EB25B7">
      <w:r w:rsidRPr="00EA3636">
        <w:t xml:space="preserve">After reading through this document, should you have any further training or consultancy requirements then please contact your Bentley account manager. </w:t>
      </w:r>
    </w:p>
    <w:p w14:paraId="695ACC8E" w14:textId="77777777" w:rsidR="00EB25B7" w:rsidRDefault="00EB25B7" w:rsidP="00EB25B7">
      <w:pPr>
        <w:pStyle w:val="Heading1"/>
      </w:pPr>
      <w:bookmarkStart w:id="1" w:name="_Toc35501859"/>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4FE2EF82" w14:textId="77777777" w:rsidTr="00DD2E42">
        <w:trPr>
          <w:trHeight w:val="92"/>
        </w:trPr>
        <w:tc>
          <w:tcPr>
            <w:tcW w:w="2386" w:type="dxa"/>
            <w:shd w:val="pct15" w:color="auto" w:fill="auto"/>
          </w:tcPr>
          <w:p w14:paraId="5B6652C8"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7F8296DF" w14:textId="37EE6B24" w:rsidR="00EB25B7" w:rsidRPr="00EA3636" w:rsidRDefault="0044222E" w:rsidP="007F2369">
            <w:pPr>
              <w:pStyle w:val="TableText"/>
            </w:pPr>
            <w:r>
              <w:fldChar w:fldCharType="begin"/>
            </w:r>
            <w:r>
              <w:instrText xml:space="preserve"> DOCPROPERTY  "$Base Release$"  \* MERGEFORMAT </w:instrText>
            </w:r>
            <w:r>
              <w:fldChar w:fldCharType="separate"/>
            </w:r>
            <w:r w:rsidR="00556A39">
              <w:t>4.8.0.x</w:t>
            </w:r>
            <w:r>
              <w:fldChar w:fldCharType="end"/>
            </w:r>
          </w:p>
        </w:tc>
      </w:tr>
      <w:tr w:rsidR="00EB25B7" w:rsidRPr="00EA3636" w14:paraId="7B747C98" w14:textId="77777777" w:rsidTr="00DD2E42">
        <w:trPr>
          <w:trHeight w:val="181"/>
        </w:trPr>
        <w:tc>
          <w:tcPr>
            <w:tcW w:w="2386" w:type="dxa"/>
            <w:shd w:val="pct15" w:color="auto" w:fill="auto"/>
          </w:tcPr>
          <w:p w14:paraId="500B29DD" w14:textId="77777777"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14:paraId="45414970" w14:textId="437E3205" w:rsidR="00F5110B" w:rsidRDefault="00E619DE" w:rsidP="001D0087">
            <w:pPr>
              <w:pStyle w:val="TableText"/>
              <w:spacing w:line="276" w:lineRule="auto"/>
              <w:rPr>
                <w:szCs w:val="16"/>
              </w:rPr>
            </w:pPr>
            <w:r>
              <w:rPr>
                <w:szCs w:val="16"/>
              </w:rPr>
              <w:t>Network Manager 4.</w:t>
            </w:r>
            <w:r w:rsidR="008060BE">
              <w:rPr>
                <w:szCs w:val="16"/>
              </w:rPr>
              <w:t>8</w:t>
            </w:r>
            <w:r>
              <w:rPr>
                <w:szCs w:val="16"/>
              </w:rPr>
              <w:t>.0.x Fix</w:t>
            </w:r>
            <w:r w:rsidR="004348B0">
              <w:rPr>
                <w:szCs w:val="16"/>
              </w:rPr>
              <w:t xml:space="preserve"> </w:t>
            </w:r>
            <w:r w:rsidR="00614E2C">
              <w:rPr>
                <w:szCs w:val="16"/>
              </w:rPr>
              <w:t>3</w:t>
            </w:r>
            <w:r w:rsidR="00F144E7">
              <w:rPr>
                <w:szCs w:val="16"/>
              </w:rPr>
              <w:t xml:space="preserve"> </w:t>
            </w:r>
            <w:proofErr w:type="spellStart"/>
            <w:r w:rsidR="00F144E7">
              <w:rPr>
                <w:szCs w:val="16"/>
              </w:rPr>
              <w:t>Patchset</w:t>
            </w:r>
            <w:proofErr w:type="spellEnd"/>
            <w:r w:rsidR="00F144E7">
              <w:rPr>
                <w:szCs w:val="16"/>
              </w:rPr>
              <w:t xml:space="preserve"> </w:t>
            </w:r>
          </w:p>
          <w:p w14:paraId="76DB55AB" w14:textId="77777777" w:rsidR="00327D22" w:rsidRDefault="00327D22" w:rsidP="001D0087">
            <w:pPr>
              <w:pStyle w:val="TableText"/>
              <w:spacing w:line="276" w:lineRule="auto"/>
              <w:rPr>
                <w:szCs w:val="16"/>
              </w:rPr>
            </w:pPr>
          </w:p>
          <w:p w14:paraId="5751E2BE" w14:textId="0E6744B4" w:rsidR="00327D22" w:rsidRPr="00F62564" w:rsidRDefault="00133984" w:rsidP="001D0087">
            <w:pPr>
              <w:pStyle w:val="TableText"/>
              <w:spacing w:line="276" w:lineRule="auto"/>
              <w:rPr>
                <w:szCs w:val="16"/>
              </w:rPr>
            </w:pPr>
            <w:r>
              <w:rPr>
                <w:szCs w:val="16"/>
              </w:rPr>
              <w:t xml:space="preserve">Core modules to support </w:t>
            </w:r>
            <w:r w:rsidR="00DC66D6">
              <w:rPr>
                <w:szCs w:val="16"/>
              </w:rPr>
              <w:t xml:space="preserve">AWLRS </w:t>
            </w:r>
            <w:r w:rsidR="00614E2C">
              <w:rPr>
                <w:szCs w:val="16"/>
              </w:rPr>
              <w:t>Spatial Data Loader</w:t>
            </w:r>
            <w:r w:rsidR="00C36F09">
              <w:rPr>
                <w:szCs w:val="16"/>
              </w:rPr>
              <w:t xml:space="preserve"> </w:t>
            </w:r>
          </w:p>
        </w:tc>
      </w:tr>
      <w:tr w:rsidR="00EB25B7" w:rsidRPr="00EA3636" w14:paraId="7F40CE7E" w14:textId="77777777" w:rsidTr="00DD2E42">
        <w:trPr>
          <w:trHeight w:val="80"/>
        </w:trPr>
        <w:tc>
          <w:tcPr>
            <w:tcW w:w="2386" w:type="dxa"/>
            <w:shd w:val="pct15" w:color="auto" w:fill="auto"/>
          </w:tcPr>
          <w:p w14:paraId="3EDCD0CD"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38430C6F" w14:textId="2AAA724E" w:rsidR="00EB25B7" w:rsidRPr="00EA3636" w:rsidRDefault="00EB25B7" w:rsidP="00FF2E63">
            <w:pPr>
              <w:pStyle w:val="TableText"/>
            </w:pPr>
          </w:p>
        </w:tc>
      </w:tr>
      <w:tr w:rsidR="00EB25B7" w:rsidRPr="00EA3636" w14:paraId="79CC6647" w14:textId="77777777" w:rsidTr="00DD2E42">
        <w:trPr>
          <w:trHeight w:val="782"/>
        </w:trPr>
        <w:tc>
          <w:tcPr>
            <w:tcW w:w="2386" w:type="dxa"/>
            <w:shd w:val="pct15" w:color="auto" w:fill="auto"/>
          </w:tcPr>
          <w:p w14:paraId="743EC59C"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272FEC08" w14:textId="6C2521D0"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5B2A37" w:rsidRPr="006A7716">
              <w:rPr>
                <w:b/>
              </w:rPr>
              <w:fldChar w:fldCharType="begin"/>
            </w:r>
            <w:r w:rsidR="005B2A37" w:rsidRPr="006A7716">
              <w:rPr>
                <w:b/>
              </w:rPr>
              <w:instrText xml:space="preserve"> DOCPROPERTY  "$Bentley Select Release$"  \* MERGEFORMAT </w:instrText>
            </w:r>
            <w:r w:rsidR="005B2A37" w:rsidRPr="006A7716">
              <w:rPr>
                <w:b/>
              </w:rPr>
              <w:fldChar w:fldCharType="separate"/>
            </w:r>
            <w:r w:rsidR="00556A39" w:rsidRPr="00556A39">
              <w:rPr>
                <w:b/>
                <w:sz w:val="16"/>
                <w:szCs w:val="16"/>
              </w:rPr>
              <w:t>exnm04080001en_updt</w:t>
            </w:r>
            <w:r w:rsidR="005B2A37" w:rsidRPr="006A7716">
              <w:rPr>
                <w:b/>
                <w:sz w:val="16"/>
                <w:szCs w:val="16"/>
              </w:rPr>
              <w:fldChar w:fldCharType="end"/>
            </w:r>
            <w:r w:rsidR="00DF267F" w:rsidRPr="006A7716">
              <w:rPr>
                <w:b/>
                <w:sz w:val="16"/>
                <w:szCs w:val="16"/>
              </w:rPr>
              <w:fldChar w:fldCharType="begin"/>
            </w:r>
            <w:r w:rsidR="00DF267F" w:rsidRPr="006A7716">
              <w:rPr>
                <w:b/>
                <w:sz w:val="16"/>
                <w:szCs w:val="16"/>
              </w:rPr>
              <w:instrText xml:space="preserve"> DOCPROPERTY  "$Fix Number$"  \* MERGEFORMAT </w:instrText>
            </w:r>
            <w:r w:rsidR="00DF267F" w:rsidRPr="006A7716">
              <w:rPr>
                <w:b/>
                <w:sz w:val="16"/>
                <w:szCs w:val="16"/>
              </w:rPr>
              <w:fldChar w:fldCharType="separate"/>
            </w:r>
            <w:r w:rsidR="00556A39">
              <w:rPr>
                <w:b/>
                <w:sz w:val="16"/>
                <w:szCs w:val="16"/>
              </w:rPr>
              <w:t>3</w:t>
            </w:r>
            <w:r w:rsidR="00DF267F" w:rsidRPr="006A7716">
              <w:rPr>
                <w:b/>
                <w:sz w:val="16"/>
                <w:szCs w:val="16"/>
              </w:rPr>
              <w:fldChar w:fldCharType="end"/>
            </w:r>
            <w:r w:rsidRPr="006A7716">
              <w:rPr>
                <w:b/>
                <w:sz w:val="16"/>
                <w:szCs w:val="16"/>
              </w:rPr>
              <w:t>.</w:t>
            </w:r>
            <w:r w:rsidR="004C5CA3" w:rsidRPr="006A7716">
              <w:rPr>
                <w:b/>
                <w:sz w:val="16"/>
                <w:szCs w:val="16"/>
              </w:rPr>
              <w:t>zip</w:t>
            </w:r>
            <w:r>
              <w:rPr>
                <w:sz w:val="16"/>
                <w:szCs w:val="16"/>
              </w:rPr>
              <w:t xml:space="preserve"> was extracted to (the folder containing this readme). </w:t>
            </w:r>
          </w:p>
          <w:p w14:paraId="747EBA35" w14:textId="77777777" w:rsidR="00C47567" w:rsidRDefault="00C47567" w:rsidP="00C47567">
            <w:pPr>
              <w:pStyle w:val="Default"/>
              <w:rPr>
                <w:sz w:val="16"/>
                <w:szCs w:val="16"/>
              </w:rPr>
            </w:pPr>
          </w:p>
          <w:p w14:paraId="48D134EF" w14:textId="7BC36BD4" w:rsidR="008A3D58" w:rsidRPr="000F6844" w:rsidRDefault="008A3D58" w:rsidP="008A3D58">
            <w:pPr>
              <w:pStyle w:val="TableText"/>
              <w:rPr>
                <w:szCs w:val="16"/>
              </w:rPr>
            </w:pPr>
            <w:r w:rsidRPr="000F6844">
              <w:rPr>
                <w:szCs w:val="16"/>
              </w:rPr>
              <w:t xml:space="preserve">Log onto SQL*Plus as the Highways Owner with the staging folder as the working directory. </w:t>
            </w:r>
          </w:p>
          <w:p w14:paraId="1CE88AFF" w14:textId="77777777" w:rsidR="008A3D58" w:rsidRPr="000F6844" w:rsidRDefault="008A3D58" w:rsidP="008A3D58">
            <w:pPr>
              <w:pStyle w:val="TableText"/>
              <w:rPr>
                <w:szCs w:val="16"/>
              </w:rPr>
            </w:pPr>
          </w:p>
          <w:p w14:paraId="202907C5" w14:textId="0F4BCBCB" w:rsidR="008A3D58" w:rsidRPr="000F6844" w:rsidRDefault="008A3D58" w:rsidP="008A3D58">
            <w:pPr>
              <w:pStyle w:val="TableText"/>
              <w:rPr>
                <w:szCs w:val="16"/>
              </w:rPr>
            </w:pPr>
            <w:r w:rsidRPr="000F6844">
              <w:rPr>
                <w:szCs w:val="16"/>
              </w:rPr>
              <w:tab/>
              <w:t xml:space="preserve">At the prompt type START </w:t>
            </w:r>
            <w:r w:rsidR="00784DC0">
              <w:rPr>
                <w:szCs w:val="16"/>
              </w:rPr>
              <w:fldChar w:fldCharType="begin"/>
            </w:r>
            <w:r w:rsidR="00784DC0">
              <w:rPr>
                <w:szCs w:val="16"/>
              </w:rPr>
              <w:instrText xml:space="preserve"> DOCPROPERTY  "$Install SQL Script$"  \* MERGEFORMAT </w:instrText>
            </w:r>
            <w:r w:rsidR="00784DC0">
              <w:rPr>
                <w:szCs w:val="16"/>
              </w:rPr>
              <w:fldChar w:fldCharType="separate"/>
            </w:r>
            <w:r w:rsidR="00556A39">
              <w:rPr>
                <w:szCs w:val="16"/>
              </w:rPr>
              <w:t>nm_4800_fix</w:t>
            </w:r>
            <w:r w:rsidR="00784DC0">
              <w:rPr>
                <w:szCs w:val="16"/>
              </w:rPr>
              <w:fldChar w:fldCharType="end"/>
            </w:r>
            <w:r w:rsidRPr="000F6844">
              <w:rPr>
                <w:szCs w:val="16"/>
              </w:rPr>
              <w:fldChar w:fldCharType="begin"/>
            </w:r>
            <w:r w:rsidRPr="000F6844">
              <w:rPr>
                <w:szCs w:val="16"/>
              </w:rPr>
              <w:instrText xml:space="preserve"> DOCPROPERTY  "$Fix Number$"  \* MERGEFORMAT </w:instrText>
            </w:r>
            <w:r w:rsidRPr="000F6844">
              <w:rPr>
                <w:szCs w:val="16"/>
              </w:rPr>
              <w:fldChar w:fldCharType="separate"/>
            </w:r>
            <w:r w:rsidR="00556A39">
              <w:rPr>
                <w:szCs w:val="16"/>
              </w:rPr>
              <w:t>3</w:t>
            </w:r>
            <w:r w:rsidRPr="000F6844">
              <w:rPr>
                <w:szCs w:val="16"/>
              </w:rPr>
              <w:fldChar w:fldCharType="end"/>
            </w:r>
            <w:r w:rsidRPr="000F6844">
              <w:rPr>
                <w:szCs w:val="16"/>
              </w:rPr>
              <w:t xml:space="preserve">.sql and press return. </w:t>
            </w:r>
          </w:p>
          <w:p w14:paraId="611BCDB5" w14:textId="77777777" w:rsidR="008A3D58" w:rsidRPr="000F6844" w:rsidRDefault="008A3D58" w:rsidP="008A3D58">
            <w:pPr>
              <w:pStyle w:val="TableText"/>
              <w:rPr>
                <w:szCs w:val="16"/>
              </w:rPr>
            </w:pPr>
          </w:p>
          <w:p w14:paraId="02AF7AFD" w14:textId="77777777" w:rsidR="000033FA" w:rsidRDefault="008A3D58" w:rsidP="008A3D58">
            <w:pPr>
              <w:pStyle w:val="TableText"/>
              <w:rPr>
                <w:szCs w:val="16"/>
              </w:rPr>
            </w:pPr>
            <w:r w:rsidRPr="000F6844">
              <w:rPr>
                <w:szCs w:val="16"/>
              </w:rPr>
              <w:t>Exit SQL*Plus</w:t>
            </w:r>
          </w:p>
          <w:p w14:paraId="2F6611FA" w14:textId="2D1A28D2" w:rsidR="00FC574F" w:rsidRPr="00FC574F" w:rsidRDefault="00FC574F" w:rsidP="008A3D58">
            <w:pPr>
              <w:pStyle w:val="TableText"/>
              <w:rPr>
                <w:i/>
              </w:rPr>
            </w:pPr>
          </w:p>
        </w:tc>
      </w:tr>
      <w:tr w:rsidR="00EB25B7" w:rsidRPr="00EA3636" w14:paraId="72A6B860" w14:textId="77777777" w:rsidTr="00DD2E42">
        <w:trPr>
          <w:trHeight w:val="90"/>
        </w:trPr>
        <w:tc>
          <w:tcPr>
            <w:tcW w:w="2386" w:type="dxa"/>
            <w:shd w:val="pct15" w:color="auto" w:fill="auto"/>
          </w:tcPr>
          <w:p w14:paraId="317CB66B"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186EEDD5" w14:textId="77777777" w:rsidR="00EB25B7" w:rsidRPr="00EA3636" w:rsidRDefault="00EB25B7" w:rsidP="0070557B">
            <w:pPr>
              <w:pStyle w:val="TableHeading"/>
              <w:rPr>
                <w:rStyle w:val="TableTitleline"/>
              </w:rPr>
            </w:pPr>
          </w:p>
        </w:tc>
      </w:tr>
      <w:tr w:rsidR="00EB25B7" w:rsidRPr="00EA3636" w14:paraId="37ABFC2B" w14:textId="77777777" w:rsidTr="00DD2E42">
        <w:trPr>
          <w:trHeight w:val="92"/>
        </w:trPr>
        <w:tc>
          <w:tcPr>
            <w:tcW w:w="2386" w:type="dxa"/>
            <w:shd w:val="pct15" w:color="auto" w:fill="auto"/>
          </w:tcPr>
          <w:p w14:paraId="00FC3D54"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67C97C21" w14:textId="77777777" w:rsidR="00EB25B7" w:rsidRPr="00EA3636" w:rsidRDefault="00EB25B7" w:rsidP="0070557B">
            <w:pPr>
              <w:pStyle w:val="TableText"/>
            </w:pPr>
            <w:r w:rsidRPr="00EA3636">
              <w:t xml:space="preserve">None </w:t>
            </w:r>
          </w:p>
        </w:tc>
      </w:tr>
      <w:tr w:rsidR="00EB25B7" w:rsidRPr="00EA3636" w14:paraId="288B4E5B" w14:textId="77777777" w:rsidTr="00DD2E42">
        <w:trPr>
          <w:trHeight w:val="92"/>
        </w:trPr>
        <w:tc>
          <w:tcPr>
            <w:tcW w:w="2386" w:type="dxa"/>
            <w:shd w:val="pct15" w:color="auto" w:fill="auto"/>
          </w:tcPr>
          <w:p w14:paraId="5BF5DE6D" w14:textId="77777777"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0262EF84" w14:textId="77777777" w:rsidR="00BE117F" w:rsidRPr="00EA3636" w:rsidRDefault="00EB25B7" w:rsidP="0070557B">
            <w:pPr>
              <w:pStyle w:val="TableText"/>
            </w:pPr>
            <w:r w:rsidRPr="00EA3636">
              <w:t xml:space="preserve">Recommend full regression test </w:t>
            </w:r>
            <w:r w:rsidR="007D69E0">
              <w:rPr>
                <w:szCs w:val="16"/>
              </w:rPr>
              <w:t xml:space="preserve"> </w:t>
            </w:r>
          </w:p>
        </w:tc>
      </w:tr>
      <w:tr w:rsidR="00EB25B7" w:rsidRPr="00EA3636" w14:paraId="42FBDBD8" w14:textId="77777777" w:rsidTr="00DD2E42">
        <w:trPr>
          <w:trHeight w:val="92"/>
        </w:trPr>
        <w:tc>
          <w:tcPr>
            <w:tcW w:w="2386" w:type="dxa"/>
            <w:shd w:val="pct15" w:color="auto" w:fill="auto"/>
          </w:tcPr>
          <w:p w14:paraId="0349C3C5"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3FE8045B" w14:textId="77777777" w:rsidR="00EB25B7" w:rsidRPr="00EA3636" w:rsidRDefault="00EB25B7" w:rsidP="0070557B">
            <w:pPr>
              <w:pStyle w:val="TableText"/>
            </w:pPr>
            <w:r w:rsidRPr="00EA3636">
              <w:t xml:space="preserve">Initially implement on a test environment </w:t>
            </w:r>
          </w:p>
        </w:tc>
      </w:tr>
    </w:tbl>
    <w:p w14:paraId="532DD492" w14:textId="77777777" w:rsidR="005B2C60" w:rsidRDefault="00EB25B7" w:rsidP="00EB25B7">
      <w:pPr>
        <w:pStyle w:val="Heading1"/>
      </w:pPr>
      <w:bookmarkStart w:id="2" w:name="_Toc35501860"/>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943"/>
        <w:gridCol w:w="6335"/>
      </w:tblGrid>
      <w:tr w:rsidR="00EB25B7" w:rsidRPr="00EB25B7" w14:paraId="7BA84C08" w14:textId="77777777" w:rsidTr="00C0188A">
        <w:trPr>
          <w:trHeight w:val="92"/>
        </w:trPr>
        <w:tc>
          <w:tcPr>
            <w:tcW w:w="3943" w:type="dxa"/>
            <w:tcBorders>
              <w:bottom w:val="single" w:sz="4" w:space="0" w:color="auto"/>
            </w:tcBorders>
            <w:shd w:val="pct15" w:color="auto" w:fill="auto"/>
          </w:tcPr>
          <w:p w14:paraId="2040BC7C" w14:textId="77777777" w:rsidR="00EB25B7" w:rsidRPr="00EB25B7" w:rsidRDefault="00EB25B7" w:rsidP="00EB25B7">
            <w:pPr>
              <w:pStyle w:val="TableTextCentered"/>
              <w:jc w:val="left"/>
              <w:rPr>
                <w:rStyle w:val="TableTitleline"/>
              </w:rPr>
            </w:pPr>
            <w:r w:rsidRPr="00EB25B7">
              <w:rPr>
                <w:rStyle w:val="TableTitleline"/>
              </w:rPr>
              <w:t>Filename</w:t>
            </w:r>
          </w:p>
        </w:tc>
        <w:tc>
          <w:tcPr>
            <w:tcW w:w="6335" w:type="dxa"/>
            <w:tcBorders>
              <w:bottom w:val="single" w:sz="4" w:space="0" w:color="auto"/>
            </w:tcBorders>
            <w:shd w:val="pct15" w:color="auto" w:fill="auto"/>
          </w:tcPr>
          <w:p w14:paraId="6E8B938C" w14:textId="77777777" w:rsidR="00EB25B7" w:rsidRPr="00EB25B7" w:rsidRDefault="00EB25B7" w:rsidP="00EB25B7">
            <w:pPr>
              <w:pStyle w:val="TableTextCentered"/>
              <w:jc w:val="left"/>
              <w:rPr>
                <w:rStyle w:val="TableTitleline"/>
              </w:rPr>
            </w:pPr>
            <w:r w:rsidRPr="00EB25B7">
              <w:rPr>
                <w:rStyle w:val="TableTitleline"/>
              </w:rPr>
              <w:t>Version</w:t>
            </w:r>
          </w:p>
        </w:tc>
      </w:tr>
      <w:tr w:rsidR="009E64B7" w:rsidRPr="009E64B7" w14:paraId="5948DE35"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2F323BAC" w14:textId="77777777" w:rsidR="009E64B7" w:rsidRPr="009E64B7" w:rsidRDefault="009E64B7" w:rsidP="00A80BC9">
            <w:pPr>
              <w:pStyle w:val="TableTextCentered"/>
              <w:jc w:val="left"/>
              <w:rPr>
                <w:szCs w:val="16"/>
              </w:rPr>
            </w:pPr>
            <w:bookmarkStart w:id="3" w:name="_Ref482785215"/>
            <w:proofErr w:type="spellStart"/>
            <w:r w:rsidRPr="009E64B7">
              <w:rPr>
                <w:szCs w:val="16"/>
              </w:rPr>
              <w:t>vc_array.tyh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3527F759" w14:textId="77777777" w:rsidR="009E64B7" w:rsidRPr="009E64B7" w:rsidRDefault="009E64B7" w:rsidP="00A80BC9">
            <w:pPr>
              <w:pStyle w:val="TableTextCentered"/>
              <w:jc w:val="left"/>
              <w:rPr>
                <w:szCs w:val="16"/>
              </w:rPr>
            </w:pPr>
            <w:r w:rsidRPr="009E64B7">
              <w:rPr>
                <w:szCs w:val="16"/>
              </w:rPr>
              <w:t>1.0</w:t>
            </w:r>
          </w:p>
        </w:tc>
      </w:tr>
      <w:tr w:rsidR="009E64B7" w:rsidRPr="009E64B7" w14:paraId="37060062"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B817F07" w14:textId="77777777" w:rsidR="009E64B7" w:rsidRPr="009E64B7" w:rsidRDefault="009E64B7" w:rsidP="00A80BC9">
            <w:pPr>
              <w:pStyle w:val="TableTextCentered"/>
              <w:jc w:val="left"/>
              <w:rPr>
                <w:szCs w:val="16"/>
              </w:rPr>
            </w:pPr>
            <w:proofErr w:type="spellStart"/>
            <w:r w:rsidRPr="009E64B7">
              <w:rPr>
                <w:szCs w:val="16"/>
              </w:rPr>
              <w:t>pline_box.tyh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11F31F57" w14:textId="77777777" w:rsidR="009E64B7" w:rsidRPr="009E64B7" w:rsidRDefault="009E64B7" w:rsidP="00A80BC9">
            <w:pPr>
              <w:pStyle w:val="TableTextCentered"/>
              <w:jc w:val="left"/>
              <w:rPr>
                <w:szCs w:val="16"/>
              </w:rPr>
            </w:pPr>
            <w:r w:rsidRPr="009E64B7">
              <w:rPr>
                <w:szCs w:val="16"/>
              </w:rPr>
              <w:t>1.0</w:t>
            </w:r>
          </w:p>
        </w:tc>
      </w:tr>
      <w:tr w:rsidR="009E64B7" w:rsidRPr="009E64B7" w14:paraId="33DBE4E6"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7C4976C8" w14:textId="77777777" w:rsidR="009E64B7" w:rsidRPr="009E64B7" w:rsidRDefault="009E64B7" w:rsidP="00A80BC9">
            <w:pPr>
              <w:pStyle w:val="TableTextCentered"/>
              <w:jc w:val="left"/>
              <w:rPr>
                <w:szCs w:val="16"/>
              </w:rPr>
            </w:pPr>
            <w:proofErr w:type="spellStart"/>
            <w:r w:rsidRPr="009E64B7">
              <w:rPr>
                <w:szCs w:val="16"/>
              </w:rPr>
              <w:t>pline_box_tab.tyh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295EC5ED" w14:textId="77777777" w:rsidR="009E64B7" w:rsidRPr="009E64B7" w:rsidRDefault="009E64B7" w:rsidP="00A80BC9">
            <w:pPr>
              <w:pStyle w:val="TableTextCentered"/>
              <w:jc w:val="left"/>
              <w:rPr>
                <w:szCs w:val="16"/>
              </w:rPr>
            </w:pPr>
            <w:r w:rsidRPr="009E64B7">
              <w:rPr>
                <w:szCs w:val="16"/>
              </w:rPr>
              <w:t>1.0</w:t>
            </w:r>
          </w:p>
        </w:tc>
      </w:tr>
      <w:tr w:rsidR="009E64B7" w:rsidRPr="009E64B7" w14:paraId="22026B1E"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15E91031" w14:textId="77777777" w:rsidR="009E64B7" w:rsidRPr="009E64B7" w:rsidRDefault="009E64B7" w:rsidP="00A80BC9">
            <w:pPr>
              <w:pStyle w:val="TableTextCentered"/>
              <w:jc w:val="left"/>
              <w:rPr>
                <w:szCs w:val="16"/>
              </w:rPr>
            </w:pPr>
            <w:proofErr w:type="spellStart"/>
            <w:r w:rsidRPr="009E64B7">
              <w:rPr>
                <w:szCs w:val="16"/>
              </w:rPr>
              <w:t>topo_nw_geom_id.tyh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291EE9F7" w14:textId="77777777" w:rsidR="009E64B7" w:rsidRPr="009E64B7" w:rsidRDefault="009E64B7" w:rsidP="00A80BC9">
            <w:pPr>
              <w:pStyle w:val="TableTextCentered"/>
              <w:jc w:val="left"/>
              <w:rPr>
                <w:szCs w:val="16"/>
              </w:rPr>
            </w:pPr>
            <w:r w:rsidRPr="009E64B7">
              <w:rPr>
                <w:szCs w:val="16"/>
              </w:rPr>
              <w:t>1.0</w:t>
            </w:r>
          </w:p>
        </w:tc>
      </w:tr>
      <w:tr w:rsidR="009E64B7" w:rsidRPr="009E64B7" w14:paraId="6443C8FC"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1D43530" w14:textId="77777777" w:rsidR="009E64B7" w:rsidRPr="009E64B7" w:rsidRDefault="009E64B7" w:rsidP="00A80BC9">
            <w:pPr>
              <w:pStyle w:val="TableTextCentered"/>
              <w:jc w:val="left"/>
              <w:rPr>
                <w:szCs w:val="16"/>
              </w:rPr>
            </w:pPr>
            <w:proofErr w:type="spellStart"/>
            <w:r w:rsidRPr="009E64B7">
              <w:rPr>
                <w:szCs w:val="16"/>
              </w:rPr>
              <w:t>topo_nw_geom_id_tab.tyh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550963BA" w14:textId="77777777" w:rsidR="009E64B7" w:rsidRPr="009E64B7" w:rsidRDefault="009E64B7" w:rsidP="00A80BC9">
            <w:pPr>
              <w:pStyle w:val="TableTextCentered"/>
              <w:jc w:val="left"/>
              <w:rPr>
                <w:szCs w:val="16"/>
              </w:rPr>
            </w:pPr>
            <w:r w:rsidRPr="009E64B7">
              <w:rPr>
                <w:szCs w:val="16"/>
              </w:rPr>
              <w:t>1.0</w:t>
            </w:r>
          </w:p>
        </w:tc>
      </w:tr>
      <w:tr w:rsidR="009E64B7" w:rsidRPr="009E64B7" w14:paraId="39A37829"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17825366" w14:textId="77777777" w:rsidR="009E64B7" w:rsidRPr="009E64B7" w:rsidRDefault="009E64B7" w:rsidP="00A80BC9">
            <w:pPr>
              <w:pStyle w:val="TableTextCentered"/>
              <w:jc w:val="left"/>
              <w:rPr>
                <w:szCs w:val="16"/>
              </w:rPr>
            </w:pPr>
            <w:proofErr w:type="spellStart"/>
            <w:r w:rsidRPr="009E64B7">
              <w:rPr>
                <w:szCs w:val="16"/>
              </w:rPr>
              <w:t>sdl_ne_data.tyh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DC64073" w14:textId="77777777" w:rsidR="009E64B7" w:rsidRPr="009E64B7" w:rsidRDefault="009E64B7" w:rsidP="00A80BC9">
            <w:pPr>
              <w:pStyle w:val="TableTextCentered"/>
              <w:jc w:val="left"/>
              <w:rPr>
                <w:szCs w:val="16"/>
              </w:rPr>
            </w:pPr>
            <w:r w:rsidRPr="009E64B7">
              <w:rPr>
                <w:szCs w:val="16"/>
              </w:rPr>
              <w:t>1.0</w:t>
            </w:r>
          </w:p>
        </w:tc>
      </w:tr>
      <w:tr w:rsidR="009E64B7" w:rsidRPr="009E64B7" w14:paraId="7AE7C528"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4F458473" w14:textId="77777777" w:rsidR="009E64B7" w:rsidRPr="009E64B7" w:rsidRDefault="009E64B7" w:rsidP="00A80BC9">
            <w:pPr>
              <w:pStyle w:val="TableTextCentered"/>
              <w:jc w:val="left"/>
              <w:rPr>
                <w:szCs w:val="16"/>
              </w:rPr>
            </w:pPr>
            <w:proofErr w:type="spellStart"/>
            <w:r w:rsidRPr="009E64B7">
              <w:rPr>
                <w:szCs w:val="16"/>
              </w:rPr>
              <w:t>sdl_ne_tab.tyh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38F71B86" w14:textId="77777777" w:rsidR="009E64B7" w:rsidRPr="009E64B7" w:rsidRDefault="009E64B7" w:rsidP="00A80BC9">
            <w:pPr>
              <w:pStyle w:val="TableTextCentered"/>
              <w:jc w:val="left"/>
              <w:rPr>
                <w:szCs w:val="16"/>
              </w:rPr>
            </w:pPr>
            <w:r w:rsidRPr="009E64B7">
              <w:rPr>
                <w:szCs w:val="16"/>
              </w:rPr>
              <w:t>1.0</w:t>
            </w:r>
          </w:p>
        </w:tc>
      </w:tr>
      <w:tr w:rsidR="009276B1" w:rsidRPr="009E64B7" w14:paraId="2A8CBF7C"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3C56848A" w14:textId="2965BC61" w:rsidR="009276B1" w:rsidRPr="009E64B7" w:rsidRDefault="002327B8" w:rsidP="00A80BC9">
            <w:pPr>
              <w:pStyle w:val="TableTextCentered"/>
              <w:jc w:val="left"/>
              <w:rPr>
                <w:szCs w:val="16"/>
              </w:rPr>
            </w:pPr>
            <w:proofErr w:type="spellStart"/>
            <w:r w:rsidRPr="002327B8">
              <w:rPr>
                <w:szCs w:val="16"/>
              </w:rPr>
              <w:t>nm_vertex_tab.tyh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5E2773A7" w14:textId="2127E725" w:rsidR="009276B1" w:rsidRPr="009E64B7" w:rsidRDefault="005931FB" w:rsidP="00A80BC9">
            <w:pPr>
              <w:pStyle w:val="TableTextCentered"/>
              <w:jc w:val="left"/>
              <w:rPr>
                <w:szCs w:val="16"/>
              </w:rPr>
            </w:pPr>
            <w:r w:rsidRPr="009E64B7">
              <w:rPr>
                <w:szCs w:val="16"/>
              </w:rPr>
              <w:t>1.0</w:t>
            </w:r>
          </w:p>
        </w:tc>
      </w:tr>
      <w:tr w:rsidR="009276B1" w:rsidRPr="009E64B7" w14:paraId="4DDA15EF"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3F19F341" w14:textId="0D207DC4" w:rsidR="009276B1" w:rsidRPr="009E64B7" w:rsidRDefault="005931FB" w:rsidP="00A80BC9">
            <w:pPr>
              <w:pStyle w:val="TableTextCentered"/>
              <w:jc w:val="left"/>
              <w:rPr>
                <w:szCs w:val="16"/>
              </w:rPr>
            </w:pPr>
            <w:proofErr w:type="spellStart"/>
            <w:r w:rsidRPr="005931FB">
              <w:rPr>
                <w:szCs w:val="16"/>
              </w:rPr>
              <w:t>geom_id_tab.tyh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6195E0B3" w14:textId="78122FBE" w:rsidR="009276B1" w:rsidRPr="009E64B7" w:rsidRDefault="005931FB" w:rsidP="00A80BC9">
            <w:pPr>
              <w:pStyle w:val="TableTextCentered"/>
              <w:jc w:val="left"/>
              <w:rPr>
                <w:szCs w:val="16"/>
              </w:rPr>
            </w:pPr>
            <w:r w:rsidRPr="009E64B7">
              <w:rPr>
                <w:szCs w:val="16"/>
              </w:rPr>
              <w:t>1.0</w:t>
            </w:r>
          </w:p>
        </w:tc>
      </w:tr>
      <w:tr w:rsidR="009276B1" w:rsidRPr="009E64B7" w14:paraId="25734355"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768CE77E" w14:textId="33628EC9" w:rsidR="009276B1" w:rsidRPr="009E64B7" w:rsidRDefault="005931FB" w:rsidP="00A80BC9">
            <w:pPr>
              <w:pStyle w:val="TableTextCentered"/>
              <w:jc w:val="left"/>
              <w:rPr>
                <w:szCs w:val="16"/>
              </w:rPr>
            </w:pPr>
            <w:proofErr w:type="spellStart"/>
            <w:r w:rsidRPr="005931FB">
              <w:rPr>
                <w:szCs w:val="16"/>
              </w:rPr>
              <w:t>nm_vertex.tyh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1699CDA7" w14:textId="5075F1C3" w:rsidR="009276B1" w:rsidRPr="009E64B7" w:rsidRDefault="005931FB" w:rsidP="00A80BC9">
            <w:pPr>
              <w:pStyle w:val="TableTextCentered"/>
              <w:jc w:val="left"/>
              <w:rPr>
                <w:szCs w:val="16"/>
              </w:rPr>
            </w:pPr>
            <w:r w:rsidRPr="009E64B7">
              <w:rPr>
                <w:szCs w:val="16"/>
              </w:rPr>
              <w:t>1.0</w:t>
            </w:r>
          </w:p>
        </w:tc>
      </w:tr>
      <w:tr w:rsidR="009276B1" w:rsidRPr="009E64B7" w14:paraId="1C29A7A3"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7A277E34" w14:textId="3E6A5652" w:rsidR="009276B1" w:rsidRPr="009E64B7" w:rsidRDefault="005931FB" w:rsidP="00A80BC9">
            <w:pPr>
              <w:pStyle w:val="TableTextCentered"/>
              <w:jc w:val="left"/>
              <w:rPr>
                <w:szCs w:val="16"/>
              </w:rPr>
            </w:pPr>
            <w:proofErr w:type="spellStart"/>
            <w:r w:rsidRPr="005931FB">
              <w:rPr>
                <w:szCs w:val="16"/>
              </w:rPr>
              <w:t>geom_id.tyh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58219A4F" w14:textId="358D4400" w:rsidR="009276B1" w:rsidRPr="009E64B7" w:rsidRDefault="005931FB" w:rsidP="00A80BC9">
            <w:pPr>
              <w:pStyle w:val="TableTextCentered"/>
              <w:jc w:val="left"/>
              <w:rPr>
                <w:szCs w:val="16"/>
              </w:rPr>
            </w:pPr>
            <w:r w:rsidRPr="009E64B7">
              <w:rPr>
                <w:szCs w:val="16"/>
              </w:rPr>
              <w:t>1.0</w:t>
            </w:r>
          </w:p>
        </w:tc>
      </w:tr>
      <w:tr w:rsidR="009276B1" w:rsidRPr="009E64B7" w14:paraId="19F13070"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090FD0EC" w14:textId="21A31CBE" w:rsidR="009276B1" w:rsidRPr="009E64B7" w:rsidRDefault="005931FB" w:rsidP="00A80BC9">
            <w:pPr>
              <w:pStyle w:val="TableTextCentered"/>
              <w:jc w:val="left"/>
              <w:rPr>
                <w:szCs w:val="16"/>
              </w:rPr>
            </w:pPr>
            <w:proofErr w:type="spellStart"/>
            <w:r w:rsidRPr="005931FB">
              <w:rPr>
                <w:szCs w:val="16"/>
              </w:rPr>
              <w:t>nm_geom_terminations.tyh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3ECEADE0" w14:textId="2D7B2465" w:rsidR="009276B1" w:rsidRPr="009E64B7" w:rsidRDefault="005931FB" w:rsidP="00A80BC9">
            <w:pPr>
              <w:pStyle w:val="TableTextCentered"/>
              <w:jc w:val="left"/>
              <w:rPr>
                <w:szCs w:val="16"/>
              </w:rPr>
            </w:pPr>
            <w:r w:rsidRPr="009E64B7">
              <w:rPr>
                <w:szCs w:val="16"/>
              </w:rPr>
              <w:t>1.0</w:t>
            </w:r>
          </w:p>
        </w:tc>
      </w:tr>
      <w:tr w:rsidR="009E64B7" w:rsidRPr="009E64B7" w14:paraId="09CACBE2"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28839BCC" w14:textId="77777777" w:rsidR="009E64B7" w:rsidRPr="009E64B7" w:rsidRDefault="009E64B7" w:rsidP="00A80BC9">
            <w:pPr>
              <w:pStyle w:val="TableTextCentered"/>
              <w:jc w:val="left"/>
              <w:rPr>
                <w:szCs w:val="16"/>
              </w:rPr>
            </w:pPr>
            <w:proofErr w:type="spellStart"/>
            <w:r w:rsidRPr="009E64B7">
              <w:rPr>
                <w:szCs w:val="16"/>
              </w:rPr>
              <w:t>sdl_ddl_upg.sql</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5BFCBC25" w14:textId="77777777" w:rsidR="009E64B7" w:rsidRPr="009E64B7" w:rsidRDefault="009E64B7" w:rsidP="00A80BC9">
            <w:pPr>
              <w:pStyle w:val="TableTextCentered"/>
              <w:jc w:val="left"/>
              <w:rPr>
                <w:szCs w:val="16"/>
              </w:rPr>
            </w:pPr>
            <w:r w:rsidRPr="009E64B7">
              <w:rPr>
                <w:szCs w:val="16"/>
              </w:rPr>
              <w:t>1.0</w:t>
            </w:r>
          </w:p>
        </w:tc>
      </w:tr>
      <w:tr w:rsidR="009E64B7" w:rsidRPr="009E64B7" w14:paraId="72CE29FC"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43FC5AEB" w14:textId="77777777" w:rsidR="009E64B7" w:rsidRPr="009E64B7" w:rsidRDefault="009E64B7" w:rsidP="00A80BC9">
            <w:pPr>
              <w:pStyle w:val="TableTextCentered"/>
              <w:jc w:val="left"/>
              <w:rPr>
                <w:szCs w:val="16"/>
              </w:rPr>
            </w:pPr>
            <w:proofErr w:type="spellStart"/>
            <w:r w:rsidRPr="009E64B7">
              <w:rPr>
                <w:szCs w:val="16"/>
              </w:rPr>
              <w:t>sdl_attribute_mapping_seq_trg.trg</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4338BD97" w14:textId="77777777" w:rsidR="009E64B7" w:rsidRPr="009E64B7" w:rsidRDefault="009E64B7" w:rsidP="00A80BC9">
            <w:pPr>
              <w:pStyle w:val="TableTextCentered"/>
              <w:jc w:val="left"/>
              <w:rPr>
                <w:szCs w:val="16"/>
              </w:rPr>
            </w:pPr>
            <w:r w:rsidRPr="009E64B7">
              <w:rPr>
                <w:szCs w:val="16"/>
              </w:rPr>
              <w:t>1.0</w:t>
            </w:r>
          </w:p>
        </w:tc>
      </w:tr>
      <w:tr w:rsidR="009E64B7" w:rsidRPr="009E64B7" w14:paraId="78DD0ED9"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6A2DAA78" w14:textId="77777777" w:rsidR="009E64B7" w:rsidRPr="009E64B7" w:rsidRDefault="009E64B7" w:rsidP="00A80BC9">
            <w:pPr>
              <w:pStyle w:val="TableTextCentered"/>
              <w:jc w:val="left"/>
              <w:rPr>
                <w:szCs w:val="16"/>
              </w:rPr>
            </w:pPr>
            <w:proofErr w:type="spellStart"/>
            <w:r w:rsidRPr="009E64B7">
              <w:rPr>
                <w:szCs w:val="16"/>
              </w:rPr>
              <w:t>sdl_attri_adjustment_r_seq_trg.trg</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4F1BC98" w14:textId="77777777" w:rsidR="009E64B7" w:rsidRPr="009E64B7" w:rsidRDefault="009E64B7" w:rsidP="00A80BC9">
            <w:pPr>
              <w:pStyle w:val="TableTextCentered"/>
              <w:jc w:val="left"/>
              <w:rPr>
                <w:szCs w:val="16"/>
              </w:rPr>
            </w:pPr>
            <w:r w:rsidRPr="009E64B7">
              <w:rPr>
                <w:szCs w:val="16"/>
              </w:rPr>
              <w:t>1.0</w:t>
            </w:r>
          </w:p>
        </w:tc>
      </w:tr>
      <w:tr w:rsidR="009E64B7" w:rsidRPr="009E64B7" w14:paraId="0F0F93FF"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38F8FF2" w14:textId="77777777" w:rsidR="009E64B7" w:rsidRPr="009E64B7" w:rsidRDefault="009E64B7" w:rsidP="00A80BC9">
            <w:pPr>
              <w:pStyle w:val="TableTextCentered"/>
              <w:jc w:val="left"/>
              <w:rPr>
                <w:szCs w:val="16"/>
              </w:rPr>
            </w:pPr>
            <w:proofErr w:type="spellStart"/>
            <w:r w:rsidRPr="009E64B7">
              <w:rPr>
                <w:szCs w:val="16"/>
              </w:rPr>
              <w:lastRenderedPageBreak/>
              <w:t>sdl_attri_adjust_audit_seq_trg.trg</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45920D28" w14:textId="77777777" w:rsidR="009E64B7" w:rsidRPr="009E64B7" w:rsidRDefault="009E64B7" w:rsidP="00A80BC9">
            <w:pPr>
              <w:pStyle w:val="TableTextCentered"/>
              <w:jc w:val="left"/>
              <w:rPr>
                <w:szCs w:val="16"/>
              </w:rPr>
            </w:pPr>
            <w:r w:rsidRPr="009E64B7">
              <w:rPr>
                <w:szCs w:val="16"/>
              </w:rPr>
              <w:t>1.0</w:t>
            </w:r>
          </w:p>
        </w:tc>
      </w:tr>
      <w:tr w:rsidR="009E64B7" w:rsidRPr="009E64B7" w14:paraId="03C9418E"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63AD56A8" w14:textId="77777777" w:rsidR="009E64B7" w:rsidRPr="009E64B7" w:rsidRDefault="009E64B7" w:rsidP="00A80BC9">
            <w:pPr>
              <w:pStyle w:val="TableTextCentered"/>
              <w:jc w:val="left"/>
              <w:rPr>
                <w:szCs w:val="16"/>
              </w:rPr>
            </w:pPr>
            <w:proofErr w:type="spellStart"/>
            <w:r w:rsidRPr="009E64B7">
              <w:rPr>
                <w:szCs w:val="16"/>
              </w:rPr>
              <w:t>sdl_geom_accuracy_seq_trg.trg</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0BE24DA4" w14:textId="77777777" w:rsidR="009E64B7" w:rsidRPr="009E64B7" w:rsidRDefault="009E64B7" w:rsidP="00A80BC9">
            <w:pPr>
              <w:pStyle w:val="TableTextCentered"/>
              <w:jc w:val="left"/>
              <w:rPr>
                <w:szCs w:val="16"/>
              </w:rPr>
            </w:pPr>
            <w:r w:rsidRPr="009E64B7">
              <w:rPr>
                <w:szCs w:val="16"/>
              </w:rPr>
              <w:t>1.0</w:t>
            </w:r>
          </w:p>
        </w:tc>
      </w:tr>
      <w:tr w:rsidR="009E64B7" w:rsidRPr="009E64B7" w14:paraId="58A6AFED"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AE4A82C" w14:textId="77777777" w:rsidR="009E64B7" w:rsidRPr="009E64B7" w:rsidRDefault="009E64B7" w:rsidP="00A80BC9">
            <w:pPr>
              <w:pStyle w:val="TableTextCentered"/>
              <w:jc w:val="left"/>
              <w:rPr>
                <w:szCs w:val="16"/>
              </w:rPr>
            </w:pPr>
            <w:proofErr w:type="spellStart"/>
            <w:r w:rsidRPr="009E64B7">
              <w:rPr>
                <w:szCs w:val="16"/>
              </w:rPr>
              <w:t>sdl_load_data_seq_trg.trg</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111473AF" w14:textId="77777777" w:rsidR="009E64B7" w:rsidRPr="009E64B7" w:rsidRDefault="009E64B7" w:rsidP="00A80BC9">
            <w:pPr>
              <w:pStyle w:val="TableTextCentered"/>
              <w:jc w:val="left"/>
              <w:rPr>
                <w:szCs w:val="16"/>
              </w:rPr>
            </w:pPr>
            <w:r w:rsidRPr="009E64B7">
              <w:rPr>
                <w:szCs w:val="16"/>
              </w:rPr>
              <w:t>1.0</w:t>
            </w:r>
          </w:p>
        </w:tc>
      </w:tr>
      <w:tr w:rsidR="009E64B7" w:rsidRPr="009E64B7" w14:paraId="1B6AACB4"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0DB80F83" w14:textId="77777777" w:rsidR="009E64B7" w:rsidRPr="009E64B7" w:rsidRDefault="009E64B7" w:rsidP="00A80BC9">
            <w:pPr>
              <w:pStyle w:val="TableTextCentered"/>
              <w:jc w:val="left"/>
              <w:rPr>
                <w:szCs w:val="16"/>
              </w:rPr>
            </w:pPr>
            <w:proofErr w:type="spellStart"/>
            <w:r w:rsidRPr="009E64B7">
              <w:rPr>
                <w:szCs w:val="16"/>
              </w:rPr>
              <w:t>sdl_pline_statistics_seq_trg.trg</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6937C418" w14:textId="77777777" w:rsidR="009E64B7" w:rsidRPr="009E64B7" w:rsidRDefault="009E64B7" w:rsidP="00A80BC9">
            <w:pPr>
              <w:pStyle w:val="TableTextCentered"/>
              <w:jc w:val="left"/>
              <w:rPr>
                <w:szCs w:val="16"/>
              </w:rPr>
            </w:pPr>
            <w:r w:rsidRPr="009E64B7">
              <w:rPr>
                <w:szCs w:val="16"/>
              </w:rPr>
              <w:t>1.0</w:t>
            </w:r>
          </w:p>
        </w:tc>
      </w:tr>
      <w:tr w:rsidR="009E64B7" w:rsidRPr="009E64B7" w14:paraId="3BB0E505"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66704304" w14:textId="77777777" w:rsidR="009E64B7" w:rsidRPr="009E64B7" w:rsidRDefault="009E64B7" w:rsidP="00A80BC9">
            <w:pPr>
              <w:pStyle w:val="TableTextCentered"/>
              <w:jc w:val="left"/>
              <w:rPr>
                <w:szCs w:val="16"/>
              </w:rPr>
            </w:pPr>
            <w:proofErr w:type="spellStart"/>
            <w:r w:rsidRPr="009E64B7">
              <w:rPr>
                <w:szCs w:val="16"/>
              </w:rPr>
              <w:t>sdl_process_audit_seq.trg</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BC7D12F" w14:textId="77777777" w:rsidR="009E64B7" w:rsidRPr="009E64B7" w:rsidRDefault="009E64B7" w:rsidP="00A80BC9">
            <w:pPr>
              <w:pStyle w:val="TableTextCentered"/>
              <w:jc w:val="left"/>
              <w:rPr>
                <w:szCs w:val="16"/>
              </w:rPr>
            </w:pPr>
            <w:r w:rsidRPr="009E64B7">
              <w:rPr>
                <w:szCs w:val="16"/>
              </w:rPr>
              <w:t>1.0</w:t>
            </w:r>
          </w:p>
        </w:tc>
      </w:tr>
      <w:tr w:rsidR="009E64B7" w:rsidRPr="009E64B7" w14:paraId="460EDCA8"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0C4ECEDB" w14:textId="77777777" w:rsidR="009E64B7" w:rsidRPr="009E64B7" w:rsidRDefault="009E64B7" w:rsidP="00A80BC9">
            <w:pPr>
              <w:pStyle w:val="TableTextCentered"/>
              <w:jc w:val="left"/>
              <w:rPr>
                <w:szCs w:val="16"/>
              </w:rPr>
            </w:pPr>
            <w:proofErr w:type="spellStart"/>
            <w:r w:rsidRPr="009E64B7">
              <w:rPr>
                <w:szCs w:val="16"/>
              </w:rPr>
              <w:t>sdl_profiles_ai.trg</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46625976" w14:textId="77777777" w:rsidR="009E64B7" w:rsidRPr="009E64B7" w:rsidRDefault="009E64B7" w:rsidP="00A80BC9">
            <w:pPr>
              <w:pStyle w:val="TableTextCentered"/>
              <w:jc w:val="left"/>
              <w:rPr>
                <w:szCs w:val="16"/>
              </w:rPr>
            </w:pPr>
            <w:r w:rsidRPr="009E64B7">
              <w:rPr>
                <w:szCs w:val="16"/>
              </w:rPr>
              <w:t>1.0</w:t>
            </w:r>
          </w:p>
        </w:tc>
      </w:tr>
      <w:tr w:rsidR="009E64B7" w:rsidRPr="009E64B7" w14:paraId="5BAF954C"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4333FC3D" w14:textId="77777777" w:rsidR="009E64B7" w:rsidRPr="009E64B7" w:rsidRDefault="009E64B7" w:rsidP="00A80BC9">
            <w:pPr>
              <w:pStyle w:val="TableTextCentered"/>
              <w:jc w:val="left"/>
              <w:rPr>
                <w:szCs w:val="16"/>
              </w:rPr>
            </w:pPr>
            <w:proofErr w:type="spellStart"/>
            <w:r w:rsidRPr="009E64B7">
              <w:rPr>
                <w:szCs w:val="16"/>
              </w:rPr>
              <w:t>sdl_profiles_seq_trg.trg</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3C607685" w14:textId="77777777" w:rsidR="009E64B7" w:rsidRPr="009E64B7" w:rsidRDefault="009E64B7" w:rsidP="00A80BC9">
            <w:pPr>
              <w:pStyle w:val="TableTextCentered"/>
              <w:jc w:val="left"/>
              <w:rPr>
                <w:szCs w:val="16"/>
              </w:rPr>
            </w:pPr>
            <w:r w:rsidRPr="009E64B7">
              <w:rPr>
                <w:szCs w:val="16"/>
              </w:rPr>
              <w:t>1.0</w:t>
            </w:r>
          </w:p>
        </w:tc>
      </w:tr>
      <w:tr w:rsidR="009E64B7" w:rsidRPr="009E64B7" w14:paraId="47503CC2"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79FF5B4C" w14:textId="77777777" w:rsidR="009E64B7" w:rsidRPr="009E64B7" w:rsidRDefault="009E64B7" w:rsidP="00A80BC9">
            <w:pPr>
              <w:pStyle w:val="TableTextCentered"/>
              <w:jc w:val="left"/>
              <w:rPr>
                <w:szCs w:val="16"/>
              </w:rPr>
            </w:pPr>
            <w:proofErr w:type="spellStart"/>
            <w:r w:rsidRPr="009E64B7">
              <w:rPr>
                <w:szCs w:val="16"/>
              </w:rPr>
              <w:t>sdl_spatial_review_lev_seq_trg.trg</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545E78E1" w14:textId="77777777" w:rsidR="009E64B7" w:rsidRPr="009E64B7" w:rsidRDefault="009E64B7" w:rsidP="00A80BC9">
            <w:pPr>
              <w:pStyle w:val="TableTextCentered"/>
              <w:jc w:val="left"/>
              <w:rPr>
                <w:szCs w:val="16"/>
              </w:rPr>
            </w:pPr>
            <w:r w:rsidRPr="009E64B7">
              <w:rPr>
                <w:szCs w:val="16"/>
              </w:rPr>
              <w:t>1.0</w:t>
            </w:r>
          </w:p>
        </w:tc>
      </w:tr>
      <w:tr w:rsidR="009E64B7" w:rsidRPr="009E64B7" w14:paraId="5C85DF79"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6C37C354" w14:textId="77777777" w:rsidR="009E64B7" w:rsidRPr="009E64B7" w:rsidRDefault="009E64B7" w:rsidP="00A80BC9">
            <w:pPr>
              <w:pStyle w:val="TableTextCentered"/>
              <w:jc w:val="left"/>
              <w:rPr>
                <w:szCs w:val="16"/>
              </w:rPr>
            </w:pPr>
            <w:proofErr w:type="spellStart"/>
            <w:r w:rsidRPr="009E64B7">
              <w:rPr>
                <w:szCs w:val="16"/>
              </w:rPr>
              <w:t>sdl_user_profiles_seq_trg.trg</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324D5A16" w14:textId="77777777" w:rsidR="009E64B7" w:rsidRPr="009E64B7" w:rsidRDefault="009E64B7" w:rsidP="00A80BC9">
            <w:pPr>
              <w:pStyle w:val="TableTextCentered"/>
              <w:jc w:val="left"/>
              <w:rPr>
                <w:szCs w:val="16"/>
              </w:rPr>
            </w:pPr>
            <w:r w:rsidRPr="009E64B7">
              <w:rPr>
                <w:szCs w:val="16"/>
              </w:rPr>
              <w:t>1.0</w:t>
            </w:r>
          </w:p>
        </w:tc>
      </w:tr>
      <w:tr w:rsidR="009E64B7" w:rsidRPr="009E64B7" w14:paraId="665FCF71"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16DB0ADD" w14:textId="77777777" w:rsidR="009E64B7" w:rsidRPr="009E64B7" w:rsidRDefault="009E64B7" w:rsidP="00A80BC9">
            <w:pPr>
              <w:pStyle w:val="TableTextCentered"/>
              <w:jc w:val="left"/>
              <w:rPr>
                <w:szCs w:val="16"/>
              </w:rPr>
            </w:pPr>
            <w:proofErr w:type="spellStart"/>
            <w:r w:rsidRPr="009E64B7">
              <w:rPr>
                <w:szCs w:val="16"/>
              </w:rPr>
              <w:t>sdl_validation_results_seq_trg.trg</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6C3C74F5" w14:textId="77777777" w:rsidR="009E64B7" w:rsidRPr="009E64B7" w:rsidRDefault="009E64B7" w:rsidP="00A80BC9">
            <w:pPr>
              <w:pStyle w:val="TableTextCentered"/>
              <w:jc w:val="left"/>
              <w:rPr>
                <w:szCs w:val="16"/>
              </w:rPr>
            </w:pPr>
            <w:r w:rsidRPr="009E64B7">
              <w:rPr>
                <w:szCs w:val="16"/>
              </w:rPr>
              <w:t>1.0</w:t>
            </w:r>
          </w:p>
        </w:tc>
      </w:tr>
      <w:tr w:rsidR="009E64B7" w:rsidRPr="009E64B7" w14:paraId="38BC8F95"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04A60662" w14:textId="77777777" w:rsidR="009E64B7" w:rsidRPr="009E64B7" w:rsidRDefault="009E64B7" w:rsidP="00A80BC9">
            <w:pPr>
              <w:pStyle w:val="TableTextCentered"/>
              <w:jc w:val="left"/>
              <w:rPr>
                <w:szCs w:val="16"/>
              </w:rPr>
            </w:pPr>
            <w:proofErr w:type="spellStart"/>
            <w:r w:rsidRPr="009E64B7">
              <w:rPr>
                <w:szCs w:val="16"/>
              </w:rPr>
              <w:t>sdl_wip_datums_seq_trg.trg</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04F9964" w14:textId="77777777" w:rsidR="009E64B7" w:rsidRPr="009E64B7" w:rsidRDefault="009E64B7" w:rsidP="00A80BC9">
            <w:pPr>
              <w:pStyle w:val="TableTextCentered"/>
              <w:jc w:val="left"/>
              <w:rPr>
                <w:szCs w:val="16"/>
              </w:rPr>
            </w:pPr>
            <w:r w:rsidRPr="009E64B7">
              <w:rPr>
                <w:szCs w:val="16"/>
              </w:rPr>
              <w:t>1.0</w:t>
            </w:r>
          </w:p>
        </w:tc>
      </w:tr>
      <w:tr w:rsidR="009E64B7" w:rsidRPr="009E64B7" w14:paraId="2F2C97E0"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34DD2384" w14:textId="77777777" w:rsidR="009E64B7" w:rsidRPr="009E64B7" w:rsidRDefault="009E64B7" w:rsidP="00A80BC9">
            <w:pPr>
              <w:pStyle w:val="TableTextCentered"/>
              <w:jc w:val="left"/>
              <w:rPr>
                <w:szCs w:val="16"/>
              </w:rPr>
            </w:pPr>
            <w:proofErr w:type="spellStart"/>
            <w:r w:rsidRPr="009E64B7">
              <w:rPr>
                <w:szCs w:val="16"/>
              </w:rPr>
              <w:t>sdl_wip_nodes_trg.trg</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22A8575F" w14:textId="77777777" w:rsidR="009E64B7" w:rsidRPr="009E64B7" w:rsidRDefault="009E64B7" w:rsidP="00A80BC9">
            <w:pPr>
              <w:pStyle w:val="TableTextCentered"/>
              <w:jc w:val="left"/>
              <w:rPr>
                <w:szCs w:val="16"/>
              </w:rPr>
            </w:pPr>
            <w:r w:rsidRPr="009E64B7">
              <w:rPr>
                <w:szCs w:val="16"/>
              </w:rPr>
              <w:t>1.0</w:t>
            </w:r>
          </w:p>
        </w:tc>
      </w:tr>
      <w:tr w:rsidR="009E64B7" w:rsidRPr="009E64B7" w14:paraId="306E7D6B"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CCB4756" w14:textId="77777777" w:rsidR="009E64B7" w:rsidRPr="009E64B7" w:rsidRDefault="009E64B7" w:rsidP="00A80BC9">
            <w:pPr>
              <w:pStyle w:val="TableTextCentered"/>
              <w:jc w:val="left"/>
              <w:rPr>
                <w:szCs w:val="16"/>
              </w:rPr>
            </w:pPr>
            <w:proofErr w:type="spellStart"/>
            <w:r w:rsidRPr="009E64B7">
              <w:rPr>
                <w:szCs w:val="16"/>
              </w:rPr>
              <w:t>v_nm_nw_</w:t>
            </w:r>
            <w:proofErr w:type="gramStart"/>
            <w:r w:rsidRPr="009E64B7">
              <w:rPr>
                <w:szCs w:val="16"/>
              </w:rPr>
              <w:t>columns.vw</w:t>
            </w:r>
            <w:proofErr w:type="spellEnd"/>
            <w:proofErr w:type="gram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D7C9BB6" w14:textId="77777777" w:rsidR="009E64B7" w:rsidRPr="009E64B7" w:rsidRDefault="009E64B7" w:rsidP="00A80BC9">
            <w:pPr>
              <w:pStyle w:val="TableTextCentered"/>
              <w:jc w:val="left"/>
              <w:rPr>
                <w:szCs w:val="16"/>
              </w:rPr>
            </w:pPr>
            <w:r w:rsidRPr="009E64B7">
              <w:rPr>
                <w:szCs w:val="16"/>
              </w:rPr>
              <w:t>1.4</w:t>
            </w:r>
          </w:p>
        </w:tc>
      </w:tr>
      <w:tr w:rsidR="009E64B7" w:rsidRPr="009E64B7" w14:paraId="7B7C4584"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19CE45B8" w14:textId="77777777" w:rsidR="009E64B7" w:rsidRPr="009E64B7" w:rsidRDefault="009E64B7" w:rsidP="00A80BC9">
            <w:pPr>
              <w:pStyle w:val="TableTextCentered"/>
              <w:jc w:val="left"/>
              <w:rPr>
                <w:szCs w:val="16"/>
              </w:rPr>
            </w:pPr>
            <w:proofErr w:type="spellStart"/>
            <w:r w:rsidRPr="009E64B7">
              <w:rPr>
                <w:szCs w:val="16"/>
              </w:rPr>
              <w:t>v_sdl_batch_</w:t>
            </w:r>
            <w:proofErr w:type="gramStart"/>
            <w:r w:rsidRPr="009E64B7">
              <w:rPr>
                <w:szCs w:val="16"/>
              </w:rPr>
              <w:t>accuracy.vw</w:t>
            </w:r>
            <w:proofErr w:type="spellEnd"/>
            <w:proofErr w:type="gram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19556123" w14:textId="77777777" w:rsidR="009E64B7" w:rsidRPr="009E64B7" w:rsidRDefault="009E64B7" w:rsidP="00A80BC9">
            <w:pPr>
              <w:pStyle w:val="TableTextCentered"/>
              <w:jc w:val="left"/>
              <w:rPr>
                <w:szCs w:val="16"/>
              </w:rPr>
            </w:pPr>
            <w:r w:rsidRPr="009E64B7">
              <w:rPr>
                <w:szCs w:val="16"/>
              </w:rPr>
              <w:t>1.5</w:t>
            </w:r>
          </w:p>
        </w:tc>
      </w:tr>
      <w:tr w:rsidR="009E64B7" w:rsidRPr="009E64B7" w14:paraId="4CB0CBFB"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6983D5EE" w14:textId="77777777" w:rsidR="009E64B7" w:rsidRPr="009E64B7" w:rsidRDefault="009E64B7" w:rsidP="00A80BC9">
            <w:pPr>
              <w:pStyle w:val="TableTextCentered"/>
              <w:jc w:val="left"/>
              <w:rPr>
                <w:szCs w:val="16"/>
              </w:rPr>
            </w:pPr>
            <w:proofErr w:type="spellStart"/>
            <w:r w:rsidRPr="009E64B7">
              <w:rPr>
                <w:szCs w:val="16"/>
              </w:rPr>
              <w:t>v_sdl_datum_</w:t>
            </w:r>
            <w:proofErr w:type="gramStart"/>
            <w:r w:rsidRPr="009E64B7">
              <w:rPr>
                <w:szCs w:val="16"/>
              </w:rPr>
              <w:t>accuracy.vw</w:t>
            </w:r>
            <w:proofErr w:type="spellEnd"/>
            <w:proofErr w:type="gram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01B30AC5" w14:textId="77777777" w:rsidR="009E64B7" w:rsidRPr="009E64B7" w:rsidRDefault="009E64B7" w:rsidP="00A80BC9">
            <w:pPr>
              <w:pStyle w:val="TableTextCentered"/>
              <w:jc w:val="left"/>
              <w:rPr>
                <w:szCs w:val="16"/>
              </w:rPr>
            </w:pPr>
            <w:r w:rsidRPr="009E64B7">
              <w:rPr>
                <w:szCs w:val="16"/>
              </w:rPr>
              <w:t>1.3</w:t>
            </w:r>
          </w:p>
        </w:tc>
      </w:tr>
      <w:tr w:rsidR="009E64B7" w:rsidRPr="009E64B7" w14:paraId="7B5A9A5A"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358E40AA" w14:textId="77777777" w:rsidR="009E64B7" w:rsidRPr="009E64B7" w:rsidRDefault="009E64B7" w:rsidP="00A80BC9">
            <w:pPr>
              <w:pStyle w:val="TableTextCentered"/>
              <w:jc w:val="left"/>
              <w:rPr>
                <w:szCs w:val="16"/>
              </w:rPr>
            </w:pPr>
            <w:proofErr w:type="spellStart"/>
            <w:r w:rsidRPr="009E64B7">
              <w:rPr>
                <w:szCs w:val="16"/>
              </w:rPr>
              <w:t>v_sdl_datum_stats_</w:t>
            </w:r>
            <w:proofErr w:type="gramStart"/>
            <w:r w:rsidRPr="009E64B7">
              <w:rPr>
                <w:szCs w:val="16"/>
              </w:rPr>
              <w:t>working.vw</w:t>
            </w:r>
            <w:proofErr w:type="spellEnd"/>
            <w:proofErr w:type="gram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2D539A7E" w14:textId="77777777" w:rsidR="009E64B7" w:rsidRPr="009E64B7" w:rsidRDefault="009E64B7" w:rsidP="00A80BC9">
            <w:pPr>
              <w:pStyle w:val="TableTextCentered"/>
              <w:jc w:val="left"/>
              <w:rPr>
                <w:szCs w:val="16"/>
              </w:rPr>
            </w:pPr>
            <w:r w:rsidRPr="009E64B7">
              <w:rPr>
                <w:szCs w:val="16"/>
              </w:rPr>
              <w:t>1.1</w:t>
            </w:r>
          </w:p>
        </w:tc>
      </w:tr>
      <w:tr w:rsidR="009E64B7" w:rsidRPr="009E64B7" w14:paraId="3B62A36D"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DE072F1" w14:textId="77777777" w:rsidR="009E64B7" w:rsidRPr="009E64B7" w:rsidRDefault="009E64B7" w:rsidP="00A80BC9">
            <w:pPr>
              <w:pStyle w:val="TableTextCentered"/>
              <w:jc w:val="left"/>
              <w:rPr>
                <w:szCs w:val="16"/>
              </w:rPr>
            </w:pPr>
            <w:proofErr w:type="spellStart"/>
            <w:r w:rsidRPr="009E64B7">
              <w:rPr>
                <w:szCs w:val="16"/>
              </w:rPr>
              <w:t>v_sdl_disconnected_</w:t>
            </w:r>
            <w:proofErr w:type="gramStart"/>
            <w:r w:rsidRPr="009E64B7">
              <w:rPr>
                <w:szCs w:val="16"/>
              </w:rPr>
              <w:t>network.vw</w:t>
            </w:r>
            <w:proofErr w:type="spellEnd"/>
            <w:proofErr w:type="gram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06A67852" w14:textId="77777777" w:rsidR="009E64B7" w:rsidRPr="009E64B7" w:rsidRDefault="009E64B7" w:rsidP="00A80BC9">
            <w:pPr>
              <w:pStyle w:val="TableTextCentered"/>
              <w:jc w:val="left"/>
              <w:rPr>
                <w:szCs w:val="16"/>
              </w:rPr>
            </w:pPr>
            <w:r w:rsidRPr="009E64B7">
              <w:rPr>
                <w:szCs w:val="16"/>
              </w:rPr>
              <w:t>1.2</w:t>
            </w:r>
          </w:p>
        </w:tc>
      </w:tr>
      <w:tr w:rsidR="009E64B7" w:rsidRPr="009E64B7" w14:paraId="2A1A7C41"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2246AEE" w14:textId="77777777" w:rsidR="009E64B7" w:rsidRPr="009E64B7" w:rsidRDefault="009E64B7" w:rsidP="00A80BC9">
            <w:pPr>
              <w:pStyle w:val="TableTextCentered"/>
              <w:jc w:val="left"/>
              <w:rPr>
                <w:szCs w:val="16"/>
              </w:rPr>
            </w:pPr>
            <w:proofErr w:type="spellStart"/>
            <w:r w:rsidRPr="009E64B7">
              <w:rPr>
                <w:szCs w:val="16"/>
              </w:rPr>
              <w:t>v_sdl_load_</w:t>
            </w:r>
            <w:proofErr w:type="gramStart"/>
            <w:r w:rsidRPr="009E64B7">
              <w:rPr>
                <w:szCs w:val="16"/>
              </w:rPr>
              <w:t>data.vw</w:t>
            </w:r>
            <w:proofErr w:type="spellEnd"/>
            <w:proofErr w:type="gram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5A272099" w14:textId="77777777" w:rsidR="009E64B7" w:rsidRPr="009E64B7" w:rsidRDefault="009E64B7" w:rsidP="00A80BC9">
            <w:pPr>
              <w:pStyle w:val="TableTextCentered"/>
              <w:jc w:val="left"/>
              <w:rPr>
                <w:szCs w:val="16"/>
              </w:rPr>
            </w:pPr>
            <w:r w:rsidRPr="009E64B7">
              <w:rPr>
                <w:szCs w:val="16"/>
              </w:rPr>
              <w:t>1.1</w:t>
            </w:r>
          </w:p>
        </w:tc>
      </w:tr>
      <w:tr w:rsidR="009E64B7" w:rsidRPr="009E64B7" w14:paraId="2C60B915"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51D87F4" w14:textId="77777777" w:rsidR="009E64B7" w:rsidRPr="009E64B7" w:rsidRDefault="009E64B7" w:rsidP="00A80BC9">
            <w:pPr>
              <w:pStyle w:val="TableTextCentered"/>
              <w:jc w:val="left"/>
              <w:rPr>
                <w:szCs w:val="16"/>
              </w:rPr>
            </w:pPr>
            <w:proofErr w:type="spellStart"/>
            <w:r w:rsidRPr="009E64B7">
              <w:rPr>
                <w:szCs w:val="16"/>
              </w:rPr>
              <w:t>v_sdl_new_</w:t>
            </w:r>
            <w:proofErr w:type="gramStart"/>
            <w:r w:rsidRPr="009E64B7">
              <w:rPr>
                <w:szCs w:val="16"/>
              </w:rPr>
              <w:t>intersections.vw</w:t>
            </w:r>
            <w:proofErr w:type="spellEnd"/>
            <w:proofErr w:type="gram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68F57A46" w14:textId="77777777" w:rsidR="009E64B7" w:rsidRPr="009E64B7" w:rsidRDefault="009E64B7" w:rsidP="00A80BC9">
            <w:pPr>
              <w:pStyle w:val="TableTextCentered"/>
              <w:jc w:val="left"/>
              <w:rPr>
                <w:szCs w:val="16"/>
              </w:rPr>
            </w:pPr>
            <w:r w:rsidRPr="009E64B7">
              <w:rPr>
                <w:szCs w:val="16"/>
              </w:rPr>
              <w:t>1.1</w:t>
            </w:r>
          </w:p>
        </w:tc>
      </w:tr>
      <w:tr w:rsidR="009E64B7" w:rsidRPr="009E64B7" w14:paraId="30138CBC"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15A91274" w14:textId="77777777" w:rsidR="009E64B7" w:rsidRPr="009E64B7" w:rsidRDefault="009E64B7" w:rsidP="00A80BC9">
            <w:pPr>
              <w:pStyle w:val="TableTextCentered"/>
              <w:jc w:val="left"/>
              <w:rPr>
                <w:szCs w:val="16"/>
              </w:rPr>
            </w:pPr>
            <w:proofErr w:type="spellStart"/>
            <w:r w:rsidRPr="009E64B7">
              <w:rPr>
                <w:szCs w:val="16"/>
              </w:rPr>
              <w:t>v_sdl_node_</w:t>
            </w:r>
            <w:proofErr w:type="gramStart"/>
            <w:r w:rsidRPr="009E64B7">
              <w:rPr>
                <w:szCs w:val="16"/>
              </w:rPr>
              <w:t>usages.vw</w:t>
            </w:r>
            <w:proofErr w:type="spellEnd"/>
            <w:proofErr w:type="gram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1235ABFC" w14:textId="77777777" w:rsidR="009E64B7" w:rsidRPr="009E64B7" w:rsidRDefault="009E64B7" w:rsidP="00A80BC9">
            <w:pPr>
              <w:pStyle w:val="TableTextCentered"/>
              <w:jc w:val="left"/>
              <w:rPr>
                <w:szCs w:val="16"/>
              </w:rPr>
            </w:pPr>
            <w:r w:rsidRPr="009E64B7">
              <w:rPr>
                <w:szCs w:val="16"/>
              </w:rPr>
              <w:t>1.0</w:t>
            </w:r>
          </w:p>
        </w:tc>
      </w:tr>
      <w:tr w:rsidR="009E64B7" w:rsidRPr="009E64B7" w14:paraId="69BF00A6"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790AC5E3" w14:textId="77777777" w:rsidR="009E64B7" w:rsidRPr="009E64B7" w:rsidRDefault="009E64B7" w:rsidP="00A80BC9">
            <w:pPr>
              <w:pStyle w:val="TableTextCentered"/>
              <w:jc w:val="left"/>
              <w:rPr>
                <w:szCs w:val="16"/>
              </w:rPr>
            </w:pPr>
            <w:proofErr w:type="spellStart"/>
            <w:r w:rsidRPr="009E64B7">
              <w:rPr>
                <w:szCs w:val="16"/>
              </w:rPr>
              <w:t>v_sdl_pline_</w:t>
            </w:r>
            <w:proofErr w:type="gramStart"/>
            <w:r w:rsidRPr="009E64B7">
              <w:rPr>
                <w:szCs w:val="16"/>
              </w:rPr>
              <w:t>stats.vw</w:t>
            </w:r>
            <w:proofErr w:type="spellEnd"/>
            <w:proofErr w:type="gram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2D567B25" w14:textId="77777777" w:rsidR="009E64B7" w:rsidRPr="009E64B7" w:rsidRDefault="009E64B7" w:rsidP="00A80BC9">
            <w:pPr>
              <w:pStyle w:val="TableTextCentered"/>
              <w:jc w:val="left"/>
              <w:rPr>
                <w:szCs w:val="16"/>
              </w:rPr>
            </w:pPr>
            <w:r w:rsidRPr="009E64B7">
              <w:rPr>
                <w:szCs w:val="16"/>
              </w:rPr>
              <w:t>1.2</w:t>
            </w:r>
          </w:p>
        </w:tc>
      </w:tr>
      <w:tr w:rsidR="009E64B7" w:rsidRPr="009E64B7" w14:paraId="65FECBE1"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F88C1B6" w14:textId="77777777" w:rsidR="009E64B7" w:rsidRPr="009E64B7" w:rsidRDefault="009E64B7" w:rsidP="00A80BC9">
            <w:pPr>
              <w:pStyle w:val="TableTextCentered"/>
              <w:jc w:val="left"/>
              <w:rPr>
                <w:szCs w:val="16"/>
              </w:rPr>
            </w:pPr>
            <w:proofErr w:type="spellStart"/>
            <w:r w:rsidRPr="009E64B7">
              <w:rPr>
                <w:szCs w:val="16"/>
              </w:rPr>
              <w:t>v_sdl_profile_nw_</w:t>
            </w:r>
            <w:proofErr w:type="gramStart"/>
            <w:r w:rsidRPr="009E64B7">
              <w:rPr>
                <w:szCs w:val="16"/>
              </w:rPr>
              <w:t>types.vw</w:t>
            </w:r>
            <w:proofErr w:type="spellEnd"/>
            <w:proofErr w:type="gram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1C7C420E" w14:textId="77777777" w:rsidR="009E64B7" w:rsidRPr="009E64B7" w:rsidRDefault="009E64B7" w:rsidP="00A80BC9">
            <w:pPr>
              <w:pStyle w:val="TableTextCentered"/>
              <w:jc w:val="left"/>
              <w:rPr>
                <w:szCs w:val="16"/>
              </w:rPr>
            </w:pPr>
            <w:r w:rsidRPr="009E64B7">
              <w:rPr>
                <w:szCs w:val="16"/>
              </w:rPr>
              <w:t>1.2</w:t>
            </w:r>
          </w:p>
        </w:tc>
      </w:tr>
      <w:tr w:rsidR="009E64B7" w:rsidRPr="009E64B7" w14:paraId="3221DACF"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7AE06ACD" w14:textId="77777777" w:rsidR="009E64B7" w:rsidRPr="009E64B7" w:rsidRDefault="009E64B7" w:rsidP="00A80BC9">
            <w:pPr>
              <w:pStyle w:val="TableTextCentered"/>
              <w:jc w:val="left"/>
              <w:rPr>
                <w:szCs w:val="16"/>
              </w:rPr>
            </w:pPr>
            <w:proofErr w:type="spellStart"/>
            <w:r w:rsidRPr="009E64B7">
              <w:rPr>
                <w:szCs w:val="16"/>
              </w:rPr>
              <w:t>v_sdl_wip_</w:t>
            </w:r>
            <w:proofErr w:type="gramStart"/>
            <w:r w:rsidRPr="009E64B7">
              <w:rPr>
                <w:szCs w:val="16"/>
              </w:rPr>
              <w:t>nodes.vw</w:t>
            </w:r>
            <w:proofErr w:type="spellEnd"/>
            <w:proofErr w:type="gram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0E6E222D" w14:textId="77777777" w:rsidR="009E64B7" w:rsidRPr="009E64B7" w:rsidRDefault="009E64B7" w:rsidP="00A80BC9">
            <w:pPr>
              <w:pStyle w:val="TableTextCentered"/>
              <w:jc w:val="left"/>
              <w:rPr>
                <w:szCs w:val="16"/>
              </w:rPr>
            </w:pPr>
            <w:r w:rsidRPr="009E64B7">
              <w:rPr>
                <w:szCs w:val="16"/>
              </w:rPr>
              <w:t>1.1</w:t>
            </w:r>
          </w:p>
        </w:tc>
      </w:tr>
      <w:tr w:rsidR="009E64B7" w:rsidRPr="009E64B7" w14:paraId="2E9AB747"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7D41575" w14:textId="77777777" w:rsidR="009E64B7" w:rsidRPr="009E64B7" w:rsidRDefault="009E64B7" w:rsidP="00A80BC9">
            <w:pPr>
              <w:pStyle w:val="TableTextCentered"/>
              <w:jc w:val="left"/>
              <w:rPr>
                <w:szCs w:val="16"/>
              </w:rPr>
            </w:pPr>
            <w:proofErr w:type="spellStart"/>
            <w:r w:rsidRPr="009E64B7">
              <w:rPr>
                <w:szCs w:val="16"/>
              </w:rPr>
              <w:t>v_sdl_actual_load_</w:t>
            </w:r>
            <w:proofErr w:type="gramStart"/>
            <w:r w:rsidRPr="009E64B7">
              <w:rPr>
                <w:szCs w:val="16"/>
              </w:rPr>
              <w:t>data.vw</w:t>
            </w:r>
            <w:proofErr w:type="spellEnd"/>
            <w:proofErr w:type="gram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E4816AC" w14:textId="77777777" w:rsidR="009E64B7" w:rsidRPr="009E64B7" w:rsidRDefault="009E64B7" w:rsidP="00A80BC9">
            <w:pPr>
              <w:pStyle w:val="TableTextCentered"/>
              <w:jc w:val="left"/>
              <w:rPr>
                <w:szCs w:val="16"/>
              </w:rPr>
            </w:pPr>
            <w:r w:rsidRPr="009E64B7">
              <w:rPr>
                <w:szCs w:val="16"/>
              </w:rPr>
              <w:t>1.0</w:t>
            </w:r>
          </w:p>
        </w:tc>
      </w:tr>
      <w:tr w:rsidR="009E64B7" w:rsidRPr="009E64B7" w14:paraId="37907EBF"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0075DCC3" w14:textId="77777777" w:rsidR="009E64B7" w:rsidRPr="009E64B7" w:rsidRDefault="009E64B7" w:rsidP="00A80BC9">
            <w:pPr>
              <w:pStyle w:val="TableTextCentered"/>
              <w:jc w:val="left"/>
              <w:rPr>
                <w:szCs w:val="16"/>
              </w:rPr>
            </w:pPr>
            <w:proofErr w:type="spellStart"/>
            <w:r w:rsidRPr="009E64B7">
              <w:rPr>
                <w:szCs w:val="16"/>
              </w:rPr>
              <w:t>v_sdl_attrib_validation_</w:t>
            </w:r>
            <w:proofErr w:type="gramStart"/>
            <w:r w:rsidRPr="009E64B7">
              <w:rPr>
                <w:szCs w:val="16"/>
              </w:rPr>
              <w:t>result.vw</w:t>
            </w:r>
            <w:proofErr w:type="spellEnd"/>
            <w:proofErr w:type="gram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44A2E0A2" w14:textId="77777777" w:rsidR="009E64B7" w:rsidRPr="009E64B7" w:rsidRDefault="009E64B7" w:rsidP="00A80BC9">
            <w:pPr>
              <w:pStyle w:val="TableTextCentered"/>
              <w:jc w:val="left"/>
              <w:rPr>
                <w:szCs w:val="16"/>
              </w:rPr>
            </w:pPr>
            <w:r w:rsidRPr="009E64B7">
              <w:rPr>
                <w:szCs w:val="16"/>
              </w:rPr>
              <w:t>1.1</w:t>
            </w:r>
          </w:p>
        </w:tc>
      </w:tr>
      <w:tr w:rsidR="009E64B7" w:rsidRPr="009E64B7" w14:paraId="40C22B0F"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3D5B26CD" w14:textId="77777777" w:rsidR="009E64B7" w:rsidRPr="009E64B7" w:rsidRDefault="009E64B7" w:rsidP="00A80BC9">
            <w:pPr>
              <w:pStyle w:val="TableTextCentered"/>
              <w:jc w:val="left"/>
              <w:rPr>
                <w:szCs w:val="16"/>
              </w:rPr>
            </w:pPr>
            <w:proofErr w:type="spellStart"/>
            <w:r w:rsidRPr="009E64B7">
              <w:rPr>
                <w:szCs w:val="16"/>
              </w:rPr>
              <w:t>v_sdl_transferred_</w:t>
            </w:r>
            <w:proofErr w:type="gramStart"/>
            <w:r w:rsidRPr="009E64B7">
              <w:rPr>
                <w:szCs w:val="16"/>
              </w:rPr>
              <w:t>datums.vw</w:t>
            </w:r>
            <w:proofErr w:type="spellEnd"/>
            <w:proofErr w:type="gram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6CEC4FE6" w14:textId="77777777" w:rsidR="009E64B7" w:rsidRPr="009E64B7" w:rsidRDefault="009E64B7" w:rsidP="00A80BC9">
            <w:pPr>
              <w:pStyle w:val="TableTextCentered"/>
              <w:jc w:val="left"/>
              <w:rPr>
                <w:szCs w:val="16"/>
              </w:rPr>
            </w:pPr>
            <w:r w:rsidRPr="009E64B7">
              <w:rPr>
                <w:szCs w:val="16"/>
              </w:rPr>
              <w:t>1.0</w:t>
            </w:r>
          </w:p>
        </w:tc>
      </w:tr>
      <w:tr w:rsidR="009E64B7" w:rsidRPr="009E64B7" w14:paraId="1CBD4C3E"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73FAA5B4" w14:textId="77777777" w:rsidR="009E64B7" w:rsidRPr="009E64B7" w:rsidRDefault="009E64B7" w:rsidP="00A80BC9">
            <w:pPr>
              <w:pStyle w:val="TableTextCentered"/>
              <w:jc w:val="left"/>
              <w:rPr>
                <w:szCs w:val="16"/>
              </w:rPr>
            </w:pPr>
            <w:proofErr w:type="spellStart"/>
            <w:r w:rsidRPr="009E64B7">
              <w:rPr>
                <w:szCs w:val="16"/>
              </w:rPr>
              <w:t>nm_sdo.pkh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1B3E0A0" w14:textId="77777777" w:rsidR="009E64B7" w:rsidRPr="009E64B7" w:rsidRDefault="009E64B7" w:rsidP="00A80BC9">
            <w:pPr>
              <w:pStyle w:val="TableTextCentered"/>
              <w:jc w:val="left"/>
              <w:rPr>
                <w:szCs w:val="16"/>
              </w:rPr>
            </w:pPr>
            <w:r w:rsidRPr="009E64B7">
              <w:rPr>
                <w:szCs w:val="16"/>
              </w:rPr>
              <w:t>1.8</w:t>
            </w:r>
          </w:p>
        </w:tc>
      </w:tr>
      <w:tr w:rsidR="004758CE" w:rsidRPr="009E64B7" w14:paraId="24C57475"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3AD3263E" w14:textId="6CCB03EC" w:rsidR="004758CE" w:rsidRPr="009E64B7" w:rsidRDefault="004758CE" w:rsidP="00A80BC9">
            <w:pPr>
              <w:pStyle w:val="TableTextCentered"/>
              <w:jc w:val="left"/>
              <w:rPr>
                <w:szCs w:val="16"/>
              </w:rPr>
            </w:pPr>
            <w:proofErr w:type="spellStart"/>
            <w:r w:rsidRPr="009E64B7">
              <w:rPr>
                <w:szCs w:val="16"/>
              </w:rPr>
              <w:t>nm_sdo_geom.pk</w:t>
            </w:r>
            <w:r>
              <w:rPr>
                <w:szCs w:val="16"/>
              </w:rPr>
              <w:t>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516EDA9C" w14:textId="040E29ED" w:rsidR="004758CE" w:rsidRPr="009E64B7" w:rsidRDefault="004758CE" w:rsidP="00A80BC9">
            <w:pPr>
              <w:pStyle w:val="TableTextCentered"/>
              <w:jc w:val="left"/>
              <w:rPr>
                <w:szCs w:val="16"/>
              </w:rPr>
            </w:pPr>
            <w:r>
              <w:rPr>
                <w:szCs w:val="16"/>
              </w:rPr>
              <w:t>1.1</w:t>
            </w:r>
          </w:p>
        </w:tc>
      </w:tr>
      <w:tr w:rsidR="009E64B7" w:rsidRPr="009E64B7" w14:paraId="39E92303"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2522B294" w14:textId="77777777" w:rsidR="009E64B7" w:rsidRPr="009E64B7" w:rsidRDefault="009E64B7" w:rsidP="00A80BC9">
            <w:pPr>
              <w:pStyle w:val="TableTextCentered"/>
              <w:jc w:val="left"/>
              <w:rPr>
                <w:szCs w:val="16"/>
              </w:rPr>
            </w:pPr>
            <w:proofErr w:type="spellStart"/>
            <w:r w:rsidRPr="009E64B7">
              <w:rPr>
                <w:szCs w:val="16"/>
              </w:rPr>
              <w:t>sdo_lrs.pkh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3F299941" w14:textId="77777777" w:rsidR="009E64B7" w:rsidRPr="009E64B7" w:rsidRDefault="009E64B7" w:rsidP="00A80BC9">
            <w:pPr>
              <w:pStyle w:val="TableTextCentered"/>
              <w:jc w:val="left"/>
              <w:rPr>
                <w:szCs w:val="16"/>
              </w:rPr>
            </w:pPr>
            <w:r w:rsidRPr="009E64B7">
              <w:rPr>
                <w:szCs w:val="16"/>
              </w:rPr>
              <w:t>1.5</w:t>
            </w:r>
          </w:p>
        </w:tc>
      </w:tr>
      <w:tr w:rsidR="009E64B7" w:rsidRPr="009E64B7" w14:paraId="16824052"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3FF1001C" w14:textId="77777777" w:rsidR="009E64B7" w:rsidRPr="009E64B7" w:rsidRDefault="009E64B7" w:rsidP="00A80BC9">
            <w:pPr>
              <w:pStyle w:val="TableTextCentered"/>
              <w:jc w:val="left"/>
              <w:rPr>
                <w:szCs w:val="16"/>
              </w:rPr>
            </w:pPr>
            <w:proofErr w:type="spellStart"/>
            <w:r w:rsidRPr="009E64B7">
              <w:rPr>
                <w:szCs w:val="16"/>
              </w:rPr>
              <w:t>sdl_audit.pkh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1B9DF9BB" w14:textId="77777777" w:rsidR="009E64B7" w:rsidRPr="009E64B7" w:rsidRDefault="009E64B7" w:rsidP="00A80BC9">
            <w:pPr>
              <w:pStyle w:val="TableTextCentered"/>
              <w:jc w:val="left"/>
              <w:rPr>
                <w:szCs w:val="16"/>
              </w:rPr>
            </w:pPr>
            <w:r w:rsidRPr="009E64B7">
              <w:rPr>
                <w:szCs w:val="16"/>
              </w:rPr>
              <w:t>1.1</w:t>
            </w:r>
          </w:p>
        </w:tc>
      </w:tr>
      <w:tr w:rsidR="009E64B7" w:rsidRPr="009E64B7" w14:paraId="3BC40C1D"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1DEA44E9" w14:textId="77777777" w:rsidR="009E64B7" w:rsidRPr="009E64B7" w:rsidRDefault="009E64B7" w:rsidP="00A80BC9">
            <w:pPr>
              <w:pStyle w:val="TableTextCentered"/>
              <w:jc w:val="left"/>
              <w:rPr>
                <w:szCs w:val="16"/>
              </w:rPr>
            </w:pPr>
            <w:proofErr w:type="spellStart"/>
            <w:r w:rsidRPr="009E64B7">
              <w:rPr>
                <w:szCs w:val="16"/>
              </w:rPr>
              <w:t>sdl_ddl.pkh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3F625E2F" w14:textId="77777777" w:rsidR="009E64B7" w:rsidRPr="009E64B7" w:rsidRDefault="009E64B7" w:rsidP="00A80BC9">
            <w:pPr>
              <w:pStyle w:val="TableTextCentered"/>
              <w:jc w:val="left"/>
              <w:rPr>
                <w:szCs w:val="16"/>
              </w:rPr>
            </w:pPr>
            <w:r w:rsidRPr="009E64B7">
              <w:rPr>
                <w:szCs w:val="16"/>
              </w:rPr>
              <w:t>1.2</w:t>
            </w:r>
          </w:p>
        </w:tc>
      </w:tr>
      <w:tr w:rsidR="009E64B7" w:rsidRPr="009E64B7" w14:paraId="552B457D"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6B11829C" w14:textId="77777777" w:rsidR="009E64B7" w:rsidRPr="009E64B7" w:rsidRDefault="009E64B7" w:rsidP="00A80BC9">
            <w:pPr>
              <w:pStyle w:val="TableTextCentered"/>
              <w:jc w:val="left"/>
              <w:rPr>
                <w:szCs w:val="16"/>
              </w:rPr>
            </w:pPr>
            <w:proofErr w:type="spellStart"/>
            <w:r w:rsidRPr="009E64B7">
              <w:rPr>
                <w:szCs w:val="16"/>
              </w:rPr>
              <w:t>sdl_process.pkh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19CC7EDB" w14:textId="77777777" w:rsidR="009E64B7" w:rsidRPr="009E64B7" w:rsidRDefault="009E64B7" w:rsidP="00A80BC9">
            <w:pPr>
              <w:pStyle w:val="TableTextCentered"/>
              <w:jc w:val="left"/>
              <w:rPr>
                <w:szCs w:val="16"/>
              </w:rPr>
            </w:pPr>
            <w:r w:rsidRPr="009E64B7">
              <w:rPr>
                <w:szCs w:val="16"/>
              </w:rPr>
              <w:t>1.3</w:t>
            </w:r>
          </w:p>
        </w:tc>
      </w:tr>
      <w:tr w:rsidR="009E64B7" w:rsidRPr="009E64B7" w14:paraId="23008BD9"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7815B382" w14:textId="77777777" w:rsidR="009E64B7" w:rsidRPr="009E64B7" w:rsidRDefault="009E64B7" w:rsidP="00A80BC9">
            <w:pPr>
              <w:pStyle w:val="TableTextCentered"/>
              <w:jc w:val="left"/>
              <w:rPr>
                <w:szCs w:val="16"/>
              </w:rPr>
            </w:pPr>
            <w:proofErr w:type="spellStart"/>
            <w:r w:rsidRPr="009E64B7">
              <w:rPr>
                <w:szCs w:val="16"/>
              </w:rPr>
              <w:t>sdl_stats.pkh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3948007" w14:textId="77777777" w:rsidR="009E64B7" w:rsidRPr="009E64B7" w:rsidRDefault="009E64B7" w:rsidP="00A80BC9">
            <w:pPr>
              <w:pStyle w:val="TableTextCentered"/>
              <w:jc w:val="left"/>
              <w:rPr>
                <w:szCs w:val="16"/>
              </w:rPr>
            </w:pPr>
            <w:r w:rsidRPr="009E64B7">
              <w:rPr>
                <w:szCs w:val="16"/>
              </w:rPr>
              <w:t>1.3</w:t>
            </w:r>
          </w:p>
        </w:tc>
      </w:tr>
      <w:tr w:rsidR="009E64B7" w:rsidRPr="009E64B7" w14:paraId="2F44DACA"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6701CEAF" w14:textId="77777777" w:rsidR="009E64B7" w:rsidRPr="009E64B7" w:rsidRDefault="009E64B7" w:rsidP="00A80BC9">
            <w:pPr>
              <w:pStyle w:val="TableTextCentered"/>
              <w:jc w:val="left"/>
              <w:rPr>
                <w:szCs w:val="16"/>
              </w:rPr>
            </w:pPr>
            <w:proofErr w:type="spellStart"/>
            <w:r w:rsidRPr="009E64B7">
              <w:rPr>
                <w:szCs w:val="16"/>
              </w:rPr>
              <w:t>sdl_topo.pkh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4B62FB05" w14:textId="77777777" w:rsidR="009E64B7" w:rsidRPr="009E64B7" w:rsidRDefault="009E64B7" w:rsidP="00A80BC9">
            <w:pPr>
              <w:pStyle w:val="TableTextCentered"/>
              <w:jc w:val="left"/>
              <w:rPr>
                <w:szCs w:val="16"/>
              </w:rPr>
            </w:pPr>
            <w:r w:rsidRPr="009E64B7">
              <w:rPr>
                <w:szCs w:val="16"/>
              </w:rPr>
              <w:t>1.3</w:t>
            </w:r>
          </w:p>
        </w:tc>
      </w:tr>
      <w:tr w:rsidR="009E64B7" w:rsidRPr="009E64B7" w14:paraId="5FE43806"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7F8A4767" w14:textId="77777777" w:rsidR="009E64B7" w:rsidRPr="009E64B7" w:rsidRDefault="009E64B7" w:rsidP="00A80BC9">
            <w:pPr>
              <w:pStyle w:val="TableTextCentered"/>
              <w:jc w:val="left"/>
              <w:rPr>
                <w:szCs w:val="16"/>
              </w:rPr>
            </w:pPr>
            <w:proofErr w:type="spellStart"/>
            <w:r w:rsidRPr="009E64B7">
              <w:rPr>
                <w:szCs w:val="16"/>
              </w:rPr>
              <w:t>sdl_transfer.pkh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6E23A51" w14:textId="77777777" w:rsidR="009E64B7" w:rsidRPr="009E64B7" w:rsidRDefault="009E64B7" w:rsidP="00A80BC9">
            <w:pPr>
              <w:pStyle w:val="TableTextCentered"/>
              <w:jc w:val="left"/>
              <w:rPr>
                <w:szCs w:val="16"/>
              </w:rPr>
            </w:pPr>
            <w:r w:rsidRPr="009E64B7">
              <w:rPr>
                <w:szCs w:val="16"/>
              </w:rPr>
              <w:t>1.2</w:t>
            </w:r>
          </w:p>
        </w:tc>
      </w:tr>
      <w:tr w:rsidR="009E64B7" w:rsidRPr="009E64B7" w14:paraId="170B8020"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1462F19" w14:textId="77777777" w:rsidR="009E64B7" w:rsidRPr="009E64B7" w:rsidRDefault="009E64B7" w:rsidP="00A80BC9">
            <w:pPr>
              <w:pStyle w:val="TableTextCentered"/>
              <w:jc w:val="left"/>
              <w:rPr>
                <w:szCs w:val="16"/>
              </w:rPr>
            </w:pPr>
            <w:proofErr w:type="spellStart"/>
            <w:r w:rsidRPr="009E64B7">
              <w:rPr>
                <w:szCs w:val="16"/>
              </w:rPr>
              <w:t>sdl_validate.pkh</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0C89A1A9" w14:textId="77777777" w:rsidR="009E64B7" w:rsidRPr="009E64B7" w:rsidRDefault="009E64B7" w:rsidP="00A80BC9">
            <w:pPr>
              <w:pStyle w:val="TableTextCentered"/>
              <w:jc w:val="left"/>
              <w:rPr>
                <w:szCs w:val="16"/>
              </w:rPr>
            </w:pPr>
            <w:r w:rsidRPr="009E64B7">
              <w:rPr>
                <w:szCs w:val="16"/>
              </w:rPr>
              <w:t>1.6</w:t>
            </w:r>
          </w:p>
        </w:tc>
      </w:tr>
      <w:tr w:rsidR="009E64B7" w:rsidRPr="009E64B7" w14:paraId="48525CD1"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2F3F1A27" w14:textId="0C6A5AFC" w:rsidR="009E64B7" w:rsidRPr="009E64B7" w:rsidRDefault="009E64B7" w:rsidP="00A80BC9">
            <w:pPr>
              <w:pStyle w:val="TableTextCentered"/>
              <w:jc w:val="left"/>
              <w:rPr>
                <w:szCs w:val="16"/>
              </w:rPr>
            </w:pPr>
            <w:proofErr w:type="spellStart"/>
            <w:r w:rsidRPr="009E64B7">
              <w:rPr>
                <w:szCs w:val="16"/>
              </w:rPr>
              <w:t>nm_sdo.pk</w:t>
            </w:r>
            <w:r w:rsidR="0042503E">
              <w:rPr>
                <w:szCs w:val="16"/>
              </w:rPr>
              <w:t>w</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22DB0B6F" w14:textId="77777777" w:rsidR="009E64B7" w:rsidRPr="009E64B7" w:rsidRDefault="009E64B7" w:rsidP="00A80BC9">
            <w:pPr>
              <w:pStyle w:val="TableTextCentered"/>
              <w:jc w:val="left"/>
              <w:rPr>
                <w:szCs w:val="16"/>
              </w:rPr>
            </w:pPr>
            <w:r w:rsidRPr="009E64B7">
              <w:rPr>
                <w:szCs w:val="16"/>
              </w:rPr>
              <w:t>1.26</w:t>
            </w:r>
          </w:p>
        </w:tc>
      </w:tr>
      <w:tr w:rsidR="009E64B7" w:rsidRPr="009E64B7" w14:paraId="73E5914C"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1ABFA04F" w14:textId="39A16669" w:rsidR="009E64B7" w:rsidRPr="009E64B7" w:rsidRDefault="009E64B7" w:rsidP="00A80BC9">
            <w:pPr>
              <w:pStyle w:val="TableTextCentered"/>
              <w:jc w:val="left"/>
              <w:rPr>
                <w:szCs w:val="16"/>
              </w:rPr>
            </w:pPr>
            <w:proofErr w:type="spellStart"/>
            <w:r w:rsidRPr="009E64B7">
              <w:rPr>
                <w:szCs w:val="16"/>
              </w:rPr>
              <w:t>nm_sdo_geom.pk</w:t>
            </w:r>
            <w:r w:rsidR="0042503E">
              <w:rPr>
                <w:szCs w:val="16"/>
              </w:rPr>
              <w:t>w</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4475BD22" w14:textId="77777777" w:rsidR="009E64B7" w:rsidRPr="009E64B7" w:rsidRDefault="009E64B7" w:rsidP="00A80BC9">
            <w:pPr>
              <w:pStyle w:val="TableTextCentered"/>
              <w:jc w:val="left"/>
              <w:rPr>
                <w:szCs w:val="16"/>
              </w:rPr>
            </w:pPr>
            <w:r w:rsidRPr="009E64B7">
              <w:rPr>
                <w:szCs w:val="16"/>
              </w:rPr>
              <w:t>1.5</w:t>
            </w:r>
          </w:p>
        </w:tc>
      </w:tr>
      <w:tr w:rsidR="009E64B7" w:rsidRPr="009E64B7" w14:paraId="7CF6F088"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4904098B" w14:textId="3F3D8CA0" w:rsidR="009E64B7" w:rsidRPr="009E64B7" w:rsidRDefault="009E64B7" w:rsidP="00A80BC9">
            <w:pPr>
              <w:pStyle w:val="TableTextCentered"/>
              <w:jc w:val="left"/>
              <w:rPr>
                <w:szCs w:val="16"/>
              </w:rPr>
            </w:pPr>
            <w:proofErr w:type="spellStart"/>
            <w:r w:rsidRPr="009E64B7">
              <w:rPr>
                <w:szCs w:val="16"/>
              </w:rPr>
              <w:t>sdo_lrs.pk</w:t>
            </w:r>
            <w:r w:rsidR="0042503E">
              <w:rPr>
                <w:szCs w:val="16"/>
              </w:rPr>
              <w:t>w</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3AEEF9EE" w14:textId="77777777" w:rsidR="009E64B7" w:rsidRPr="009E64B7" w:rsidRDefault="009E64B7" w:rsidP="00A80BC9">
            <w:pPr>
              <w:pStyle w:val="TableTextCentered"/>
              <w:jc w:val="left"/>
              <w:rPr>
                <w:szCs w:val="16"/>
              </w:rPr>
            </w:pPr>
            <w:r w:rsidRPr="009E64B7">
              <w:rPr>
                <w:szCs w:val="16"/>
              </w:rPr>
              <w:t>1.7</w:t>
            </w:r>
          </w:p>
        </w:tc>
      </w:tr>
      <w:tr w:rsidR="009E64B7" w:rsidRPr="009E64B7" w14:paraId="4E5D7A40"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28767FC7" w14:textId="7AC52779" w:rsidR="009E64B7" w:rsidRPr="009E64B7" w:rsidRDefault="009E64B7" w:rsidP="00A80BC9">
            <w:pPr>
              <w:pStyle w:val="TableTextCentered"/>
              <w:jc w:val="left"/>
              <w:rPr>
                <w:szCs w:val="16"/>
              </w:rPr>
            </w:pPr>
            <w:proofErr w:type="spellStart"/>
            <w:r w:rsidRPr="009E64B7">
              <w:rPr>
                <w:szCs w:val="16"/>
              </w:rPr>
              <w:t>sdl_audit.pk</w:t>
            </w:r>
            <w:r w:rsidR="0042503E">
              <w:rPr>
                <w:szCs w:val="16"/>
              </w:rPr>
              <w:t>w</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6510BE32" w14:textId="77777777" w:rsidR="009E64B7" w:rsidRPr="009E64B7" w:rsidRDefault="009E64B7" w:rsidP="00A80BC9">
            <w:pPr>
              <w:pStyle w:val="TableTextCentered"/>
              <w:jc w:val="left"/>
              <w:rPr>
                <w:szCs w:val="16"/>
              </w:rPr>
            </w:pPr>
            <w:r w:rsidRPr="009E64B7">
              <w:rPr>
                <w:szCs w:val="16"/>
              </w:rPr>
              <w:t>1.3</w:t>
            </w:r>
          </w:p>
        </w:tc>
      </w:tr>
      <w:tr w:rsidR="009E64B7" w:rsidRPr="009E64B7" w14:paraId="31A5F637"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7327CD47" w14:textId="44B3EC28" w:rsidR="009E64B7" w:rsidRPr="009E64B7" w:rsidRDefault="009E64B7" w:rsidP="00A80BC9">
            <w:pPr>
              <w:pStyle w:val="TableTextCentered"/>
              <w:jc w:val="left"/>
              <w:rPr>
                <w:szCs w:val="16"/>
              </w:rPr>
            </w:pPr>
            <w:proofErr w:type="spellStart"/>
            <w:r w:rsidRPr="009E64B7">
              <w:rPr>
                <w:szCs w:val="16"/>
              </w:rPr>
              <w:t>sdl_ddl.pk</w:t>
            </w:r>
            <w:r w:rsidR="009D53EE">
              <w:rPr>
                <w:szCs w:val="16"/>
              </w:rPr>
              <w:t>w</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58FB0970" w14:textId="77777777" w:rsidR="009E64B7" w:rsidRPr="009E64B7" w:rsidRDefault="009E64B7" w:rsidP="00A80BC9">
            <w:pPr>
              <w:pStyle w:val="TableTextCentered"/>
              <w:jc w:val="left"/>
              <w:rPr>
                <w:szCs w:val="16"/>
              </w:rPr>
            </w:pPr>
            <w:r w:rsidRPr="009E64B7">
              <w:rPr>
                <w:szCs w:val="16"/>
              </w:rPr>
              <w:t>1.26</w:t>
            </w:r>
          </w:p>
        </w:tc>
      </w:tr>
      <w:tr w:rsidR="009E64B7" w:rsidRPr="009E64B7" w14:paraId="19FEA0FB"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46E35E5E" w14:textId="4B9B389F" w:rsidR="009E64B7" w:rsidRPr="009E64B7" w:rsidRDefault="009E64B7" w:rsidP="00A80BC9">
            <w:pPr>
              <w:pStyle w:val="TableTextCentered"/>
              <w:jc w:val="left"/>
              <w:rPr>
                <w:szCs w:val="16"/>
              </w:rPr>
            </w:pPr>
            <w:proofErr w:type="spellStart"/>
            <w:r w:rsidRPr="009E64B7">
              <w:rPr>
                <w:szCs w:val="16"/>
              </w:rPr>
              <w:t>sdl_process.pk</w:t>
            </w:r>
            <w:r w:rsidR="009D53EE">
              <w:rPr>
                <w:szCs w:val="16"/>
              </w:rPr>
              <w:t>w</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1BA81371" w14:textId="77777777" w:rsidR="009E64B7" w:rsidRPr="009E64B7" w:rsidRDefault="009E64B7" w:rsidP="00A80BC9">
            <w:pPr>
              <w:pStyle w:val="TableTextCentered"/>
              <w:jc w:val="left"/>
              <w:rPr>
                <w:szCs w:val="16"/>
              </w:rPr>
            </w:pPr>
            <w:r w:rsidRPr="009E64B7">
              <w:rPr>
                <w:szCs w:val="16"/>
              </w:rPr>
              <w:t>1.5</w:t>
            </w:r>
          </w:p>
        </w:tc>
      </w:tr>
      <w:tr w:rsidR="009E64B7" w:rsidRPr="009E64B7" w14:paraId="6A2A72B3"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872893C" w14:textId="0694D29C" w:rsidR="009E64B7" w:rsidRPr="009E64B7" w:rsidRDefault="009E64B7" w:rsidP="00A80BC9">
            <w:pPr>
              <w:pStyle w:val="TableTextCentered"/>
              <w:jc w:val="left"/>
              <w:rPr>
                <w:szCs w:val="16"/>
              </w:rPr>
            </w:pPr>
            <w:proofErr w:type="spellStart"/>
            <w:r w:rsidRPr="009E64B7">
              <w:rPr>
                <w:szCs w:val="16"/>
              </w:rPr>
              <w:lastRenderedPageBreak/>
              <w:t>sdl_stats.pk</w:t>
            </w:r>
            <w:r w:rsidR="009D53EE">
              <w:rPr>
                <w:szCs w:val="16"/>
              </w:rPr>
              <w:t>w</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3D07AAA6" w14:textId="77777777" w:rsidR="009E64B7" w:rsidRPr="009E64B7" w:rsidRDefault="009E64B7" w:rsidP="00A80BC9">
            <w:pPr>
              <w:pStyle w:val="TableTextCentered"/>
              <w:jc w:val="left"/>
              <w:rPr>
                <w:szCs w:val="16"/>
              </w:rPr>
            </w:pPr>
            <w:r w:rsidRPr="009E64B7">
              <w:rPr>
                <w:szCs w:val="16"/>
              </w:rPr>
              <w:t>1.4</w:t>
            </w:r>
          </w:p>
        </w:tc>
      </w:tr>
      <w:tr w:rsidR="009E64B7" w:rsidRPr="009E64B7" w14:paraId="08EE16DA"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797F3968" w14:textId="21E42B43" w:rsidR="009E64B7" w:rsidRPr="009E64B7" w:rsidRDefault="009E64B7" w:rsidP="00A80BC9">
            <w:pPr>
              <w:pStyle w:val="TableTextCentered"/>
              <w:jc w:val="left"/>
              <w:rPr>
                <w:szCs w:val="16"/>
              </w:rPr>
            </w:pPr>
            <w:proofErr w:type="spellStart"/>
            <w:r w:rsidRPr="009E64B7">
              <w:rPr>
                <w:szCs w:val="16"/>
              </w:rPr>
              <w:t>sdl_topo.pk</w:t>
            </w:r>
            <w:r w:rsidR="009D53EE">
              <w:rPr>
                <w:szCs w:val="16"/>
              </w:rPr>
              <w:t>w</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20CA38B4" w14:textId="77777777" w:rsidR="009E64B7" w:rsidRPr="009E64B7" w:rsidRDefault="009E64B7" w:rsidP="00A80BC9">
            <w:pPr>
              <w:pStyle w:val="TableTextCentered"/>
              <w:jc w:val="left"/>
              <w:rPr>
                <w:szCs w:val="16"/>
              </w:rPr>
            </w:pPr>
            <w:r w:rsidRPr="009E64B7">
              <w:rPr>
                <w:szCs w:val="16"/>
              </w:rPr>
              <w:t>1.8</w:t>
            </w:r>
          </w:p>
        </w:tc>
      </w:tr>
      <w:tr w:rsidR="009E64B7" w:rsidRPr="009E64B7" w14:paraId="7925F499"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30EF6B49" w14:textId="724D3CDE" w:rsidR="009E64B7" w:rsidRPr="009E64B7" w:rsidRDefault="009E64B7" w:rsidP="00A80BC9">
            <w:pPr>
              <w:pStyle w:val="TableTextCentered"/>
              <w:jc w:val="left"/>
              <w:rPr>
                <w:szCs w:val="16"/>
              </w:rPr>
            </w:pPr>
            <w:proofErr w:type="spellStart"/>
            <w:r w:rsidRPr="009E64B7">
              <w:rPr>
                <w:szCs w:val="16"/>
              </w:rPr>
              <w:t>sdl_transfer.pk</w:t>
            </w:r>
            <w:r w:rsidR="009D53EE">
              <w:rPr>
                <w:szCs w:val="16"/>
              </w:rPr>
              <w:t>w</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6BF38AEF" w14:textId="77777777" w:rsidR="009E64B7" w:rsidRPr="009E64B7" w:rsidRDefault="009E64B7" w:rsidP="00A80BC9">
            <w:pPr>
              <w:pStyle w:val="TableTextCentered"/>
              <w:jc w:val="left"/>
              <w:rPr>
                <w:szCs w:val="16"/>
              </w:rPr>
            </w:pPr>
            <w:r w:rsidRPr="009E64B7">
              <w:rPr>
                <w:szCs w:val="16"/>
              </w:rPr>
              <w:t>1.9</w:t>
            </w:r>
          </w:p>
        </w:tc>
      </w:tr>
      <w:tr w:rsidR="009E64B7" w:rsidRPr="009E64B7" w14:paraId="41D2E6DE"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40258280" w14:textId="04346080" w:rsidR="009E64B7" w:rsidRPr="009E64B7" w:rsidRDefault="009E64B7" w:rsidP="00A80BC9">
            <w:pPr>
              <w:pStyle w:val="TableTextCentered"/>
              <w:jc w:val="left"/>
              <w:rPr>
                <w:szCs w:val="16"/>
              </w:rPr>
            </w:pPr>
            <w:proofErr w:type="spellStart"/>
            <w:r w:rsidRPr="009E64B7">
              <w:rPr>
                <w:szCs w:val="16"/>
              </w:rPr>
              <w:t>sdl_validate.pk</w:t>
            </w:r>
            <w:r w:rsidR="009D53EE">
              <w:rPr>
                <w:szCs w:val="16"/>
              </w:rPr>
              <w:t>w</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A0C3825" w14:textId="77777777" w:rsidR="009E64B7" w:rsidRPr="009E64B7" w:rsidRDefault="009E64B7" w:rsidP="00A80BC9">
            <w:pPr>
              <w:pStyle w:val="TableTextCentered"/>
              <w:jc w:val="left"/>
              <w:rPr>
                <w:szCs w:val="16"/>
              </w:rPr>
            </w:pPr>
            <w:r w:rsidRPr="009E64B7">
              <w:rPr>
                <w:szCs w:val="16"/>
              </w:rPr>
              <w:t>1.12</w:t>
            </w:r>
          </w:p>
        </w:tc>
      </w:tr>
      <w:tr w:rsidR="009E64B7" w:rsidRPr="009E64B7" w14:paraId="2881E253"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2EF9D34" w14:textId="77777777" w:rsidR="009E64B7" w:rsidRPr="009E64B7" w:rsidRDefault="009E64B7" w:rsidP="00A80BC9">
            <w:pPr>
              <w:pStyle w:val="TableTextCentered"/>
              <w:jc w:val="left"/>
              <w:rPr>
                <w:szCs w:val="16"/>
              </w:rPr>
            </w:pPr>
            <w:proofErr w:type="spellStart"/>
            <w:r w:rsidRPr="009E64B7">
              <w:rPr>
                <w:szCs w:val="16"/>
              </w:rPr>
              <w:t>sdl_metadata_upg.sql</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4D6EA377" w14:textId="77777777" w:rsidR="009E64B7" w:rsidRPr="009E64B7" w:rsidRDefault="009E64B7" w:rsidP="00A80BC9">
            <w:pPr>
              <w:pStyle w:val="TableTextCentered"/>
              <w:jc w:val="left"/>
              <w:rPr>
                <w:szCs w:val="16"/>
              </w:rPr>
            </w:pPr>
            <w:r w:rsidRPr="009E64B7">
              <w:rPr>
                <w:szCs w:val="16"/>
              </w:rPr>
              <w:t>1.1</w:t>
            </w:r>
          </w:p>
        </w:tc>
      </w:tr>
      <w:tr w:rsidR="009E64B7" w:rsidRPr="009E64B7" w14:paraId="70631FD0"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19D458AE" w14:textId="77777777" w:rsidR="009E64B7" w:rsidRPr="009E64B7" w:rsidRDefault="009E64B7" w:rsidP="00A80BC9">
            <w:pPr>
              <w:pStyle w:val="TableTextCentered"/>
              <w:jc w:val="left"/>
              <w:rPr>
                <w:szCs w:val="16"/>
              </w:rPr>
            </w:pPr>
            <w:proofErr w:type="spellStart"/>
            <w:r w:rsidRPr="009E64B7">
              <w:rPr>
                <w:szCs w:val="16"/>
              </w:rPr>
              <w:t>sdl_spidx.sql</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025ACC7A" w14:textId="7BCD9B8F" w:rsidR="009E64B7" w:rsidRPr="009E64B7" w:rsidRDefault="009E64B7" w:rsidP="00A80BC9">
            <w:pPr>
              <w:pStyle w:val="TableTextCentered"/>
              <w:jc w:val="left"/>
              <w:rPr>
                <w:szCs w:val="16"/>
              </w:rPr>
            </w:pPr>
            <w:r w:rsidRPr="009E64B7">
              <w:rPr>
                <w:szCs w:val="16"/>
              </w:rPr>
              <w:t>1.</w:t>
            </w:r>
            <w:r w:rsidR="00D5421E">
              <w:rPr>
                <w:szCs w:val="16"/>
              </w:rPr>
              <w:t>4</w:t>
            </w:r>
          </w:p>
        </w:tc>
      </w:tr>
      <w:tr w:rsidR="009E64B7" w:rsidRPr="009E64B7" w14:paraId="04301095"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25C850F3" w14:textId="77777777" w:rsidR="009E64B7" w:rsidRPr="009E64B7" w:rsidRDefault="009E64B7" w:rsidP="00A80BC9">
            <w:pPr>
              <w:pStyle w:val="TableTextCentered"/>
              <w:jc w:val="left"/>
              <w:rPr>
                <w:szCs w:val="16"/>
              </w:rPr>
            </w:pPr>
            <w:proofErr w:type="spellStart"/>
            <w:r w:rsidRPr="009E64B7">
              <w:rPr>
                <w:szCs w:val="16"/>
              </w:rPr>
              <w:t>sdl_themes.sql</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10D6315A" w14:textId="4DC7CD70" w:rsidR="009E64B7" w:rsidRPr="009E64B7" w:rsidRDefault="009E64B7" w:rsidP="00A80BC9">
            <w:pPr>
              <w:pStyle w:val="TableTextCentered"/>
              <w:jc w:val="left"/>
              <w:rPr>
                <w:szCs w:val="16"/>
              </w:rPr>
            </w:pPr>
            <w:r w:rsidRPr="009E64B7">
              <w:rPr>
                <w:szCs w:val="16"/>
              </w:rPr>
              <w:t>1.</w:t>
            </w:r>
            <w:r w:rsidR="00424279">
              <w:rPr>
                <w:szCs w:val="16"/>
              </w:rPr>
              <w:t>1</w:t>
            </w:r>
          </w:p>
        </w:tc>
      </w:tr>
      <w:tr w:rsidR="009E64B7" w:rsidRPr="009E64B7" w14:paraId="7A60B1F9"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42F8D129" w14:textId="77777777" w:rsidR="009E64B7" w:rsidRPr="009E64B7" w:rsidRDefault="009E64B7" w:rsidP="00A80BC9">
            <w:pPr>
              <w:pStyle w:val="TableTextCentered"/>
              <w:jc w:val="left"/>
              <w:rPr>
                <w:szCs w:val="16"/>
              </w:rPr>
            </w:pPr>
            <w:proofErr w:type="spellStart"/>
            <w:r w:rsidRPr="009E64B7">
              <w:rPr>
                <w:szCs w:val="16"/>
              </w:rPr>
              <w:t>dummy.sql</w:t>
            </w:r>
            <w:proofErr w:type="spellEnd"/>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5E7CF21A" w14:textId="77777777" w:rsidR="009E64B7" w:rsidRPr="009E64B7" w:rsidRDefault="009E64B7" w:rsidP="00A80BC9">
            <w:pPr>
              <w:pStyle w:val="TableTextCentered"/>
              <w:jc w:val="left"/>
              <w:rPr>
                <w:szCs w:val="16"/>
              </w:rPr>
            </w:pPr>
            <w:r w:rsidRPr="009E64B7">
              <w:rPr>
                <w:szCs w:val="16"/>
              </w:rPr>
              <w:t>2.1</w:t>
            </w:r>
          </w:p>
        </w:tc>
      </w:tr>
      <w:tr w:rsidR="009E64B7" w:rsidRPr="009E64B7" w14:paraId="3016A94A"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6A989830" w14:textId="77777777" w:rsidR="009E64B7" w:rsidRPr="009E64B7" w:rsidRDefault="009E64B7" w:rsidP="00A80BC9">
            <w:pPr>
              <w:pStyle w:val="TableTextCentered"/>
              <w:jc w:val="left"/>
              <w:rPr>
                <w:szCs w:val="16"/>
              </w:rPr>
            </w:pPr>
            <w:r w:rsidRPr="009E64B7">
              <w:rPr>
                <w:szCs w:val="16"/>
              </w:rPr>
              <w:t>nm_4800_fix3.sql</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B1357A7" w14:textId="7720FA2F" w:rsidR="009E64B7" w:rsidRPr="009E64B7" w:rsidRDefault="0021007A" w:rsidP="00A80BC9">
            <w:pPr>
              <w:pStyle w:val="TableTextCentered"/>
              <w:jc w:val="left"/>
              <w:rPr>
                <w:szCs w:val="16"/>
              </w:rPr>
            </w:pPr>
            <w:r>
              <w:rPr>
                <w:szCs w:val="16"/>
              </w:rPr>
              <w:t>1.</w:t>
            </w:r>
            <w:r w:rsidR="006C756B">
              <w:rPr>
                <w:szCs w:val="16"/>
              </w:rPr>
              <w:t>1</w:t>
            </w:r>
            <w:bookmarkStart w:id="4" w:name="_GoBack"/>
            <w:bookmarkEnd w:id="4"/>
          </w:p>
        </w:tc>
      </w:tr>
    </w:tbl>
    <w:p w14:paraId="46F04098" w14:textId="0B5FABDC" w:rsidR="00972625" w:rsidRDefault="00972625">
      <w:pPr>
        <w:rPr>
          <w:rFonts w:ascii="Arial" w:eastAsia="Times New Roman" w:hAnsi="Arial" w:cs="Arial"/>
          <w:b/>
          <w:kern w:val="28"/>
          <w:sz w:val="24"/>
          <w:szCs w:val="20"/>
        </w:rPr>
      </w:pPr>
    </w:p>
    <w:p w14:paraId="740043C0" w14:textId="357E3CD3" w:rsidR="00EB25B7" w:rsidRDefault="00EB25B7" w:rsidP="00972625">
      <w:pPr>
        <w:pStyle w:val="Heading1"/>
      </w:pPr>
      <w:bookmarkStart w:id="5" w:name="_Toc35501861"/>
      <w:r>
        <w:t>Log No. Summary</w:t>
      </w:r>
      <w:bookmarkEnd w:id="3"/>
      <w:bookmarkEnd w:id="5"/>
      <w:r>
        <w:t xml:space="preserve"> </w:t>
      </w:r>
    </w:p>
    <w:p w14:paraId="49341C81" w14:textId="77777777" w:rsidR="00EB25B7" w:rsidRDefault="00EB25B7" w:rsidP="00EB25B7">
      <w:r>
        <w:t xml:space="preserve">This chapter summarises all software </w:t>
      </w:r>
      <w:r w:rsidR="00DD2E42">
        <w:t>issues that have been addressed by</w:t>
      </w:r>
      <w:r>
        <w:t xml:space="preserve"> this </w:t>
      </w:r>
      <w:r w:rsidR="00DD2E42">
        <w:t>fix</w:t>
      </w:r>
      <w:r>
        <w:t xml:space="preserve">. </w:t>
      </w:r>
    </w:p>
    <w:p w14:paraId="6F364F29" w14:textId="77777777"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14:paraId="5DF138D3" w14:textId="77777777" w:rsidTr="009C7F12">
        <w:trPr>
          <w:trHeight w:val="92"/>
        </w:trPr>
        <w:tc>
          <w:tcPr>
            <w:tcW w:w="5965" w:type="dxa"/>
            <w:tcBorders>
              <w:bottom w:val="single" w:sz="4" w:space="0" w:color="auto"/>
            </w:tcBorders>
            <w:shd w:val="pct15" w:color="auto" w:fill="auto"/>
          </w:tcPr>
          <w:p w14:paraId="1187D0FB" w14:textId="77777777" w:rsidR="00EB25B7" w:rsidRPr="00EB25B7" w:rsidRDefault="00DD2E42" w:rsidP="00DD2E42">
            <w:pPr>
              <w:pStyle w:val="TableTextCentered"/>
              <w:jc w:val="left"/>
              <w:rPr>
                <w:rStyle w:val="TableTitleline"/>
              </w:rPr>
            </w:pPr>
            <w:bookmarkStart w:id="6" w:name="_Hlk484511488"/>
            <w:r>
              <w:rPr>
                <w:rStyle w:val="TableTitleline"/>
              </w:rPr>
              <w:t xml:space="preserve">Details </w:t>
            </w:r>
          </w:p>
        </w:tc>
        <w:tc>
          <w:tcPr>
            <w:tcW w:w="2070" w:type="dxa"/>
            <w:tcBorders>
              <w:bottom w:val="single" w:sz="4" w:space="0" w:color="auto"/>
            </w:tcBorders>
            <w:shd w:val="pct15" w:color="auto" w:fill="auto"/>
          </w:tcPr>
          <w:p w14:paraId="2268F50B" w14:textId="77777777"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2F8D61E4" w14:textId="77777777" w:rsidR="00EB25B7" w:rsidRPr="00EB25B7" w:rsidRDefault="005569C1" w:rsidP="0070557B">
            <w:pPr>
              <w:pStyle w:val="TableTextCentered"/>
              <w:jc w:val="left"/>
              <w:rPr>
                <w:rStyle w:val="TableTitleline"/>
              </w:rPr>
            </w:pPr>
            <w:r>
              <w:rPr>
                <w:rStyle w:val="TableTitleline"/>
              </w:rPr>
              <w:t>TSG Ticket Number</w:t>
            </w:r>
          </w:p>
        </w:tc>
      </w:tr>
      <w:tr w:rsidR="00965D58" w:rsidRPr="00EA3636" w14:paraId="61DA10BB" w14:textId="77777777" w:rsidTr="009C7F12">
        <w:trPr>
          <w:trHeight w:val="181"/>
        </w:trPr>
        <w:tc>
          <w:tcPr>
            <w:tcW w:w="5965" w:type="dxa"/>
            <w:shd w:val="clear" w:color="auto" w:fill="FFFFFF" w:themeFill="background1"/>
          </w:tcPr>
          <w:p w14:paraId="6D3BB3F6" w14:textId="7D881E66" w:rsidR="00965D58" w:rsidRPr="008D3801" w:rsidRDefault="002356DD" w:rsidP="00F005D9">
            <w:pPr>
              <w:spacing w:after="0" w:line="0" w:lineRule="atLeast"/>
              <w:rPr>
                <w:rFonts w:ascii="Arial" w:eastAsia="Times New Roman" w:hAnsi="Arial" w:cs="Times New Roman"/>
                <w:sz w:val="16"/>
                <w:szCs w:val="16"/>
              </w:rPr>
            </w:pPr>
            <w:r w:rsidRPr="008D3801">
              <w:rPr>
                <w:rFonts w:ascii="Arial" w:eastAsia="Times New Roman" w:hAnsi="Arial" w:cs="Times New Roman"/>
                <w:sz w:val="16"/>
                <w:szCs w:val="16"/>
              </w:rPr>
              <w:t>Core fix to support AWLRS Spatial Data Loader</w:t>
            </w:r>
          </w:p>
        </w:tc>
        <w:tc>
          <w:tcPr>
            <w:tcW w:w="2070" w:type="dxa"/>
            <w:shd w:val="clear" w:color="auto" w:fill="FFFFFF" w:themeFill="background1"/>
          </w:tcPr>
          <w:p w14:paraId="2673E64B" w14:textId="1F02F7FA" w:rsidR="00965D58" w:rsidRPr="00CD3AAB" w:rsidRDefault="000707BF" w:rsidP="00BA6D48">
            <w:pPr>
              <w:pStyle w:val="TableText"/>
              <w:rPr>
                <w:szCs w:val="16"/>
              </w:rPr>
            </w:pPr>
            <w:r>
              <w:rPr>
                <w:szCs w:val="16"/>
              </w:rPr>
              <w:t>Feature 95999</w:t>
            </w:r>
          </w:p>
        </w:tc>
        <w:tc>
          <w:tcPr>
            <w:tcW w:w="2243" w:type="dxa"/>
            <w:shd w:val="clear" w:color="auto" w:fill="FFFFFF" w:themeFill="background1"/>
          </w:tcPr>
          <w:p w14:paraId="4756A3E3" w14:textId="73BA0864" w:rsidR="00AC3F8D" w:rsidRPr="00267E3E" w:rsidRDefault="00AC3F8D" w:rsidP="00AC3F8D">
            <w:pPr>
              <w:pStyle w:val="TableText"/>
              <w:rPr>
                <w:rFonts w:cs="Arial"/>
                <w:szCs w:val="16"/>
              </w:rPr>
            </w:pPr>
          </w:p>
        </w:tc>
      </w:tr>
      <w:bookmarkEnd w:id="6"/>
    </w:tbl>
    <w:p w14:paraId="0B52AA56" w14:textId="77777777" w:rsidR="00EB25B7" w:rsidRPr="00672236" w:rsidRDefault="00EB25B7" w:rsidP="00EB25B7">
      <w:pPr>
        <w:rPr>
          <w:rFonts w:ascii="Arial" w:eastAsia="Times New Roman" w:hAnsi="Arial" w:cs="Arial"/>
          <w:color w:val="212121"/>
          <w:sz w:val="16"/>
          <w:szCs w:val="16"/>
          <w:shd w:val="clear" w:color="auto" w:fill="FFFFFF"/>
        </w:rPr>
      </w:pPr>
    </w:p>
    <w:sectPr w:rsidR="00EB25B7" w:rsidRPr="00672236" w:rsidSect="0070557B">
      <w:headerReference w:type="default" r:id="rId13"/>
      <w:footerReference w:type="default" r:id="rId14"/>
      <w:headerReference w:type="first" r:id="rId15"/>
      <w:footerReference w:type="first" r:id="rId16"/>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28C29" w14:textId="77777777" w:rsidR="00411FD3" w:rsidRDefault="00411FD3" w:rsidP="005569C1">
      <w:pPr>
        <w:spacing w:after="0" w:line="240" w:lineRule="auto"/>
      </w:pPr>
      <w:r>
        <w:separator/>
      </w:r>
    </w:p>
  </w:endnote>
  <w:endnote w:type="continuationSeparator" w:id="0">
    <w:p w14:paraId="7461F922" w14:textId="77777777" w:rsidR="00411FD3" w:rsidRDefault="00411FD3"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6EFE" w14:textId="77777777" w:rsidR="007F6C75" w:rsidRPr="004009B2" w:rsidRDefault="007F6C75" w:rsidP="0070557B">
    <w:pPr>
      <w:pStyle w:val="Footer"/>
    </w:pPr>
    <w:r w:rsidRPr="004009B2">
      <w:t>CONFIDENTIALITY STATEMENT</w:t>
    </w:r>
  </w:p>
  <w:p w14:paraId="6979FAC9" w14:textId="77777777" w:rsidR="007F6C75" w:rsidRDefault="007F6C7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D96F" w14:textId="77777777" w:rsidR="007F6C75" w:rsidRPr="008161F4" w:rsidRDefault="007F6C75" w:rsidP="0070557B">
    <w:pPr>
      <w:pStyle w:val="Footer"/>
    </w:pPr>
  </w:p>
  <w:p w14:paraId="7F7E6E28" w14:textId="77777777" w:rsidR="007F6C75" w:rsidRPr="007D5F4F" w:rsidRDefault="007F6C75" w:rsidP="0070557B">
    <w:pPr>
      <w:pStyle w:val="FooterText"/>
    </w:pPr>
    <w:r w:rsidRPr="007D5F4F">
      <w:t>CONFIDENTIALITY STATEMENT</w:t>
    </w:r>
  </w:p>
  <w:p w14:paraId="3054F7E2" w14:textId="77777777" w:rsidR="007F6C75" w:rsidRPr="007D5F4F" w:rsidRDefault="007F6C75"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65E1" w14:textId="77777777" w:rsidR="007F6C75" w:rsidRPr="00847F85" w:rsidRDefault="007F6C75"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18858" w14:textId="77777777" w:rsidR="00411FD3" w:rsidRDefault="00411FD3" w:rsidP="005569C1">
      <w:pPr>
        <w:spacing w:after="0" w:line="240" w:lineRule="auto"/>
      </w:pPr>
      <w:r>
        <w:separator/>
      </w:r>
    </w:p>
  </w:footnote>
  <w:footnote w:type="continuationSeparator" w:id="0">
    <w:p w14:paraId="5960CCFF" w14:textId="77777777" w:rsidR="00411FD3" w:rsidRDefault="00411FD3"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7F6C75" w14:paraId="1DD14F50" w14:textId="77777777" w:rsidTr="0070557B">
      <w:trPr>
        <w:cantSplit/>
        <w:trHeight w:val="435"/>
      </w:trPr>
      <w:tc>
        <w:tcPr>
          <w:tcW w:w="2107" w:type="pct"/>
          <w:vMerge w:val="restart"/>
          <w:vAlign w:val="center"/>
        </w:tcPr>
        <w:p w14:paraId="52DE4F8C" w14:textId="77777777" w:rsidR="007F6C75" w:rsidRPr="009E5C8E" w:rsidRDefault="007F6C75" w:rsidP="0070557B">
          <w:r>
            <w:rPr>
              <w:noProof/>
            </w:rPr>
            <w:drawing>
              <wp:inline distT="0" distB="0" distL="0" distR="0" wp14:anchorId="4E1843B3" wp14:editId="13E9F8D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59E87ED" w14:textId="2C1B36E3" w:rsidR="007F6C75" w:rsidRPr="009E5C8E" w:rsidRDefault="007F6C75" w:rsidP="0070557B">
          <w:pPr>
            <w:pStyle w:val="HeaderDoctitle"/>
          </w:pPr>
          <w:r>
            <w:fldChar w:fldCharType="begin"/>
          </w:r>
          <w:r>
            <w:instrText xml:space="preserve"> SUBJECT   \* MERGEFORMAT </w:instrText>
          </w:r>
          <w:r>
            <w:fldChar w:fldCharType="end"/>
          </w:r>
        </w:p>
      </w:tc>
    </w:tr>
    <w:tr w:rsidR="007F6C75" w14:paraId="5B1CA2F1" w14:textId="77777777" w:rsidTr="0070557B">
      <w:trPr>
        <w:cantSplit/>
        <w:trHeight w:val="375"/>
      </w:trPr>
      <w:tc>
        <w:tcPr>
          <w:tcW w:w="2107" w:type="pct"/>
          <w:vMerge/>
          <w:vAlign w:val="center"/>
        </w:tcPr>
        <w:p w14:paraId="01DC7D18" w14:textId="77777777" w:rsidR="007F6C75" w:rsidRDefault="007F6C75" w:rsidP="0070557B">
          <w:pPr>
            <w:pStyle w:val="Header"/>
          </w:pPr>
        </w:p>
      </w:tc>
      <w:tc>
        <w:tcPr>
          <w:tcW w:w="2893" w:type="pct"/>
          <w:gridSpan w:val="3"/>
          <w:tcBorders>
            <w:top w:val="single" w:sz="4" w:space="0" w:color="auto"/>
          </w:tcBorders>
          <w:vAlign w:val="center"/>
        </w:tcPr>
        <w:p w14:paraId="02B7AAB5" w14:textId="6FC4EB3C" w:rsidR="007F6C75" w:rsidRPr="009E5C8E" w:rsidRDefault="0031041D" w:rsidP="0070557B">
          <w:pPr>
            <w:pStyle w:val="Header"/>
          </w:pPr>
          <w:r>
            <w:fldChar w:fldCharType="begin"/>
          </w:r>
          <w:r>
            <w:instrText xml:space="preserve"> TITLE   \* MERGEFORMAT </w:instrText>
          </w:r>
          <w:r>
            <w:fldChar w:fldCharType="separate"/>
          </w:r>
          <w:r>
            <w:t>Network Manager Fix Release Note</w:t>
          </w:r>
          <w:r>
            <w:fldChar w:fldCharType="end"/>
          </w:r>
        </w:p>
      </w:tc>
    </w:tr>
    <w:tr w:rsidR="007F6C75" w14:paraId="56BD982D" w14:textId="77777777" w:rsidTr="0070557B">
      <w:trPr>
        <w:cantSplit/>
        <w:trHeight w:val="352"/>
      </w:trPr>
      <w:tc>
        <w:tcPr>
          <w:tcW w:w="2107" w:type="pct"/>
          <w:vMerge/>
        </w:tcPr>
        <w:p w14:paraId="74A3E96F" w14:textId="77777777" w:rsidR="007F6C75" w:rsidRDefault="007F6C75" w:rsidP="0070557B">
          <w:pPr>
            <w:pStyle w:val="Header"/>
          </w:pPr>
        </w:p>
      </w:tc>
      <w:tc>
        <w:tcPr>
          <w:tcW w:w="977" w:type="pct"/>
          <w:vAlign w:val="center"/>
        </w:tcPr>
        <w:p w14:paraId="4F3F437B" w14:textId="29A0CB60" w:rsidR="007F6C75" w:rsidRPr="009E5C8E" w:rsidRDefault="007F6C75" w:rsidP="0070557B">
          <w:pPr>
            <w:pStyle w:val="Header"/>
          </w:pPr>
          <w:r>
            <w:fldChar w:fldCharType="begin"/>
          </w:r>
          <w:r>
            <w:instrText xml:space="preserve"> COMMENTS   \* MERGEFORMAT </w:instrText>
          </w:r>
          <w:r>
            <w:fldChar w:fldCharType="end"/>
          </w:r>
        </w:p>
      </w:tc>
      <w:tc>
        <w:tcPr>
          <w:tcW w:w="1200" w:type="pct"/>
          <w:vAlign w:val="center"/>
        </w:tcPr>
        <w:p w14:paraId="490C9EC6" w14:textId="04B4D675" w:rsidR="007F6C75" w:rsidRPr="009E5C8E" w:rsidRDefault="007F6C75" w:rsidP="0070557B">
          <w:pPr>
            <w:pStyle w:val="Header"/>
          </w:pPr>
          <w:r w:rsidRPr="00F354D2">
            <w:t xml:space="preserve">Printed On: </w:t>
          </w:r>
          <w:r>
            <w:fldChar w:fldCharType="begin"/>
          </w:r>
          <w:r>
            <w:instrText xml:space="preserve"> DATE  \@ "d-MMM-yy"  \* MERGEFORMAT </w:instrText>
          </w:r>
          <w:r>
            <w:fldChar w:fldCharType="separate"/>
          </w:r>
          <w:r w:rsidR="0031041D">
            <w:t>26-Mar-20</w:t>
          </w:r>
          <w:r>
            <w:fldChar w:fldCharType="end"/>
          </w:r>
        </w:p>
      </w:tc>
      <w:tc>
        <w:tcPr>
          <w:tcW w:w="717" w:type="pct"/>
          <w:vAlign w:val="center"/>
        </w:tcPr>
        <w:p w14:paraId="0433EAA6" w14:textId="77777777" w:rsidR="007F6C75" w:rsidRPr="009E5C8E" w:rsidRDefault="007F6C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806B5B">
            <w:t>6</w:t>
          </w:r>
          <w:r>
            <w:fldChar w:fldCharType="end"/>
          </w:r>
        </w:p>
      </w:tc>
    </w:tr>
  </w:tbl>
  <w:p w14:paraId="4283E731" w14:textId="77777777" w:rsidR="007F6C75" w:rsidRPr="00EB44DD" w:rsidRDefault="007F6C7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6"/>
      <w:gridCol w:w="2089"/>
      <w:gridCol w:w="2957"/>
      <w:gridCol w:w="1448"/>
    </w:tblGrid>
    <w:tr w:rsidR="007F6C75" w14:paraId="47CB70BC" w14:textId="77777777" w:rsidTr="00BA6D33">
      <w:trPr>
        <w:cantSplit/>
        <w:trHeight w:val="530"/>
      </w:trPr>
      <w:tc>
        <w:tcPr>
          <w:tcW w:w="1776" w:type="pct"/>
          <w:vMerge w:val="restart"/>
          <w:vAlign w:val="center"/>
        </w:tcPr>
        <w:p w14:paraId="41892DB8" w14:textId="77777777" w:rsidR="007F6C75" w:rsidRPr="009E5C8E" w:rsidRDefault="007F6C75" w:rsidP="0070557B">
          <w:r>
            <w:rPr>
              <w:noProof/>
              <w:lang w:val="en-US" w:eastAsia="en-US"/>
            </w:rPr>
            <w:drawing>
              <wp:inline distT="0" distB="0" distL="0" distR="0" wp14:anchorId="11FCA056" wp14:editId="239FAE41">
                <wp:extent cx="2129868" cy="495300"/>
                <wp:effectExtent l="0" t="0" r="3810" b="0"/>
                <wp:docPr id="7" name="Picture 7"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1436" cy="500316"/>
                        </a:xfrm>
                        <a:prstGeom prst="rect">
                          <a:avLst/>
                        </a:prstGeom>
                        <a:noFill/>
                        <a:ln>
                          <a:noFill/>
                        </a:ln>
                      </pic:spPr>
                    </pic:pic>
                  </a:graphicData>
                </a:graphic>
              </wp:inline>
            </w:drawing>
          </w:r>
        </w:p>
      </w:tc>
      <w:tc>
        <w:tcPr>
          <w:tcW w:w="3224" w:type="pct"/>
          <w:gridSpan w:val="3"/>
          <w:vAlign w:val="center"/>
        </w:tcPr>
        <w:p w14:paraId="46ABCC5A" w14:textId="5C86D1E8" w:rsidR="007F6C75" w:rsidRPr="009E5C8E" w:rsidRDefault="0044222E" w:rsidP="00104CF9">
          <w:pPr>
            <w:rPr>
              <w:rStyle w:val="HighlightText"/>
            </w:rPr>
          </w:pPr>
          <w:fldSimple w:instr=" DOCPROPERTY  $Product$  \* MERGEFORMAT ">
            <w:r w:rsidR="0031041D">
              <w:t>Network Manager</w:t>
            </w:r>
          </w:fldSimple>
          <w:r w:rsidR="007F6C75">
            <w:t xml:space="preserve"> Fix Release Notes </w:t>
          </w:r>
          <w:r w:rsidR="007F6C75">
            <w:fldChar w:fldCharType="begin"/>
          </w:r>
          <w:r w:rsidR="007F6C75">
            <w:instrText xml:space="preserve"> SUBJECT   \* MERGEFORMAT </w:instrText>
          </w:r>
          <w:r w:rsidR="007F6C75">
            <w:fldChar w:fldCharType="end"/>
          </w:r>
        </w:p>
      </w:tc>
    </w:tr>
    <w:tr w:rsidR="007F6C75" w14:paraId="15595416" w14:textId="77777777" w:rsidTr="00BA6D33">
      <w:trPr>
        <w:cantSplit/>
        <w:trHeight w:val="557"/>
      </w:trPr>
      <w:tc>
        <w:tcPr>
          <w:tcW w:w="1776" w:type="pct"/>
          <w:vMerge/>
        </w:tcPr>
        <w:p w14:paraId="62B0C68B" w14:textId="77777777" w:rsidR="007F6C75" w:rsidRDefault="007F6C75" w:rsidP="0070557B">
          <w:pPr>
            <w:pStyle w:val="Header"/>
          </w:pPr>
        </w:p>
      </w:tc>
      <w:tc>
        <w:tcPr>
          <w:tcW w:w="1037" w:type="pct"/>
          <w:vAlign w:val="center"/>
        </w:tcPr>
        <w:p w14:paraId="32BDB211" w14:textId="3F211228" w:rsidR="007F6C75" w:rsidRPr="009E5C8E" w:rsidRDefault="0031041D" w:rsidP="00720F2E">
          <w:r>
            <w:fldChar w:fldCharType="begin"/>
          </w:r>
          <w:r>
            <w:instrText xml:space="preserve"> DOCPROPERTY  "$Base Release$"  \* MERGEFORMAT </w:instrText>
          </w:r>
          <w:r>
            <w:fldChar w:fldCharType="separate"/>
          </w:r>
          <w:r>
            <w:t>4.8.0.x</w:t>
          </w:r>
          <w:r>
            <w:fldChar w:fldCharType="end"/>
          </w:r>
          <w:r w:rsidR="007F6C75">
            <w:t xml:space="preserve"> Fix </w:t>
          </w:r>
          <w:r>
            <w:fldChar w:fldCharType="begin"/>
          </w:r>
          <w:r>
            <w:instrText xml:space="preserve"> DOCPROPERTY  "$Fix Number$"  \* MERGEFORMAT </w:instrText>
          </w:r>
          <w:r>
            <w:fldChar w:fldCharType="separate"/>
          </w:r>
          <w:r>
            <w:t>3</w:t>
          </w:r>
          <w:r>
            <w:fldChar w:fldCharType="end"/>
          </w:r>
        </w:p>
      </w:tc>
      <w:tc>
        <w:tcPr>
          <w:tcW w:w="1468" w:type="pct"/>
          <w:vAlign w:val="center"/>
        </w:tcPr>
        <w:p w14:paraId="3264FB69" w14:textId="24DD585A" w:rsidR="007F6C75" w:rsidRPr="009E5C8E" w:rsidRDefault="007F6C75" w:rsidP="00720F2E">
          <w:r>
            <w:t>Date</w:t>
          </w:r>
          <w:r w:rsidRPr="009E5C8E">
            <w:t xml:space="preserve">: </w:t>
          </w:r>
          <w:r w:rsidR="0031041D">
            <w:fldChar w:fldCharType="begin"/>
          </w:r>
          <w:r w:rsidR="0031041D">
            <w:instrText xml:space="preserve"> DOCPROPERTY  "$Release Date$"  \* MERGEFORMAT </w:instrText>
          </w:r>
          <w:r w:rsidR="0031041D">
            <w:fldChar w:fldCharType="separate"/>
          </w:r>
          <w:r w:rsidR="0031041D">
            <w:t>19th March 2020</w:t>
          </w:r>
          <w:r w:rsidR="0031041D">
            <w:fldChar w:fldCharType="end"/>
          </w:r>
        </w:p>
      </w:tc>
      <w:tc>
        <w:tcPr>
          <w:tcW w:w="719" w:type="pct"/>
          <w:vAlign w:val="center"/>
        </w:tcPr>
        <w:p w14:paraId="670DBEB0" w14:textId="109D77D7" w:rsidR="007F6C75" w:rsidRPr="009E5C8E" w:rsidRDefault="007F6C75" w:rsidP="005A0CDB">
          <w:r w:rsidRPr="00F354D2">
            <w:t xml:space="preserve">Page </w:t>
          </w:r>
          <w:r>
            <w:fldChar w:fldCharType="begin"/>
          </w:r>
          <w:r>
            <w:instrText xml:space="preserve"> PAGE </w:instrText>
          </w:r>
          <w:r>
            <w:fldChar w:fldCharType="separate"/>
          </w:r>
          <w:r w:rsidR="00806B5B">
            <w:rPr>
              <w:noProof/>
            </w:rPr>
            <w:t>5</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31041D">
            <w:rPr>
              <w:noProof/>
            </w:rPr>
            <w:t>4</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1EFB83EB" w14:textId="77777777" w:rsidR="007F6C75" w:rsidRPr="00C31B9A" w:rsidRDefault="007F6C75"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BFC3" w14:textId="77777777" w:rsidR="007F6C75" w:rsidRPr="00847F85" w:rsidRDefault="007F6C75"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D5D57C"/>
    <w:multiLevelType w:val="hybridMultilevel"/>
    <w:tmpl w:val="2201C23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9594FF"/>
    <w:multiLevelType w:val="hybridMultilevel"/>
    <w:tmpl w:val="4BE3AB6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3"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8"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345B8C"/>
    <w:multiLevelType w:val="hybridMultilevel"/>
    <w:tmpl w:val="F590323E"/>
    <w:lvl w:ilvl="0" w:tplc="5296DDA8">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3" w15:restartNumberingAfterBreak="0">
    <w:nsid w:val="190227C3"/>
    <w:multiLevelType w:val="hybridMultilevel"/>
    <w:tmpl w:val="1BE6C622"/>
    <w:lvl w:ilvl="0" w:tplc="09902BD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5"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5A7AC2"/>
    <w:multiLevelType w:val="hybridMultilevel"/>
    <w:tmpl w:val="E49CC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7214C"/>
    <w:multiLevelType w:val="hybridMultilevel"/>
    <w:tmpl w:val="4C1C5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2984"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0" w15:restartNumberingAfterBreak="0">
    <w:nsid w:val="39CA48DE"/>
    <w:multiLevelType w:val="hybridMultilevel"/>
    <w:tmpl w:val="4B82267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94597"/>
    <w:multiLevelType w:val="hybridMultilevel"/>
    <w:tmpl w:val="8DFEF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7" w15:restartNumberingAfterBreak="0">
    <w:nsid w:val="6ED8762A"/>
    <w:multiLevelType w:val="hybridMultilevel"/>
    <w:tmpl w:val="1A7C31C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C4257"/>
    <w:multiLevelType w:val="hybridMultilevel"/>
    <w:tmpl w:val="9A8A45E4"/>
    <w:lvl w:ilvl="0" w:tplc="7ACA38D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2" w15:restartNumberingAfterBreak="0">
    <w:nsid w:val="77845F4F"/>
    <w:multiLevelType w:val="hybridMultilevel"/>
    <w:tmpl w:val="97E263AA"/>
    <w:lvl w:ilvl="0" w:tplc="8188ADA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9"/>
  </w:num>
  <w:num w:numId="2">
    <w:abstractNumId w:val="26"/>
  </w:num>
  <w:num w:numId="3">
    <w:abstractNumId w:val="29"/>
  </w:num>
  <w:num w:numId="4">
    <w:abstractNumId w:val="8"/>
  </w:num>
  <w:num w:numId="5">
    <w:abstractNumId w:val="6"/>
  </w:num>
  <w:num w:numId="6">
    <w:abstractNumId w:val="14"/>
  </w:num>
  <w:num w:numId="7">
    <w:abstractNumId w:val="5"/>
  </w:num>
  <w:num w:numId="8">
    <w:abstractNumId w:val="4"/>
  </w:num>
  <w:num w:numId="9">
    <w:abstractNumId w:val="3"/>
  </w:num>
  <w:num w:numId="10">
    <w:abstractNumId w:val="25"/>
  </w:num>
  <w:num w:numId="11">
    <w:abstractNumId w:val="10"/>
  </w:num>
  <w:num w:numId="12">
    <w:abstractNumId w:val="2"/>
  </w:num>
  <w:num w:numId="13">
    <w:abstractNumId w:val="11"/>
  </w:num>
  <w:num w:numId="14">
    <w:abstractNumId w:val="7"/>
  </w:num>
  <w:num w:numId="15">
    <w:abstractNumId w:val="24"/>
  </w:num>
  <w:num w:numId="16">
    <w:abstractNumId w:val="28"/>
  </w:num>
  <w:num w:numId="17">
    <w:abstractNumId w:val="21"/>
  </w:num>
  <w:num w:numId="18">
    <w:abstractNumId w:val="12"/>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22"/>
  </w:num>
  <w:num w:numId="26">
    <w:abstractNumId w:val="17"/>
  </w:num>
  <w:num w:numId="27">
    <w:abstractNumId w:val="15"/>
  </w:num>
  <w:num w:numId="28">
    <w:abstractNumId w:val="30"/>
  </w:num>
  <w:num w:numId="29">
    <w:abstractNumId w:val="23"/>
  </w:num>
  <w:num w:numId="30">
    <w:abstractNumId w:val="9"/>
  </w:num>
  <w:num w:numId="31">
    <w:abstractNumId w:val="31"/>
  </w:num>
  <w:num w:numId="32">
    <w:abstractNumId w:val="32"/>
  </w:num>
  <w:num w:numId="33">
    <w:abstractNumId w:val="20"/>
  </w:num>
  <w:num w:numId="34">
    <w:abstractNumId w:val="19"/>
  </w:num>
  <w:num w:numId="35">
    <w:abstractNumId w:val="19"/>
  </w:num>
  <w:num w:numId="36">
    <w:abstractNumId w:val="19"/>
  </w:num>
  <w:num w:numId="37">
    <w:abstractNumId w:val="0"/>
  </w:num>
  <w:num w:numId="38">
    <w:abstractNumId w:val="27"/>
  </w:num>
  <w:num w:numId="39">
    <w:abstractNumId w:val="1"/>
  </w:num>
  <w:num w:numId="40">
    <w:abstractNumId w:val="16"/>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003A7"/>
    <w:rsid w:val="00000768"/>
    <w:rsid w:val="000012E3"/>
    <w:rsid w:val="000022C9"/>
    <w:rsid w:val="000033FA"/>
    <w:rsid w:val="0001632D"/>
    <w:rsid w:val="00021FA8"/>
    <w:rsid w:val="00022C5C"/>
    <w:rsid w:val="00024A42"/>
    <w:rsid w:val="000308CC"/>
    <w:rsid w:val="0003513F"/>
    <w:rsid w:val="00036C5C"/>
    <w:rsid w:val="0005058B"/>
    <w:rsid w:val="00053BC7"/>
    <w:rsid w:val="00056FED"/>
    <w:rsid w:val="000600C2"/>
    <w:rsid w:val="00063EB0"/>
    <w:rsid w:val="00065C50"/>
    <w:rsid w:val="000707BF"/>
    <w:rsid w:val="000709BF"/>
    <w:rsid w:val="00071903"/>
    <w:rsid w:val="00073CE2"/>
    <w:rsid w:val="00077A68"/>
    <w:rsid w:val="000809AF"/>
    <w:rsid w:val="00083764"/>
    <w:rsid w:val="00083F08"/>
    <w:rsid w:val="00085048"/>
    <w:rsid w:val="00086A4E"/>
    <w:rsid w:val="00087665"/>
    <w:rsid w:val="00090618"/>
    <w:rsid w:val="0009084A"/>
    <w:rsid w:val="00095EF8"/>
    <w:rsid w:val="000962CD"/>
    <w:rsid w:val="000964EF"/>
    <w:rsid w:val="000A0291"/>
    <w:rsid w:val="000A5172"/>
    <w:rsid w:val="000A6357"/>
    <w:rsid w:val="000B5AA4"/>
    <w:rsid w:val="000C48ED"/>
    <w:rsid w:val="000C51D1"/>
    <w:rsid w:val="000C5A2D"/>
    <w:rsid w:val="000C6E5D"/>
    <w:rsid w:val="000C7412"/>
    <w:rsid w:val="000D166E"/>
    <w:rsid w:val="000D3005"/>
    <w:rsid w:val="000D65C3"/>
    <w:rsid w:val="000E1029"/>
    <w:rsid w:val="000E17AC"/>
    <w:rsid w:val="000E7E8A"/>
    <w:rsid w:val="000F4646"/>
    <w:rsid w:val="000F5018"/>
    <w:rsid w:val="000F5096"/>
    <w:rsid w:val="000F7A00"/>
    <w:rsid w:val="000F7B3E"/>
    <w:rsid w:val="0010038B"/>
    <w:rsid w:val="00100DFD"/>
    <w:rsid w:val="001019BA"/>
    <w:rsid w:val="001030CE"/>
    <w:rsid w:val="00104CF9"/>
    <w:rsid w:val="00105A2B"/>
    <w:rsid w:val="001138A2"/>
    <w:rsid w:val="001139D1"/>
    <w:rsid w:val="00115DA9"/>
    <w:rsid w:val="00122A52"/>
    <w:rsid w:val="00123FB7"/>
    <w:rsid w:val="00125C6F"/>
    <w:rsid w:val="00126056"/>
    <w:rsid w:val="0012681A"/>
    <w:rsid w:val="00132777"/>
    <w:rsid w:val="00133984"/>
    <w:rsid w:val="00133A42"/>
    <w:rsid w:val="00150A55"/>
    <w:rsid w:val="00153AEE"/>
    <w:rsid w:val="00154000"/>
    <w:rsid w:val="00156181"/>
    <w:rsid w:val="00157E04"/>
    <w:rsid w:val="0016498A"/>
    <w:rsid w:val="00166D83"/>
    <w:rsid w:val="00180723"/>
    <w:rsid w:val="00183F98"/>
    <w:rsid w:val="00191A56"/>
    <w:rsid w:val="00195ABA"/>
    <w:rsid w:val="001A0415"/>
    <w:rsid w:val="001B0F78"/>
    <w:rsid w:val="001B1451"/>
    <w:rsid w:val="001C3817"/>
    <w:rsid w:val="001D0087"/>
    <w:rsid w:val="001D7492"/>
    <w:rsid w:val="001E1BBF"/>
    <w:rsid w:val="001E79F0"/>
    <w:rsid w:val="00200CF6"/>
    <w:rsid w:val="00202FBA"/>
    <w:rsid w:val="0021007A"/>
    <w:rsid w:val="00214E04"/>
    <w:rsid w:val="002247AE"/>
    <w:rsid w:val="00224EA5"/>
    <w:rsid w:val="00230F56"/>
    <w:rsid w:val="002314EA"/>
    <w:rsid w:val="002327B8"/>
    <w:rsid w:val="002356DD"/>
    <w:rsid w:val="00237643"/>
    <w:rsid w:val="002403A3"/>
    <w:rsid w:val="00240597"/>
    <w:rsid w:val="00245FBF"/>
    <w:rsid w:val="00246952"/>
    <w:rsid w:val="00246EE0"/>
    <w:rsid w:val="0025257C"/>
    <w:rsid w:val="00254170"/>
    <w:rsid w:val="00255640"/>
    <w:rsid w:val="00255707"/>
    <w:rsid w:val="002560ED"/>
    <w:rsid w:val="00267E3E"/>
    <w:rsid w:val="002738FC"/>
    <w:rsid w:val="00281E29"/>
    <w:rsid w:val="00286785"/>
    <w:rsid w:val="00292695"/>
    <w:rsid w:val="0029638F"/>
    <w:rsid w:val="00297E3A"/>
    <w:rsid w:val="002A576F"/>
    <w:rsid w:val="002B4A13"/>
    <w:rsid w:val="002B6760"/>
    <w:rsid w:val="002B7D67"/>
    <w:rsid w:val="002C0D14"/>
    <w:rsid w:val="002D1BDB"/>
    <w:rsid w:val="002D282C"/>
    <w:rsid w:val="002D3137"/>
    <w:rsid w:val="002D585F"/>
    <w:rsid w:val="002D77BF"/>
    <w:rsid w:val="002E28E2"/>
    <w:rsid w:val="002E2B05"/>
    <w:rsid w:val="002E36AF"/>
    <w:rsid w:val="002E5A03"/>
    <w:rsid w:val="002E6408"/>
    <w:rsid w:val="002E7637"/>
    <w:rsid w:val="002E7C02"/>
    <w:rsid w:val="002F0AD7"/>
    <w:rsid w:val="002F494F"/>
    <w:rsid w:val="002F6121"/>
    <w:rsid w:val="002F615F"/>
    <w:rsid w:val="00300F2B"/>
    <w:rsid w:val="00302277"/>
    <w:rsid w:val="00307776"/>
    <w:rsid w:val="0031041D"/>
    <w:rsid w:val="003131F5"/>
    <w:rsid w:val="0031654C"/>
    <w:rsid w:val="00317CBF"/>
    <w:rsid w:val="003201F0"/>
    <w:rsid w:val="00320217"/>
    <w:rsid w:val="00320FD8"/>
    <w:rsid w:val="0032143D"/>
    <w:rsid w:val="0032164E"/>
    <w:rsid w:val="003220A7"/>
    <w:rsid w:val="0032435E"/>
    <w:rsid w:val="00327D22"/>
    <w:rsid w:val="00333DB6"/>
    <w:rsid w:val="0034035E"/>
    <w:rsid w:val="00343881"/>
    <w:rsid w:val="00343B42"/>
    <w:rsid w:val="003462E9"/>
    <w:rsid w:val="00346694"/>
    <w:rsid w:val="003468FB"/>
    <w:rsid w:val="00353C9C"/>
    <w:rsid w:val="00356B4F"/>
    <w:rsid w:val="00361C26"/>
    <w:rsid w:val="003704AD"/>
    <w:rsid w:val="0037217F"/>
    <w:rsid w:val="003766B3"/>
    <w:rsid w:val="00376BA7"/>
    <w:rsid w:val="003777CF"/>
    <w:rsid w:val="003810C4"/>
    <w:rsid w:val="00381193"/>
    <w:rsid w:val="00382167"/>
    <w:rsid w:val="00385EB3"/>
    <w:rsid w:val="00386C3C"/>
    <w:rsid w:val="00391192"/>
    <w:rsid w:val="00394901"/>
    <w:rsid w:val="003A5CD7"/>
    <w:rsid w:val="003A68EF"/>
    <w:rsid w:val="003B6D63"/>
    <w:rsid w:val="003B792E"/>
    <w:rsid w:val="003C3E76"/>
    <w:rsid w:val="003D3E37"/>
    <w:rsid w:val="003E0C28"/>
    <w:rsid w:val="003E5E79"/>
    <w:rsid w:val="003F01D4"/>
    <w:rsid w:val="003F5D9A"/>
    <w:rsid w:val="00403148"/>
    <w:rsid w:val="00404483"/>
    <w:rsid w:val="00404DBB"/>
    <w:rsid w:val="00404F9A"/>
    <w:rsid w:val="00411718"/>
    <w:rsid w:val="00411FD3"/>
    <w:rsid w:val="0041281C"/>
    <w:rsid w:val="004158D7"/>
    <w:rsid w:val="0042237F"/>
    <w:rsid w:val="00423D17"/>
    <w:rsid w:val="00424279"/>
    <w:rsid w:val="0042503E"/>
    <w:rsid w:val="004272BB"/>
    <w:rsid w:val="00431ADD"/>
    <w:rsid w:val="00432841"/>
    <w:rsid w:val="0043295B"/>
    <w:rsid w:val="00433AE6"/>
    <w:rsid w:val="004348B0"/>
    <w:rsid w:val="00435EF0"/>
    <w:rsid w:val="0044222E"/>
    <w:rsid w:val="00445DAB"/>
    <w:rsid w:val="00447605"/>
    <w:rsid w:val="00450447"/>
    <w:rsid w:val="00450A82"/>
    <w:rsid w:val="00452534"/>
    <w:rsid w:val="004659AA"/>
    <w:rsid w:val="0047032B"/>
    <w:rsid w:val="004721CF"/>
    <w:rsid w:val="00473913"/>
    <w:rsid w:val="004758CE"/>
    <w:rsid w:val="00480B4A"/>
    <w:rsid w:val="0048385A"/>
    <w:rsid w:val="004902FD"/>
    <w:rsid w:val="00494028"/>
    <w:rsid w:val="00496107"/>
    <w:rsid w:val="00497DF0"/>
    <w:rsid w:val="004A1ADB"/>
    <w:rsid w:val="004A3C50"/>
    <w:rsid w:val="004A421C"/>
    <w:rsid w:val="004A4276"/>
    <w:rsid w:val="004A46C6"/>
    <w:rsid w:val="004B3A49"/>
    <w:rsid w:val="004C23E6"/>
    <w:rsid w:val="004C50A5"/>
    <w:rsid w:val="004C5CA3"/>
    <w:rsid w:val="004C74A8"/>
    <w:rsid w:val="004D725D"/>
    <w:rsid w:val="004E0B6B"/>
    <w:rsid w:val="004E1613"/>
    <w:rsid w:val="004E2C68"/>
    <w:rsid w:val="004E7541"/>
    <w:rsid w:val="004F3257"/>
    <w:rsid w:val="004F426C"/>
    <w:rsid w:val="004F5116"/>
    <w:rsid w:val="004F5134"/>
    <w:rsid w:val="00504F62"/>
    <w:rsid w:val="00510A8D"/>
    <w:rsid w:val="005112D9"/>
    <w:rsid w:val="00513179"/>
    <w:rsid w:val="005132A8"/>
    <w:rsid w:val="005138E5"/>
    <w:rsid w:val="00515BCE"/>
    <w:rsid w:val="005160D9"/>
    <w:rsid w:val="00516AE0"/>
    <w:rsid w:val="005171AB"/>
    <w:rsid w:val="00522024"/>
    <w:rsid w:val="00524092"/>
    <w:rsid w:val="00524C3B"/>
    <w:rsid w:val="00527E85"/>
    <w:rsid w:val="005316D2"/>
    <w:rsid w:val="0053361D"/>
    <w:rsid w:val="00543480"/>
    <w:rsid w:val="00547336"/>
    <w:rsid w:val="00554171"/>
    <w:rsid w:val="005569C1"/>
    <w:rsid w:val="00556A39"/>
    <w:rsid w:val="00581E27"/>
    <w:rsid w:val="005847AD"/>
    <w:rsid w:val="00584CFA"/>
    <w:rsid w:val="0058534D"/>
    <w:rsid w:val="00590DAC"/>
    <w:rsid w:val="005931FB"/>
    <w:rsid w:val="00595598"/>
    <w:rsid w:val="005A04FD"/>
    <w:rsid w:val="005A0CDB"/>
    <w:rsid w:val="005A48F4"/>
    <w:rsid w:val="005A70DB"/>
    <w:rsid w:val="005A7929"/>
    <w:rsid w:val="005B1DA7"/>
    <w:rsid w:val="005B2A37"/>
    <w:rsid w:val="005B2C60"/>
    <w:rsid w:val="005B7498"/>
    <w:rsid w:val="005C6BA4"/>
    <w:rsid w:val="005E203C"/>
    <w:rsid w:val="005E2444"/>
    <w:rsid w:val="005E3B0F"/>
    <w:rsid w:val="005E47B5"/>
    <w:rsid w:val="005E5A07"/>
    <w:rsid w:val="005E6005"/>
    <w:rsid w:val="005E70E7"/>
    <w:rsid w:val="005E787B"/>
    <w:rsid w:val="005F4668"/>
    <w:rsid w:val="005F5B4D"/>
    <w:rsid w:val="00603EAD"/>
    <w:rsid w:val="00604D1D"/>
    <w:rsid w:val="00614E2C"/>
    <w:rsid w:val="00617B69"/>
    <w:rsid w:val="0062052B"/>
    <w:rsid w:val="00620726"/>
    <w:rsid w:val="006220AC"/>
    <w:rsid w:val="00625C3D"/>
    <w:rsid w:val="00627F7D"/>
    <w:rsid w:val="00632D43"/>
    <w:rsid w:val="00643F37"/>
    <w:rsid w:val="006607E7"/>
    <w:rsid w:val="00661684"/>
    <w:rsid w:val="006623E0"/>
    <w:rsid w:val="006656A6"/>
    <w:rsid w:val="00670E59"/>
    <w:rsid w:val="00671187"/>
    <w:rsid w:val="00672236"/>
    <w:rsid w:val="00676A75"/>
    <w:rsid w:val="006802AC"/>
    <w:rsid w:val="006841EC"/>
    <w:rsid w:val="00685386"/>
    <w:rsid w:val="006864F8"/>
    <w:rsid w:val="006910EE"/>
    <w:rsid w:val="006921F5"/>
    <w:rsid w:val="00693AA1"/>
    <w:rsid w:val="006A37F2"/>
    <w:rsid w:val="006A3AD9"/>
    <w:rsid w:val="006A4489"/>
    <w:rsid w:val="006A453B"/>
    <w:rsid w:val="006A7716"/>
    <w:rsid w:val="006B459F"/>
    <w:rsid w:val="006B5928"/>
    <w:rsid w:val="006C07DB"/>
    <w:rsid w:val="006C3C4F"/>
    <w:rsid w:val="006C756B"/>
    <w:rsid w:val="006D0821"/>
    <w:rsid w:val="006D1903"/>
    <w:rsid w:val="006D1E21"/>
    <w:rsid w:val="006D4CFD"/>
    <w:rsid w:val="006D5184"/>
    <w:rsid w:val="006D5456"/>
    <w:rsid w:val="006D6E27"/>
    <w:rsid w:val="006E1DC5"/>
    <w:rsid w:val="006E59F5"/>
    <w:rsid w:val="006E5A0C"/>
    <w:rsid w:val="006E5FF5"/>
    <w:rsid w:val="006F40E7"/>
    <w:rsid w:val="006F7F61"/>
    <w:rsid w:val="007011EB"/>
    <w:rsid w:val="007020F2"/>
    <w:rsid w:val="00702334"/>
    <w:rsid w:val="0070314A"/>
    <w:rsid w:val="007048A7"/>
    <w:rsid w:val="0070557B"/>
    <w:rsid w:val="007070EB"/>
    <w:rsid w:val="00711050"/>
    <w:rsid w:val="007114D6"/>
    <w:rsid w:val="00716EAD"/>
    <w:rsid w:val="00720F2E"/>
    <w:rsid w:val="00726404"/>
    <w:rsid w:val="00733583"/>
    <w:rsid w:val="00735984"/>
    <w:rsid w:val="00736DE1"/>
    <w:rsid w:val="00736F71"/>
    <w:rsid w:val="00740595"/>
    <w:rsid w:val="007414E0"/>
    <w:rsid w:val="00742C2E"/>
    <w:rsid w:val="007465B0"/>
    <w:rsid w:val="00750D62"/>
    <w:rsid w:val="0075349E"/>
    <w:rsid w:val="00755016"/>
    <w:rsid w:val="007559D2"/>
    <w:rsid w:val="0075714D"/>
    <w:rsid w:val="00757466"/>
    <w:rsid w:val="00761656"/>
    <w:rsid w:val="007629E5"/>
    <w:rsid w:val="00771AF6"/>
    <w:rsid w:val="0077344A"/>
    <w:rsid w:val="00775483"/>
    <w:rsid w:val="007815D6"/>
    <w:rsid w:val="00781F3F"/>
    <w:rsid w:val="007840D8"/>
    <w:rsid w:val="00784DC0"/>
    <w:rsid w:val="00785687"/>
    <w:rsid w:val="00795F01"/>
    <w:rsid w:val="00796F49"/>
    <w:rsid w:val="007971D4"/>
    <w:rsid w:val="0079764A"/>
    <w:rsid w:val="00797CB8"/>
    <w:rsid w:val="007A47FE"/>
    <w:rsid w:val="007B3385"/>
    <w:rsid w:val="007B713E"/>
    <w:rsid w:val="007C0909"/>
    <w:rsid w:val="007D3DF3"/>
    <w:rsid w:val="007D69E0"/>
    <w:rsid w:val="007F2369"/>
    <w:rsid w:val="007F629D"/>
    <w:rsid w:val="007F6C75"/>
    <w:rsid w:val="007F7038"/>
    <w:rsid w:val="007F77F4"/>
    <w:rsid w:val="00800585"/>
    <w:rsid w:val="0080447C"/>
    <w:rsid w:val="008060BE"/>
    <w:rsid w:val="00806B5B"/>
    <w:rsid w:val="00810ABB"/>
    <w:rsid w:val="00813C79"/>
    <w:rsid w:val="00815A0B"/>
    <w:rsid w:val="00816361"/>
    <w:rsid w:val="0081710A"/>
    <w:rsid w:val="008173DD"/>
    <w:rsid w:val="00817898"/>
    <w:rsid w:val="008216A4"/>
    <w:rsid w:val="00822221"/>
    <w:rsid w:val="00825757"/>
    <w:rsid w:val="008274A0"/>
    <w:rsid w:val="00830791"/>
    <w:rsid w:val="00832B44"/>
    <w:rsid w:val="008407F5"/>
    <w:rsid w:val="00845853"/>
    <w:rsid w:val="00846C81"/>
    <w:rsid w:val="00846F60"/>
    <w:rsid w:val="00850A54"/>
    <w:rsid w:val="008516B9"/>
    <w:rsid w:val="00851FDE"/>
    <w:rsid w:val="008523FB"/>
    <w:rsid w:val="00852F09"/>
    <w:rsid w:val="00856594"/>
    <w:rsid w:val="00861DCC"/>
    <w:rsid w:val="00865848"/>
    <w:rsid w:val="00866AF3"/>
    <w:rsid w:val="00866F47"/>
    <w:rsid w:val="008739A7"/>
    <w:rsid w:val="0087516F"/>
    <w:rsid w:val="00876B8F"/>
    <w:rsid w:val="008775A7"/>
    <w:rsid w:val="00881A74"/>
    <w:rsid w:val="008873DD"/>
    <w:rsid w:val="008916CB"/>
    <w:rsid w:val="00896D7C"/>
    <w:rsid w:val="00897476"/>
    <w:rsid w:val="008A0036"/>
    <w:rsid w:val="008A1B4E"/>
    <w:rsid w:val="008A3D58"/>
    <w:rsid w:val="008A4DD5"/>
    <w:rsid w:val="008A7580"/>
    <w:rsid w:val="008B208D"/>
    <w:rsid w:val="008C1898"/>
    <w:rsid w:val="008C25CA"/>
    <w:rsid w:val="008D004E"/>
    <w:rsid w:val="008D3801"/>
    <w:rsid w:val="008D68B3"/>
    <w:rsid w:val="008D6E5F"/>
    <w:rsid w:val="008E0ED3"/>
    <w:rsid w:val="008E1128"/>
    <w:rsid w:val="008E12D0"/>
    <w:rsid w:val="008E57BA"/>
    <w:rsid w:val="008F030C"/>
    <w:rsid w:val="008F1680"/>
    <w:rsid w:val="008F3EBB"/>
    <w:rsid w:val="00900638"/>
    <w:rsid w:val="0091139D"/>
    <w:rsid w:val="009170EF"/>
    <w:rsid w:val="009251B0"/>
    <w:rsid w:val="009252FA"/>
    <w:rsid w:val="009276B1"/>
    <w:rsid w:val="00931E65"/>
    <w:rsid w:val="00935C03"/>
    <w:rsid w:val="00943A97"/>
    <w:rsid w:val="00945A84"/>
    <w:rsid w:val="00960B44"/>
    <w:rsid w:val="00965D58"/>
    <w:rsid w:val="00966F06"/>
    <w:rsid w:val="00970E7A"/>
    <w:rsid w:val="00972625"/>
    <w:rsid w:val="009746E4"/>
    <w:rsid w:val="00975C6D"/>
    <w:rsid w:val="0098135C"/>
    <w:rsid w:val="00986D00"/>
    <w:rsid w:val="00991C35"/>
    <w:rsid w:val="009A053C"/>
    <w:rsid w:val="009A18FD"/>
    <w:rsid w:val="009A2B77"/>
    <w:rsid w:val="009A77E3"/>
    <w:rsid w:val="009B37EF"/>
    <w:rsid w:val="009B5B41"/>
    <w:rsid w:val="009B6467"/>
    <w:rsid w:val="009C3446"/>
    <w:rsid w:val="009C44C3"/>
    <w:rsid w:val="009C629F"/>
    <w:rsid w:val="009C6D86"/>
    <w:rsid w:val="009C775E"/>
    <w:rsid w:val="009C7F12"/>
    <w:rsid w:val="009D412B"/>
    <w:rsid w:val="009D53EE"/>
    <w:rsid w:val="009D6A76"/>
    <w:rsid w:val="009E17B6"/>
    <w:rsid w:val="009E64B7"/>
    <w:rsid w:val="009E7393"/>
    <w:rsid w:val="009F0132"/>
    <w:rsid w:val="009F11C5"/>
    <w:rsid w:val="009F67FE"/>
    <w:rsid w:val="009F70A6"/>
    <w:rsid w:val="00A1056B"/>
    <w:rsid w:val="00A12622"/>
    <w:rsid w:val="00A26BB3"/>
    <w:rsid w:val="00A31314"/>
    <w:rsid w:val="00A37F3D"/>
    <w:rsid w:val="00A43572"/>
    <w:rsid w:val="00A4379E"/>
    <w:rsid w:val="00A438F4"/>
    <w:rsid w:val="00A45785"/>
    <w:rsid w:val="00A50E21"/>
    <w:rsid w:val="00A52768"/>
    <w:rsid w:val="00A538EA"/>
    <w:rsid w:val="00A56472"/>
    <w:rsid w:val="00A5769A"/>
    <w:rsid w:val="00A60232"/>
    <w:rsid w:val="00A71391"/>
    <w:rsid w:val="00A80BC9"/>
    <w:rsid w:val="00A81F8F"/>
    <w:rsid w:val="00A820C6"/>
    <w:rsid w:val="00A83D7C"/>
    <w:rsid w:val="00A8476D"/>
    <w:rsid w:val="00A87E45"/>
    <w:rsid w:val="00A90A8C"/>
    <w:rsid w:val="00A94658"/>
    <w:rsid w:val="00A95E03"/>
    <w:rsid w:val="00AA3450"/>
    <w:rsid w:val="00AA5EE0"/>
    <w:rsid w:val="00AB0AE3"/>
    <w:rsid w:val="00AB1405"/>
    <w:rsid w:val="00AB2D27"/>
    <w:rsid w:val="00AB3443"/>
    <w:rsid w:val="00AB46A7"/>
    <w:rsid w:val="00AB51D2"/>
    <w:rsid w:val="00AB529C"/>
    <w:rsid w:val="00AB762A"/>
    <w:rsid w:val="00AB7A85"/>
    <w:rsid w:val="00AC14DA"/>
    <w:rsid w:val="00AC29F6"/>
    <w:rsid w:val="00AC3F8D"/>
    <w:rsid w:val="00AC639D"/>
    <w:rsid w:val="00AD2552"/>
    <w:rsid w:val="00AD36C2"/>
    <w:rsid w:val="00AE1E7C"/>
    <w:rsid w:val="00AE2FDD"/>
    <w:rsid w:val="00AE4649"/>
    <w:rsid w:val="00AE46CC"/>
    <w:rsid w:val="00AE4996"/>
    <w:rsid w:val="00AE5341"/>
    <w:rsid w:val="00AF111C"/>
    <w:rsid w:val="00AF1E27"/>
    <w:rsid w:val="00B03DE5"/>
    <w:rsid w:val="00B04606"/>
    <w:rsid w:val="00B04EA4"/>
    <w:rsid w:val="00B04F0C"/>
    <w:rsid w:val="00B132D4"/>
    <w:rsid w:val="00B14702"/>
    <w:rsid w:val="00B20C85"/>
    <w:rsid w:val="00B239B6"/>
    <w:rsid w:val="00B30C43"/>
    <w:rsid w:val="00B36303"/>
    <w:rsid w:val="00B36BC4"/>
    <w:rsid w:val="00B410F6"/>
    <w:rsid w:val="00B4390E"/>
    <w:rsid w:val="00B4446E"/>
    <w:rsid w:val="00B44609"/>
    <w:rsid w:val="00B450F7"/>
    <w:rsid w:val="00B45BA3"/>
    <w:rsid w:val="00B52905"/>
    <w:rsid w:val="00B52C38"/>
    <w:rsid w:val="00B56908"/>
    <w:rsid w:val="00B62930"/>
    <w:rsid w:val="00B62D1B"/>
    <w:rsid w:val="00B62E2E"/>
    <w:rsid w:val="00B65D96"/>
    <w:rsid w:val="00B805AE"/>
    <w:rsid w:val="00B837D5"/>
    <w:rsid w:val="00B861F5"/>
    <w:rsid w:val="00B86EEE"/>
    <w:rsid w:val="00B90980"/>
    <w:rsid w:val="00B96009"/>
    <w:rsid w:val="00B96CB6"/>
    <w:rsid w:val="00BA24B7"/>
    <w:rsid w:val="00BA415F"/>
    <w:rsid w:val="00BA5BC9"/>
    <w:rsid w:val="00BA6D33"/>
    <w:rsid w:val="00BA6D48"/>
    <w:rsid w:val="00BA7AA7"/>
    <w:rsid w:val="00BB1187"/>
    <w:rsid w:val="00BB54ED"/>
    <w:rsid w:val="00BB5955"/>
    <w:rsid w:val="00BB62B5"/>
    <w:rsid w:val="00BC547C"/>
    <w:rsid w:val="00BC7DED"/>
    <w:rsid w:val="00BD08B1"/>
    <w:rsid w:val="00BD1D49"/>
    <w:rsid w:val="00BE117F"/>
    <w:rsid w:val="00BE7D7F"/>
    <w:rsid w:val="00BF09B0"/>
    <w:rsid w:val="00BF49E9"/>
    <w:rsid w:val="00C0188A"/>
    <w:rsid w:val="00C108C8"/>
    <w:rsid w:val="00C16E2F"/>
    <w:rsid w:val="00C1764C"/>
    <w:rsid w:val="00C17A67"/>
    <w:rsid w:val="00C303C4"/>
    <w:rsid w:val="00C36F09"/>
    <w:rsid w:val="00C47567"/>
    <w:rsid w:val="00C50C60"/>
    <w:rsid w:val="00C522BB"/>
    <w:rsid w:val="00C52C74"/>
    <w:rsid w:val="00C55FD2"/>
    <w:rsid w:val="00C626F9"/>
    <w:rsid w:val="00C627B0"/>
    <w:rsid w:val="00C62CDD"/>
    <w:rsid w:val="00C748DF"/>
    <w:rsid w:val="00C74CF0"/>
    <w:rsid w:val="00C75DFB"/>
    <w:rsid w:val="00C80C2C"/>
    <w:rsid w:val="00C82506"/>
    <w:rsid w:val="00C863A8"/>
    <w:rsid w:val="00C86B21"/>
    <w:rsid w:val="00C86FB8"/>
    <w:rsid w:val="00C8704F"/>
    <w:rsid w:val="00C90E9A"/>
    <w:rsid w:val="00C9161D"/>
    <w:rsid w:val="00C97439"/>
    <w:rsid w:val="00C975CC"/>
    <w:rsid w:val="00CA2EB2"/>
    <w:rsid w:val="00CA3632"/>
    <w:rsid w:val="00CA4B67"/>
    <w:rsid w:val="00CC0C55"/>
    <w:rsid w:val="00CD3AAB"/>
    <w:rsid w:val="00CD65DB"/>
    <w:rsid w:val="00CD70E7"/>
    <w:rsid w:val="00CE31FA"/>
    <w:rsid w:val="00CE3FD0"/>
    <w:rsid w:val="00CF0BC3"/>
    <w:rsid w:val="00CF1854"/>
    <w:rsid w:val="00CF30F6"/>
    <w:rsid w:val="00CF3283"/>
    <w:rsid w:val="00CF7412"/>
    <w:rsid w:val="00D009BD"/>
    <w:rsid w:val="00D03F4D"/>
    <w:rsid w:val="00D05CBD"/>
    <w:rsid w:val="00D079EE"/>
    <w:rsid w:val="00D2044C"/>
    <w:rsid w:val="00D255F2"/>
    <w:rsid w:val="00D26E94"/>
    <w:rsid w:val="00D31AF3"/>
    <w:rsid w:val="00D3697B"/>
    <w:rsid w:val="00D40FBA"/>
    <w:rsid w:val="00D411A7"/>
    <w:rsid w:val="00D4450A"/>
    <w:rsid w:val="00D51F19"/>
    <w:rsid w:val="00D5319C"/>
    <w:rsid w:val="00D5421E"/>
    <w:rsid w:val="00D56742"/>
    <w:rsid w:val="00D632B5"/>
    <w:rsid w:val="00D63965"/>
    <w:rsid w:val="00D6476A"/>
    <w:rsid w:val="00D70480"/>
    <w:rsid w:val="00D75BC1"/>
    <w:rsid w:val="00D813FB"/>
    <w:rsid w:val="00D851CC"/>
    <w:rsid w:val="00D86453"/>
    <w:rsid w:val="00D869F0"/>
    <w:rsid w:val="00D87339"/>
    <w:rsid w:val="00D950CA"/>
    <w:rsid w:val="00DA0D5C"/>
    <w:rsid w:val="00DA2005"/>
    <w:rsid w:val="00DA27E9"/>
    <w:rsid w:val="00DA2ABB"/>
    <w:rsid w:val="00DA2B90"/>
    <w:rsid w:val="00DA6509"/>
    <w:rsid w:val="00DB45A0"/>
    <w:rsid w:val="00DB78FC"/>
    <w:rsid w:val="00DB7AE1"/>
    <w:rsid w:val="00DC23C4"/>
    <w:rsid w:val="00DC594B"/>
    <w:rsid w:val="00DC5DBA"/>
    <w:rsid w:val="00DC66D6"/>
    <w:rsid w:val="00DD0700"/>
    <w:rsid w:val="00DD1FA9"/>
    <w:rsid w:val="00DD2E42"/>
    <w:rsid w:val="00DD653A"/>
    <w:rsid w:val="00DE3A82"/>
    <w:rsid w:val="00DF267F"/>
    <w:rsid w:val="00DF289B"/>
    <w:rsid w:val="00DF62EB"/>
    <w:rsid w:val="00DF6C85"/>
    <w:rsid w:val="00E14F1E"/>
    <w:rsid w:val="00E15414"/>
    <w:rsid w:val="00E218C7"/>
    <w:rsid w:val="00E2413E"/>
    <w:rsid w:val="00E242EF"/>
    <w:rsid w:val="00E27602"/>
    <w:rsid w:val="00E27BFF"/>
    <w:rsid w:val="00E316A3"/>
    <w:rsid w:val="00E33009"/>
    <w:rsid w:val="00E35968"/>
    <w:rsid w:val="00E41A4E"/>
    <w:rsid w:val="00E446E6"/>
    <w:rsid w:val="00E452A4"/>
    <w:rsid w:val="00E619DE"/>
    <w:rsid w:val="00E64475"/>
    <w:rsid w:val="00E72826"/>
    <w:rsid w:val="00E73498"/>
    <w:rsid w:val="00E73AE9"/>
    <w:rsid w:val="00E7676B"/>
    <w:rsid w:val="00E916A0"/>
    <w:rsid w:val="00E93E6E"/>
    <w:rsid w:val="00E940EA"/>
    <w:rsid w:val="00E96DEC"/>
    <w:rsid w:val="00EA0EF5"/>
    <w:rsid w:val="00EA1DCC"/>
    <w:rsid w:val="00EA3454"/>
    <w:rsid w:val="00EB25B7"/>
    <w:rsid w:val="00EC2F1D"/>
    <w:rsid w:val="00EC674B"/>
    <w:rsid w:val="00ED24C4"/>
    <w:rsid w:val="00ED2C86"/>
    <w:rsid w:val="00ED7312"/>
    <w:rsid w:val="00EE21FC"/>
    <w:rsid w:val="00EE2BD9"/>
    <w:rsid w:val="00EE2D44"/>
    <w:rsid w:val="00EE4CDA"/>
    <w:rsid w:val="00EE789F"/>
    <w:rsid w:val="00EF1B31"/>
    <w:rsid w:val="00EF37DC"/>
    <w:rsid w:val="00EF680B"/>
    <w:rsid w:val="00EF6C82"/>
    <w:rsid w:val="00F005D9"/>
    <w:rsid w:val="00F0663C"/>
    <w:rsid w:val="00F12418"/>
    <w:rsid w:val="00F144E7"/>
    <w:rsid w:val="00F1454A"/>
    <w:rsid w:val="00F16567"/>
    <w:rsid w:val="00F21FE2"/>
    <w:rsid w:val="00F23E18"/>
    <w:rsid w:val="00F24AF5"/>
    <w:rsid w:val="00F24FB6"/>
    <w:rsid w:val="00F256C8"/>
    <w:rsid w:val="00F32632"/>
    <w:rsid w:val="00F504E1"/>
    <w:rsid w:val="00F5110B"/>
    <w:rsid w:val="00F529EA"/>
    <w:rsid w:val="00F5510A"/>
    <w:rsid w:val="00F56675"/>
    <w:rsid w:val="00F56AAE"/>
    <w:rsid w:val="00F56D12"/>
    <w:rsid w:val="00F6035E"/>
    <w:rsid w:val="00F60504"/>
    <w:rsid w:val="00F61962"/>
    <w:rsid w:val="00F62498"/>
    <w:rsid w:val="00F62564"/>
    <w:rsid w:val="00F673B6"/>
    <w:rsid w:val="00F67465"/>
    <w:rsid w:val="00F724D3"/>
    <w:rsid w:val="00F75CA1"/>
    <w:rsid w:val="00F801CE"/>
    <w:rsid w:val="00F80AAE"/>
    <w:rsid w:val="00F82868"/>
    <w:rsid w:val="00F83FB6"/>
    <w:rsid w:val="00F84C4B"/>
    <w:rsid w:val="00F85DBB"/>
    <w:rsid w:val="00F85F02"/>
    <w:rsid w:val="00F86B00"/>
    <w:rsid w:val="00F95DC4"/>
    <w:rsid w:val="00FB295F"/>
    <w:rsid w:val="00FB3AA7"/>
    <w:rsid w:val="00FB41F9"/>
    <w:rsid w:val="00FB63DE"/>
    <w:rsid w:val="00FC276F"/>
    <w:rsid w:val="00FC574F"/>
    <w:rsid w:val="00FC65FA"/>
    <w:rsid w:val="00FD0DAA"/>
    <w:rsid w:val="00FD3F9D"/>
    <w:rsid w:val="00FE76B0"/>
    <w:rsid w:val="00FF061C"/>
    <w:rsid w:val="00FF2E63"/>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541DB2"/>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C975CC"/>
    <w:pPr>
      <w:keepNext/>
      <w:numPr>
        <w:ilvl w:val="1"/>
        <w:numId w:val="1"/>
      </w:numPr>
      <w:tabs>
        <w:tab w:val="left" w:pos="720"/>
      </w:tabs>
      <w:spacing w:before="60" w:after="60" w:line="240" w:lineRule="auto"/>
      <w:ind w:left="431" w:hanging="431"/>
      <w:outlineLvl w:val="1"/>
    </w:pPr>
    <w:rPr>
      <w:rFonts w:ascii="Arial" w:eastAsia="Times New Roman" w:hAnsi="Arial" w:cs="Arial"/>
      <w:b/>
      <w:sz w:val="20"/>
      <w:szCs w:val="20"/>
    </w:rPr>
  </w:style>
  <w:style w:type="paragraph" w:styleId="Heading3">
    <w:name w:val="heading 3"/>
    <w:next w:val="Normal"/>
    <w:link w:val="Heading3Char"/>
    <w:qFormat/>
    <w:rsid w:val="006A4489"/>
    <w:pPr>
      <w:keepNext/>
      <w:numPr>
        <w:ilvl w:val="2"/>
        <w:numId w:val="1"/>
      </w:numPr>
      <w:spacing w:before="300" w:line="240" w:lineRule="auto"/>
      <w:ind w:left="0" w:firstLine="0"/>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C975CC"/>
    <w:rPr>
      <w:rFonts w:ascii="Arial" w:eastAsia="Times New Roman" w:hAnsi="Arial" w:cs="Arial"/>
      <w:b/>
      <w:sz w:val="20"/>
      <w:szCs w:val="20"/>
    </w:rPr>
  </w:style>
  <w:style w:type="character" w:customStyle="1" w:styleId="Heading3Char">
    <w:name w:val="Heading 3 Char"/>
    <w:basedOn w:val="DefaultParagraphFont"/>
    <w:link w:val="Heading3"/>
    <w:rsid w:val="006A4489"/>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7676B"/>
    <w:pPr>
      <w:tabs>
        <w:tab w:val="left" w:pos="720"/>
        <w:tab w:val="right" w:leader="dot" w:pos="10070"/>
      </w:tabs>
      <w:spacing w:before="120" w:after="120" w:line="240" w:lineRule="auto"/>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547336"/>
    <w:pPr>
      <w:tabs>
        <w:tab w:val="left" w:pos="1440"/>
        <w:tab w:val="right" w:leader="dot" w:pos="10070"/>
      </w:tabs>
      <w:spacing w:before="120" w:after="120" w:line="240" w:lineRule="auto"/>
      <w:ind w:left="720"/>
    </w:pPr>
    <w:rPr>
      <w:rFonts w:ascii="Arial" w:eastAsia="Times New Roman" w:hAnsi="Arial" w:cs="Times New Roman"/>
      <w:noProof/>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C627B0"/>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C627B0"/>
    <w:rPr>
      <w:rFonts w:ascii="Calibri" w:eastAsiaTheme="minorHAnsi" w:hAnsi="Calibri"/>
      <w:color w:val="000000" w:themeColor="text1"/>
      <w:szCs w:val="24"/>
      <w:lang w:val="en-US" w:eastAsia="en-US"/>
    </w:rPr>
  </w:style>
  <w:style w:type="paragraph" w:styleId="NormalWeb">
    <w:name w:val="Normal (Web)"/>
    <w:basedOn w:val="Normal"/>
    <w:uiPriority w:val="99"/>
    <w:unhideWhenUsed/>
    <w:rsid w:val="00C16E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595"/>
    <w:rPr>
      <w:rFonts w:ascii="Courier New" w:eastAsia="Times New Roman" w:hAnsi="Courier New" w:cs="Courier New"/>
      <w:sz w:val="20"/>
      <w:szCs w:val="20"/>
    </w:rPr>
  </w:style>
  <w:style w:type="table" w:styleId="TableGrid">
    <w:name w:val="Table Grid"/>
    <w:basedOn w:val="TableNormal"/>
    <w:uiPriority w:val="59"/>
    <w:rsid w:val="0008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E21FC"/>
    <w:rPr>
      <w:color w:val="0000FF"/>
      <w:u w:val="single"/>
    </w:rPr>
  </w:style>
  <w:style w:type="character" w:customStyle="1" w:styleId="info-text">
    <w:name w:val="info-text"/>
    <w:basedOn w:val="DefaultParagraphFont"/>
    <w:rsid w:val="00513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2480">
      <w:bodyDiv w:val="1"/>
      <w:marLeft w:val="0"/>
      <w:marRight w:val="0"/>
      <w:marTop w:val="0"/>
      <w:marBottom w:val="0"/>
      <w:divBdr>
        <w:top w:val="none" w:sz="0" w:space="0" w:color="auto"/>
        <w:left w:val="none" w:sz="0" w:space="0" w:color="auto"/>
        <w:bottom w:val="none" w:sz="0" w:space="0" w:color="auto"/>
        <w:right w:val="none" w:sz="0" w:space="0" w:color="auto"/>
      </w:divBdr>
    </w:div>
    <w:div w:id="369259701">
      <w:bodyDiv w:val="1"/>
      <w:marLeft w:val="0"/>
      <w:marRight w:val="0"/>
      <w:marTop w:val="0"/>
      <w:marBottom w:val="0"/>
      <w:divBdr>
        <w:top w:val="none" w:sz="0" w:space="0" w:color="auto"/>
        <w:left w:val="none" w:sz="0" w:space="0" w:color="auto"/>
        <w:bottom w:val="none" w:sz="0" w:space="0" w:color="auto"/>
        <w:right w:val="none" w:sz="0" w:space="0" w:color="auto"/>
      </w:divBdr>
      <w:divsChild>
        <w:div w:id="1283537301">
          <w:marLeft w:val="0"/>
          <w:marRight w:val="0"/>
          <w:marTop w:val="0"/>
          <w:marBottom w:val="0"/>
          <w:divBdr>
            <w:top w:val="none" w:sz="0" w:space="0" w:color="auto"/>
            <w:left w:val="none" w:sz="0" w:space="0" w:color="auto"/>
            <w:bottom w:val="none" w:sz="0" w:space="0" w:color="auto"/>
            <w:right w:val="none" w:sz="0" w:space="0" w:color="auto"/>
          </w:divBdr>
        </w:div>
      </w:divsChild>
    </w:div>
    <w:div w:id="468011077">
      <w:bodyDiv w:val="1"/>
      <w:marLeft w:val="0"/>
      <w:marRight w:val="0"/>
      <w:marTop w:val="0"/>
      <w:marBottom w:val="0"/>
      <w:divBdr>
        <w:top w:val="none" w:sz="0" w:space="0" w:color="auto"/>
        <w:left w:val="none" w:sz="0" w:space="0" w:color="auto"/>
        <w:bottom w:val="none" w:sz="0" w:space="0" w:color="auto"/>
        <w:right w:val="none" w:sz="0" w:space="0" w:color="auto"/>
      </w:divBdr>
    </w:div>
    <w:div w:id="488402489">
      <w:bodyDiv w:val="1"/>
      <w:marLeft w:val="0"/>
      <w:marRight w:val="0"/>
      <w:marTop w:val="0"/>
      <w:marBottom w:val="0"/>
      <w:divBdr>
        <w:top w:val="none" w:sz="0" w:space="0" w:color="auto"/>
        <w:left w:val="none" w:sz="0" w:space="0" w:color="auto"/>
        <w:bottom w:val="none" w:sz="0" w:space="0" w:color="auto"/>
        <w:right w:val="none" w:sz="0" w:space="0" w:color="auto"/>
      </w:divBdr>
    </w:div>
    <w:div w:id="580216703">
      <w:bodyDiv w:val="1"/>
      <w:marLeft w:val="0"/>
      <w:marRight w:val="0"/>
      <w:marTop w:val="0"/>
      <w:marBottom w:val="0"/>
      <w:divBdr>
        <w:top w:val="none" w:sz="0" w:space="0" w:color="auto"/>
        <w:left w:val="none" w:sz="0" w:space="0" w:color="auto"/>
        <w:bottom w:val="none" w:sz="0" w:space="0" w:color="auto"/>
        <w:right w:val="none" w:sz="0" w:space="0" w:color="auto"/>
      </w:divBdr>
    </w:div>
    <w:div w:id="770784148">
      <w:bodyDiv w:val="1"/>
      <w:marLeft w:val="0"/>
      <w:marRight w:val="0"/>
      <w:marTop w:val="0"/>
      <w:marBottom w:val="0"/>
      <w:divBdr>
        <w:top w:val="none" w:sz="0" w:space="0" w:color="auto"/>
        <w:left w:val="none" w:sz="0" w:space="0" w:color="auto"/>
        <w:bottom w:val="none" w:sz="0" w:space="0" w:color="auto"/>
        <w:right w:val="none" w:sz="0" w:space="0" w:color="auto"/>
      </w:divBdr>
      <w:divsChild>
        <w:div w:id="1670593775">
          <w:marLeft w:val="0"/>
          <w:marRight w:val="0"/>
          <w:marTop w:val="0"/>
          <w:marBottom w:val="0"/>
          <w:divBdr>
            <w:top w:val="none" w:sz="0" w:space="0" w:color="auto"/>
            <w:left w:val="none" w:sz="0" w:space="0" w:color="auto"/>
            <w:bottom w:val="none" w:sz="0" w:space="0" w:color="auto"/>
            <w:right w:val="none" w:sz="0" w:space="0" w:color="auto"/>
          </w:divBdr>
        </w:div>
      </w:divsChild>
    </w:div>
    <w:div w:id="776801925">
      <w:bodyDiv w:val="1"/>
      <w:marLeft w:val="0"/>
      <w:marRight w:val="0"/>
      <w:marTop w:val="0"/>
      <w:marBottom w:val="0"/>
      <w:divBdr>
        <w:top w:val="none" w:sz="0" w:space="0" w:color="auto"/>
        <w:left w:val="none" w:sz="0" w:space="0" w:color="auto"/>
        <w:bottom w:val="none" w:sz="0" w:space="0" w:color="auto"/>
        <w:right w:val="none" w:sz="0" w:space="0" w:color="auto"/>
      </w:divBdr>
    </w:div>
    <w:div w:id="900290494">
      <w:bodyDiv w:val="1"/>
      <w:marLeft w:val="0"/>
      <w:marRight w:val="0"/>
      <w:marTop w:val="0"/>
      <w:marBottom w:val="0"/>
      <w:divBdr>
        <w:top w:val="none" w:sz="0" w:space="0" w:color="auto"/>
        <w:left w:val="none" w:sz="0" w:space="0" w:color="auto"/>
        <w:bottom w:val="none" w:sz="0" w:space="0" w:color="auto"/>
        <w:right w:val="none" w:sz="0" w:space="0" w:color="auto"/>
      </w:divBdr>
    </w:div>
    <w:div w:id="902326557">
      <w:bodyDiv w:val="1"/>
      <w:marLeft w:val="0"/>
      <w:marRight w:val="0"/>
      <w:marTop w:val="0"/>
      <w:marBottom w:val="0"/>
      <w:divBdr>
        <w:top w:val="none" w:sz="0" w:space="0" w:color="auto"/>
        <w:left w:val="none" w:sz="0" w:space="0" w:color="auto"/>
        <w:bottom w:val="none" w:sz="0" w:space="0" w:color="auto"/>
        <w:right w:val="none" w:sz="0" w:space="0" w:color="auto"/>
      </w:divBdr>
    </w:div>
    <w:div w:id="1117211154">
      <w:bodyDiv w:val="1"/>
      <w:marLeft w:val="0"/>
      <w:marRight w:val="0"/>
      <w:marTop w:val="0"/>
      <w:marBottom w:val="0"/>
      <w:divBdr>
        <w:top w:val="none" w:sz="0" w:space="0" w:color="auto"/>
        <w:left w:val="none" w:sz="0" w:space="0" w:color="auto"/>
        <w:bottom w:val="none" w:sz="0" w:space="0" w:color="auto"/>
        <w:right w:val="none" w:sz="0" w:space="0" w:color="auto"/>
      </w:divBdr>
    </w:div>
    <w:div w:id="1216040629">
      <w:bodyDiv w:val="1"/>
      <w:marLeft w:val="0"/>
      <w:marRight w:val="0"/>
      <w:marTop w:val="0"/>
      <w:marBottom w:val="0"/>
      <w:divBdr>
        <w:top w:val="none" w:sz="0" w:space="0" w:color="auto"/>
        <w:left w:val="none" w:sz="0" w:space="0" w:color="auto"/>
        <w:bottom w:val="none" w:sz="0" w:space="0" w:color="auto"/>
        <w:right w:val="none" w:sz="0" w:space="0" w:color="auto"/>
      </w:divBdr>
      <w:divsChild>
        <w:div w:id="496190511">
          <w:marLeft w:val="0"/>
          <w:marRight w:val="0"/>
          <w:marTop w:val="0"/>
          <w:marBottom w:val="0"/>
          <w:divBdr>
            <w:top w:val="none" w:sz="0" w:space="0" w:color="auto"/>
            <w:left w:val="none" w:sz="0" w:space="0" w:color="auto"/>
            <w:bottom w:val="none" w:sz="0" w:space="0" w:color="auto"/>
            <w:right w:val="none" w:sz="0" w:space="0" w:color="auto"/>
          </w:divBdr>
        </w:div>
      </w:divsChild>
    </w:div>
    <w:div w:id="1421566017">
      <w:bodyDiv w:val="1"/>
      <w:marLeft w:val="0"/>
      <w:marRight w:val="0"/>
      <w:marTop w:val="0"/>
      <w:marBottom w:val="0"/>
      <w:divBdr>
        <w:top w:val="none" w:sz="0" w:space="0" w:color="auto"/>
        <w:left w:val="none" w:sz="0" w:space="0" w:color="auto"/>
        <w:bottom w:val="none" w:sz="0" w:space="0" w:color="auto"/>
        <w:right w:val="none" w:sz="0" w:space="0" w:color="auto"/>
      </w:divBdr>
    </w:div>
    <w:div w:id="1499232018">
      <w:bodyDiv w:val="1"/>
      <w:marLeft w:val="0"/>
      <w:marRight w:val="0"/>
      <w:marTop w:val="0"/>
      <w:marBottom w:val="0"/>
      <w:divBdr>
        <w:top w:val="none" w:sz="0" w:space="0" w:color="auto"/>
        <w:left w:val="none" w:sz="0" w:space="0" w:color="auto"/>
        <w:bottom w:val="none" w:sz="0" w:space="0" w:color="auto"/>
        <w:right w:val="none" w:sz="0" w:space="0" w:color="auto"/>
      </w:divBdr>
    </w:div>
    <w:div w:id="1514951300">
      <w:bodyDiv w:val="1"/>
      <w:marLeft w:val="0"/>
      <w:marRight w:val="0"/>
      <w:marTop w:val="0"/>
      <w:marBottom w:val="0"/>
      <w:divBdr>
        <w:top w:val="none" w:sz="0" w:space="0" w:color="auto"/>
        <w:left w:val="none" w:sz="0" w:space="0" w:color="auto"/>
        <w:bottom w:val="none" w:sz="0" w:space="0" w:color="auto"/>
        <w:right w:val="none" w:sz="0" w:space="0" w:color="auto"/>
      </w:divBdr>
    </w:div>
    <w:div w:id="1527718386">
      <w:bodyDiv w:val="1"/>
      <w:marLeft w:val="0"/>
      <w:marRight w:val="0"/>
      <w:marTop w:val="0"/>
      <w:marBottom w:val="0"/>
      <w:divBdr>
        <w:top w:val="none" w:sz="0" w:space="0" w:color="auto"/>
        <w:left w:val="none" w:sz="0" w:space="0" w:color="auto"/>
        <w:bottom w:val="none" w:sz="0" w:space="0" w:color="auto"/>
        <w:right w:val="none" w:sz="0" w:space="0" w:color="auto"/>
      </w:divBdr>
    </w:div>
    <w:div w:id="1706372276">
      <w:bodyDiv w:val="1"/>
      <w:marLeft w:val="0"/>
      <w:marRight w:val="0"/>
      <w:marTop w:val="0"/>
      <w:marBottom w:val="0"/>
      <w:divBdr>
        <w:top w:val="none" w:sz="0" w:space="0" w:color="auto"/>
        <w:left w:val="none" w:sz="0" w:space="0" w:color="auto"/>
        <w:bottom w:val="none" w:sz="0" w:space="0" w:color="auto"/>
        <w:right w:val="none" w:sz="0" w:space="0" w:color="auto"/>
      </w:divBdr>
    </w:div>
    <w:div w:id="1841459976">
      <w:bodyDiv w:val="1"/>
      <w:marLeft w:val="0"/>
      <w:marRight w:val="0"/>
      <w:marTop w:val="0"/>
      <w:marBottom w:val="0"/>
      <w:divBdr>
        <w:top w:val="none" w:sz="0" w:space="0" w:color="auto"/>
        <w:left w:val="none" w:sz="0" w:space="0" w:color="auto"/>
        <w:bottom w:val="none" w:sz="0" w:space="0" w:color="auto"/>
        <w:right w:val="none" w:sz="0" w:space="0" w:color="auto"/>
      </w:divBdr>
    </w:div>
    <w:div w:id="1959530786">
      <w:bodyDiv w:val="1"/>
      <w:marLeft w:val="0"/>
      <w:marRight w:val="0"/>
      <w:marTop w:val="0"/>
      <w:marBottom w:val="0"/>
      <w:divBdr>
        <w:top w:val="none" w:sz="0" w:space="0" w:color="auto"/>
        <w:left w:val="none" w:sz="0" w:space="0" w:color="auto"/>
        <w:bottom w:val="none" w:sz="0" w:space="0" w:color="auto"/>
        <w:right w:val="none" w:sz="0" w:space="0" w:color="auto"/>
      </w:divBdr>
    </w:div>
    <w:div w:id="1982148962">
      <w:bodyDiv w:val="1"/>
      <w:marLeft w:val="0"/>
      <w:marRight w:val="0"/>
      <w:marTop w:val="0"/>
      <w:marBottom w:val="0"/>
      <w:divBdr>
        <w:top w:val="none" w:sz="0" w:space="0" w:color="auto"/>
        <w:left w:val="none" w:sz="0" w:space="0" w:color="auto"/>
        <w:bottom w:val="none" w:sz="0" w:space="0" w:color="auto"/>
        <w:right w:val="none" w:sz="0" w:space="0" w:color="auto"/>
      </w:divBdr>
    </w:div>
    <w:div w:id="2108184423">
      <w:bodyDiv w:val="1"/>
      <w:marLeft w:val="0"/>
      <w:marRight w:val="0"/>
      <w:marTop w:val="0"/>
      <w:marBottom w:val="0"/>
      <w:divBdr>
        <w:top w:val="none" w:sz="0" w:space="0" w:color="auto"/>
        <w:left w:val="none" w:sz="0" w:space="0" w:color="auto"/>
        <w:bottom w:val="none" w:sz="0" w:space="0" w:color="auto"/>
        <w:right w:val="none" w:sz="0" w:space="0" w:color="auto"/>
      </w:divBdr>
    </w:div>
    <w:div w:id="21429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DFA8F680224E4DB5CF04935A7C98A4" ma:contentTypeVersion="13" ma:contentTypeDescription="Create a new document." ma:contentTypeScope="" ma:versionID="55f0c344fd32664845786e90f911232a">
  <xsd:schema xmlns:xsd="http://www.w3.org/2001/XMLSchema" xmlns:xs="http://www.w3.org/2001/XMLSchema" xmlns:p="http://schemas.microsoft.com/office/2006/metadata/properties" xmlns:ns3="73c56f56-dc77-4062-9529-52c6ecc166bf" xmlns:ns4="4c6f1448-6128-4395-92f7-887656e37be2" targetNamespace="http://schemas.microsoft.com/office/2006/metadata/properties" ma:root="true" ma:fieldsID="e38f979ebecf31b0188b7a74add1e6f0" ns3:_="" ns4:_="">
    <xsd:import namespace="73c56f56-dc77-4062-9529-52c6ecc166bf"/>
    <xsd:import namespace="4c6f1448-6128-4395-92f7-887656e37be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56f56-dc77-4062-9529-52c6ecc166b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f1448-6128-4395-92f7-887656e37be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ECA6FD-E6E3-4EEB-A141-BCF6CE18875D}">
  <ds:schemaRefs>
    <ds:schemaRef ds:uri="http://schemas.microsoft.com/office/2006/metadata/properties"/>
    <ds:schemaRef ds:uri="http://www.w3.org/XML/1998/namespace"/>
    <ds:schemaRef ds:uri="http://purl.org/dc/elements/1.1/"/>
    <ds:schemaRef ds:uri="http://schemas.microsoft.com/office/2006/documentManagement/types"/>
    <ds:schemaRef ds:uri="http://purl.org/dc/dcmitype/"/>
    <ds:schemaRef ds:uri="http://purl.org/dc/terms/"/>
    <ds:schemaRef ds:uri="73c56f56-dc77-4062-9529-52c6ecc166bf"/>
    <ds:schemaRef ds:uri="http://schemas.microsoft.com/office/infopath/2007/PartnerControls"/>
    <ds:schemaRef ds:uri="http://schemas.openxmlformats.org/package/2006/metadata/core-properties"/>
    <ds:schemaRef ds:uri="4c6f1448-6128-4395-92f7-887656e37be2"/>
  </ds:schemaRefs>
</ds:datastoreItem>
</file>

<file path=customXml/itemProps2.xml><?xml version="1.0" encoding="utf-8"?>
<ds:datastoreItem xmlns:ds="http://schemas.openxmlformats.org/officeDocument/2006/customXml" ds:itemID="{8FD9CBF7-B557-48B6-A1D6-B09975429FBC}">
  <ds:schemaRefs>
    <ds:schemaRef ds:uri="http://schemas.microsoft.com/sharepoint/v3/contenttype/forms"/>
  </ds:schemaRefs>
</ds:datastoreItem>
</file>

<file path=customXml/itemProps3.xml><?xml version="1.0" encoding="utf-8"?>
<ds:datastoreItem xmlns:ds="http://schemas.openxmlformats.org/officeDocument/2006/customXml" ds:itemID="{00EB8054-EDDE-460F-8100-708E09363F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c56f56-dc77-4062-9529-52c6ecc166bf"/>
    <ds:schemaRef ds:uri="4c6f1448-6128-4395-92f7-887656e37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3981</TotalTime>
  <Pages>5</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36</cp:revision>
  <cp:lastPrinted>2020-03-26T15:16:00Z</cp:lastPrinted>
  <dcterms:created xsi:type="dcterms:W3CDTF">2020-02-26T11:57:00Z</dcterms:created>
  <dcterms:modified xsi:type="dcterms:W3CDTF">2020-03-26T15:16:00Z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4.8.0.x</vt:lpwstr>
  </property>
  <property fmtid="{D5CDD505-2E9C-101B-9397-08002B2CF9AE}" pid="4" name="$Release Date$">
    <vt:lpwstr>19th March 2020</vt:lpwstr>
  </property>
  <property fmtid="{D5CDD505-2E9C-101B-9397-08002B2CF9AE}" pid="5" name="$Bentley Select Release$">
    <vt:lpwstr>exnm04080001en_updt</vt:lpwstr>
  </property>
  <property fmtid="{D5CDD505-2E9C-101B-9397-08002B2CF9AE}" pid="6" name="$Fix Number$">
    <vt:lpwstr>3</vt:lpwstr>
  </property>
  <property fmtid="{D5CDD505-2E9C-101B-9397-08002B2CF9AE}" pid="7" name="$Install SQL Script$">
    <vt:lpwstr>nm_4800_fix</vt:lpwstr>
  </property>
  <property fmtid="{D5CDD505-2E9C-101B-9397-08002B2CF9AE}" pid="8" name="ContentTypeId">
    <vt:lpwstr>0x01010084DFA8F680224E4DB5CF04935A7C98A4</vt:lpwstr>
  </property>
</Properties>
</file>