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47B86E39" w:rsidR="00EB25B7" w:rsidRPr="00913C79" w:rsidRDefault="006921F5" w:rsidP="00EB25B7">
      <w:r>
        <w:rPr>
          <w:noProof/>
          <w:lang w:val="en-US" w:eastAsia="en-US"/>
        </w:rPr>
        <w:drawing>
          <wp:anchor distT="0" distB="0" distL="114300" distR="114300" simplePos="0" relativeHeight="251658240" behindDoc="0" locked="0" layoutInCell="1" allowOverlap="1" wp14:anchorId="7D5D6CCC" wp14:editId="7A311325">
            <wp:simplePos x="685800" y="4143375"/>
            <wp:positionH relativeFrom="column">
              <wp:align>left</wp:align>
            </wp:positionH>
            <wp:positionV relativeFrom="paragraph">
              <wp:align>top</wp:align>
            </wp:positionV>
            <wp:extent cx="3484245" cy="810260"/>
            <wp:effectExtent l="0" t="0" r="1905" b="8890"/>
            <wp:wrapSquare wrapText="bothSides"/>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anchor>
        </w:drawing>
      </w:r>
      <w:r w:rsidR="00AF261E">
        <w:br w:type="textWrapping" w:clear="all"/>
      </w:r>
    </w:p>
    <w:p w14:paraId="53C074D0" w14:textId="77777777" w:rsidR="00EB25B7" w:rsidRDefault="00EB25B7" w:rsidP="00EB25B7"/>
    <w:p w14:paraId="194E3FCF" w14:textId="77777777" w:rsidR="006921F5" w:rsidRPr="00913C79" w:rsidRDefault="006921F5" w:rsidP="00EB25B7"/>
    <w:p w14:paraId="69F29F6B" w14:textId="068F6D0D" w:rsidR="00EB25B7" w:rsidRPr="003F61A2" w:rsidRDefault="008433DE" w:rsidP="00EB25B7">
      <w:pPr>
        <w:pStyle w:val="coverinfo"/>
      </w:pPr>
      <w:fldSimple w:instr=" DOCPROPERTY  $Product$  \* MERGEFORMAT ">
        <w:r w:rsidR="0002164B">
          <w:t>Network Manager</w:t>
        </w:r>
      </w:fldSimple>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07094AC5" w:rsidR="00EB25B7" w:rsidRDefault="006747E0" w:rsidP="00EB25B7">
      <w:pPr>
        <w:pStyle w:val="CoverVersion"/>
      </w:pPr>
      <w:r>
        <w:fldChar w:fldCharType="begin"/>
      </w:r>
      <w:r>
        <w:instrText xml:space="preserve"> DOCPROPERTY  "$Base Release$"  \* MERGEFORMAT </w:instrText>
      </w:r>
      <w:r>
        <w:fldChar w:fldCharType="separate"/>
      </w:r>
      <w:r w:rsidR="0002164B">
        <w:t>4.8.0.x</w:t>
      </w:r>
      <w:r>
        <w:fldChar w:fldCharType="end"/>
      </w:r>
      <w:r w:rsidR="004C74A8">
        <w:t xml:space="preserve"> Fix </w:t>
      </w:r>
      <w:r>
        <w:fldChar w:fldCharType="begin"/>
      </w:r>
      <w:r>
        <w:instrText xml:space="preserve"> DOCPROPERTY  "$Fix Number$"  \* MERGEFORMAT </w:instrText>
      </w:r>
      <w:r>
        <w:fldChar w:fldCharType="separate"/>
      </w:r>
      <w:r w:rsidR="0002164B">
        <w:t>4</w:t>
      </w:r>
      <w:r>
        <w:fldChar w:fldCharType="end"/>
      </w:r>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bookmarkStart w:id="0" w:name="_GoBack"/>
      <w:bookmarkEnd w:id="0"/>
    </w:p>
    <w:p w14:paraId="7DD8317C" w14:textId="77777777" w:rsidR="00EB25B7" w:rsidRDefault="00EB25B7" w:rsidP="00EB25B7">
      <w:pPr>
        <w:pStyle w:val="ProcedureLine"/>
      </w:pPr>
      <w:r>
        <w:lastRenderedPageBreak/>
        <w:t>Table of Contents</w:t>
      </w:r>
    </w:p>
    <w:p w14:paraId="0361B043" w14:textId="442FF5AC" w:rsidR="0002164B"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02164B">
        <w:t>1.</w:t>
      </w:r>
      <w:r w:rsidR="0002164B">
        <w:rPr>
          <w:rFonts w:asciiTheme="minorHAnsi" w:eastAsiaTheme="minorEastAsia" w:hAnsiTheme="minorHAnsi" w:cstheme="minorBidi"/>
          <w:b w:val="0"/>
          <w:sz w:val="22"/>
          <w:szCs w:val="22"/>
          <w:lang w:val="en-US" w:eastAsia="en-US"/>
        </w:rPr>
        <w:tab/>
      </w:r>
      <w:r w:rsidR="0002164B">
        <w:t>Introduction</w:t>
      </w:r>
      <w:r w:rsidR="0002164B">
        <w:tab/>
      </w:r>
      <w:r w:rsidR="0002164B">
        <w:fldChar w:fldCharType="begin"/>
      </w:r>
      <w:r w:rsidR="0002164B">
        <w:instrText xml:space="preserve"> PAGEREF _Toc47003797 \h </w:instrText>
      </w:r>
      <w:r w:rsidR="0002164B">
        <w:fldChar w:fldCharType="separate"/>
      </w:r>
      <w:r w:rsidR="00692FBC">
        <w:t>2</w:t>
      </w:r>
      <w:r w:rsidR="0002164B">
        <w:fldChar w:fldCharType="end"/>
      </w:r>
    </w:p>
    <w:p w14:paraId="55B3AF03" w14:textId="70781E2D" w:rsidR="0002164B" w:rsidRDefault="0002164B">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_Toc47003798 \h </w:instrText>
      </w:r>
      <w:r>
        <w:fldChar w:fldCharType="separate"/>
      </w:r>
      <w:r w:rsidR="00692FBC">
        <w:t>2</w:t>
      </w:r>
      <w:r>
        <w:fldChar w:fldCharType="end"/>
      </w:r>
    </w:p>
    <w:p w14:paraId="694DFA87" w14:textId="3AD2AB2E" w:rsidR="0002164B" w:rsidRDefault="0002164B">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_Toc47003799 \h </w:instrText>
      </w:r>
      <w:r>
        <w:fldChar w:fldCharType="separate"/>
      </w:r>
      <w:r w:rsidR="00692FBC">
        <w:t>2</w:t>
      </w:r>
      <w:r>
        <w:fldChar w:fldCharType="end"/>
      </w:r>
    </w:p>
    <w:p w14:paraId="6F90F138" w14:textId="2D964B79" w:rsidR="0002164B" w:rsidRDefault="0002164B">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_Toc47003800 \h </w:instrText>
      </w:r>
      <w:r>
        <w:fldChar w:fldCharType="separate"/>
      </w:r>
      <w:r w:rsidR="00692FBC">
        <w:t>2</w:t>
      </w:r>
      <w:r>
        <w:fldChar w:fldCharType="end"/>
      </w:r>
    </w:p>
    <w:p w14:paraId="1FDD86F7" w14:textId="66D13817"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1" w:name="_Toc47003797"/>
      <w:r w:rsidRPr="00EA3636">
        <w:lastRenderedPageBreak/>
        <w:t>Introduction</w:t>
      </w:r>
      <w:bookmarkEnd w:id="1"/>
      <w:r w:rsidRPr="00EA3636">
        <w:t xml:space="preserve"> </w:t>
      </w:r>
    </w:p>
    <w:p w14:paraId="21EFA476" w14:textId="3B8F09E8" w:rsidR="00EB25B7" w:rsidRPr="00EA3636" w:rsidRDefault="00EB25B7" w:rsidP="00EB25B7">
      <w:r w:rsidRPr="00EA3636">
        <w:t xml:space="preserve">This document defines the changes made to the </w:t>
      </w:r>
      <w:r w:rsidR="006747E0">
        <w:fldChar w:fldCharType="begin"/>
      </w:r>
      <w:r w:rsidR="006747E0">
        <w:instrText xml:space="preserve"> DOCPROPERTY</w:instrText>
      </w:r>
      <w:r w:rsidR="006747E0">
        <w:instrText xml:space="preserve">  $Product$  \* MERGEFORMAT </w:instrText>
      </w:r>
      <w:r w:rsidR="006747E0">
        <w:fldChar w:fldCharType="separate"/>
      </w:r>
      <w:r w:rsidR="0002164B">
        <w:t>Network Manager</w:t>
      </w:r>
      <w:r w:rsidR="006747E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6747E0">
        <w:fldChar w:fldCharType="begin"/>
      </w:r>
      <w:r w:rsidR="006747E0">
        <w:instrText xml:space="preserve"> DOCPROPERTY  "$Base Release$"  \* MERGEFORMAT </w:instrText>
      </w:r>
      <w:r w:rsidR="006747E0">
        <w:fldChar w:fldCharType="separate"/>
      </w:r>
      <w:r w:rsidR="0002164B">
        <w:t>4.8.0.x</w:t>
      </w:r>
      <w:r w:rsidR="006747E0">
        <w:fldChar w:fldCharType="end"/>
      </w:r>
      <w:r w:rsidR="004C74A8">
        <w:t xml:space="preserve"> Fix </w:t>
      </w:r>
      <w:r w:rsidR="006747E0">
        <w:fldChar w:fldCharType="begin"/>
      </w:r>
      <w:r w:rsidR="006747E0">
        <w:instrText xml:space="preserve"> DOCPROPERTY  "$Fix Number$"  \* MERGEFORMAT </w:instrText>
      </w:r>
      <w:r w:rsidR="006747E0">
        <w:fldChar w:fldCharType="separate"/>
      </w:r>
      <w:r w:rsidR="0002164B">
        <w:t>4</w:t>
      </w:r>
      <w:r w:rsidR="006747E0">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2" w:name="_Toc47003798"/>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21E18122" w:rsidR="00EB25B7" w:rsidRPr="00EA3636" w:rsidRDefault="006747E0" w:rsidP="007F2369">
            <w:pPr>
              <w:pStyle w:val="TableText"/>
            </w:pPr>
            <w:r>
              <w:fldChar w:fldCharType="begin"/>
            </w:r>
            <w:r>
              <w:instrText xml:space="preserve"> DOCPROPERTY  "</w:instrText>
            </w:r>
            <w:r>
              <w:instrText xml:space="preserve">$Base Release$"  \* MERGEFORMAT </w:instrText>
            </w:r>
            <w:r>
              <w:fldChar w:fldCharType="separate"/>
            </w:r>
            <w:r w:rsidR="0002164B">
              <w:t>4.8.0.x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6C5D6742" w:rsidR="00327D22" w:rsidRPr="00F62564"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6473A7">
              <w:rPr>
                <w:szCs w:val="16"/>
              </w:rPr>
              <w:t>4</w:t>
            </w:r>
            <w:r w:rsidR="00F144E7">
              <w:rPr>
                <w:szCs w:val="16"/>
              </w:rPr>
              <w:t xml:space="preserve"> Patchset </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10C22CB9"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02164B" w:rsidRPr="0002164B">
              <w:rPr>
                <w:b/>
                <w:sz w:val="16"/>
                <w:szCs w:val="16"/>
              </w:rPr>
              <w:t>exnm04080001en_updt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02164B">
              <w:rPr>
                <w:b/>
                <w:sz w:val="16"/>
                <w:szCs w:val="16"/>
              </w:rPr>
              <w:t>4</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BC36BD4"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5DF4B859" w:rsidR="008A3D58"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02164B">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02164B">
              <w:rPr>
                <w:szCs w:val="16"/>
              </w:rPr>
              <w:t>4</w:t>
            </w:r>
            <w:r w:rsidRPr="000F6844">
              <w:rPr>
                <w:szCs w:val="16"/>
              </w:rPr>
              <w:fldChar w:fldCharType="end"/>
            </w:r>
            <w:r w:rsidRPr="000F6844">
              <w:rPr>
                <w:szCs w:val="16"/>
              </w:rPr>
              <w:t xml:space="preserve">.sql and press return. </w:t>
            </w:r>
          </w:p>
          <w:p w14:paraId="6CE0527C" w14:textId="77777777" w:rsidR="00502B0A" w:rsidRDefault="00502B0A"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3" w:name="_Toc47003799"/>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9E64B7" w:rsidRPr="009E64B7" w14:paraId="5948DE3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F323BAC" w14:textId="1E04AE9C" w:rsidR="009E64B7" w:rsidRPr="009E64B7" w:rsidRDefault="005B3F04" w:rsidP="00A80BC9">
            <w:pPr>
              <w:pStyle w:val="TableTextCentered"/>
              <w:jc w:val="left"/>
              <w:rPr>
                <w:szCs w:val="16"/>
              </w:rPr>
            </w:pPr>
            <w:bookmarkStart w:id="4" w:name="_Ref482785215"/>
            <w:r>
              <w:rPr>
                <w:szCs w:val="16"/>
              </w:rPr>
              <w:t>n</w:t>
            </w:r>
            <w:r w:rsidR="000027C0">
              <w:rPr>
                <w:szCs w:val="16"/>
              </w:rPr>
              <w:t>m3invval</w:t>
            </w:r>
            <w:r>
              <w:rPr>
                <w:szCs w:val="16"/>
              </w:rPr>
              <w:t>.pkw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527F759" w14:textId="03A5BA15" w:rsidR="009E64B7" w:rsidRPr="009E64B7" w:rsidRDefault="009C274C" w:rsidP="00A80BC9">
            <w:pPr>
              <w:pStyle w:val="TableTextCentered"/>
              <w:jc w:val="left"/>
              <w:rPr>
                <w:szCs w:val="16"/>
              </w:rPr>
            </w:pPr>
            <w:r>
              <w:rPr>
                <w:szCs w:val="16"/>
              </w:rPr>
              <w:t>2.25</w:t>
            </w:r>
          </w:p>
        </w:tc>
      </w:tr>
      <w:tr w:rsidR="009E64B7" w:rsidRPr="009E64B7" w14:paraId="3706006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B817F07" w14:textId="038663E1" w:rsidR="009E64B7" w:rsidRPr="009E64B7" w:rsidRDefault="005B3F04" w:rsidP="00A80BC9">
            <w:pPr>
              <w:pStyle w:val="TableTextCentered"/>
              <w:jc w:val="left"/>
              <w:rPr>
                <w:szCs w:val="16"/>
              </w:rPr>
            </w:pPr>
            <w:r>
              <w:rPr>
                <w:szCs w:val="16"/>
              </w:rPr>
              <w:t>nm3split.pkw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1F31F57" w14:textId="37A70829" w:rsidR="009E64B7" w:rsidRPr="009E64B7" w:rsidRDefault="00331C08" w:rsidP="00A80BC9">
            <w:pPr>
              <w:pStyle w:val="TableTextCentered"/>
              <w:jc w:val="left"/>
              <w:rPr>
                <w:szCs w:val="16"/>
              </w:rPr>
            </w:pPr>
            <w:r>
              <w:rPr>
                <w:szCs w:val="16"/>
              </w:rPr>
              <w:t>2.24</w:t>
            </w:r>
          </w:p>
        </w:tc>
      </w:tr>
      <w:tr w:rsidR="009E64B7" w:rsidRPr="009E64B7" w14:paraId="3016A94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A989830" w14:textId="35B616CC" w:rsidR="009E64B7" w:rsidRPr="009E64B7" w:rsidRDefault="009E64B7" w:rsidP="00A80BC9">
            <w:pPr>
              <w:pStyle w:val="TableTextCentered"/>
              <w:jc w:val="left"/>
              <w:rPr>
                <w:szCs w:val="16"/>
              </w:rPr>
            </w:pPr>
            <w:r w:rsidRPr="009E64B7">
              <w:rPr>
                <w:szCs w:val="16"/>
              </w:rPr>
              <w:t>nm_4800_fix</w:t>
            </w:r>
            <w:r w:rsidR="005B3F04">
              <w:rPr>
                <w:szCs w:val="16"/>
              </w:rPr>
              <w:t>4</w:t>
            </w:r>
            <w:r w:rsidRPr="009E64B7">
              <w:rPr>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B1357A7" w14:textId="1C1431D8" w:rsidR="009E64B7" w:rsidRPr="009E64B7" w:rsidRDefault="0021007A" w:rsidP="00A80BC9">
            <w:pPr>
              <w:pStyle w:val="TableTextCentered"/>
              <w:jc w:val="left"/>
              <w:rPr>
                <w:szCs w:val="16"/>
              </w:rPr>
            </w:pPr>
            <w:r>
              <w:rPr>
                <w:szCs w:val="16"/>
              </w:rPr>
              <w:t>1.</w:t>
            </w:r>
            <w:r w:rsidR="000A778A">
              <w:rPr>
                <w:szCs w:val="16"/>
              </w:rPr>
              <w:t>0</w:t>
            </w:r>
          </w:p>
        </w:tc>
      </w:tr>
    </w:tbl>
    <w:p w14:paraId="740043C0" w14:textId="357E3CD3" w:rsidR="00EB25B7" w:rsidRDefault="00EB25B7" w:rsidP="00972625">
      <w:pPr>
        <w:pStyle w:val="Heading1"/>
      </w:pPr>
      <w:bookmarkStart w:id="5" w:name="_Toc47003800"/>
      <w:r>
        <w:t>Log No. Summary</w:t>
      </w:r>
      <w:bookmarkEnd w:id="4"/>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131D78D8" w:rsidR="00965D58" w:rsidRPr="008D3801" w:rsidRDefault="00EE76B1" w:rsidP="00F005D9">
            <w:pPr>
              <w:spacing w:after="0" w:line="0" w:lineRule="atLeast"/>
              <w:rPr>
                <w:rFonts w:ascii="Arial" w:eastAsia="Times New Roman" w:hAnsi="Arial" w:cs="Times New Roman"/>
                <w:sz w:val="16"/>
                <w:szCs w:val="16"/>
              </w:rPr>
            </w:pPr>
            <w:r>
              <w:rPr>
                <w:rFonts w:ascii="Segoe UI" w:hAnsi="Segoe UI" w:cs="Segoe UI"/>
                <w:color w:val="222222"/>
                <w:sz w:val="18"/>
                <w:szCs w:val="18"/>
                <w:shd w:val="clear" w:color="auto" w:fill="FFFFFF"/>
              </w:rPr>
              <w:t xml:space="preserve">A problem exists when a child asset with an AT relation to its parent is created at a date earlier than the last network edit which affects the parent location. </w:t>
            </w:r>
            <w:r w:rsidR="00F954D6">
              <w:rPr>
                <w:rFonts w:ascii="Segoe UI" w:hAnsi="Segoe UI" w:cs="Segoe UI"/>
                <w:color w:val="222222"/>
                <w:sz w:val="18"/>
                <w:szCs w:val="18"/>
                <w:shd w:val="clear" w:color="auto" w:fill="FFFFFF"/>
              </w:rPr>
              <w:t xml:space="preserve">When attempting to add a child asset exception </w:t>
            </w:r>
            <w:r w:rsidR="00815B8B">
              <w:rPr>
                <w:rFonts w:ascii="Segoe UI" w:hAnsi="Segoe UI" w:cs="Segoe UI"/>
                <w:color w:val="222222"/>
                <w:sz w:val="18"/>
                <w:szCs w:val="18"/>
                <w:shd w:val="clear" w:color="auto" w:fill="FFFFFF"/>
              </w:rPr>
              <w:t>‘NET</w:t>
            </w:r>
            <w:r w:rsidR="00215851">
              <w:rPr>
                <w:rFonts w:ascii="Segoe UI" w:hAnsi="Segoe UI" w:cs="Segoe UI"/>
                <w:color w:val="222222"/>
                <w:sz w:val="18"/>
                <w:szCs w:val="18"/>
                <w:shd w:val="clear" w:color="auto" w:fill="FFFFFF"/>
              </w:rPr>
              <w:t>-0011</w:t>
            </w:r>
            <w:r w:rsidR="00D17A15">
              <w:rPr>
                <w:rFonts w:ascii="Segoe UI" w:hAnsi="Segoe UI" w:cs="Segoe UI"/>
                <w:color w:val="222222"/>
                <w:sz w:val="18"/>
                <w:szCs w:val="18"/>
                <w:shd w:val="clear" w:color="auto" w:fill="FFFFFF"/>
              </w:rPr>
              <w:t xml:space="preserve">: Start date is out of range of parent…’ </w:t>
            </w:r>
            <w:r w:rsidR="00F954D6">
              <w:rPr>
                <w:rFonts w:ascii="Segoe UI" w:hAnsi="Segoe UI" w:cs="Segoe UI"/>
                <w:color w:val="222222"/>
                <w:sz w:val="18"/>
                <w:szCs w:val="18"/>
                <w:shd w:val="clear" w:color="auto" w:fill="FFFFFF"/>
              </w:rPr>
              <w:t>is</w:t>
            </w:r>
            <w:r w:rsidR="00BA2625">
              <w:rPr>
                <w:rFonts w:ascii="Segoe UI" w:hAnsi="Segoe UI" w:cs="Segoe UI"/>
                <w:color w:val="222222"/>
                <w:sz w:val="18"/>
                <w:szCs w:val="18"/>
                <w:shd w:val="clear" w:color="auto" w:fill="FFFFFF"/>
              </w:rPr>
              <w:t xml:space="preserve"> </w:t>
            </w:r>
            <w:r w:rsidR="00D17A15">
              <w:rPr>
                <w:rFonts w:ascii="Segoe UI" w:hAnsi="Segoe UI" w:cs="Segoe UI"/>
                <w:color w:val="222222"/>
                <w:sz w:val="18"/>
                <w:szCs w:val="18"/>
                <w:shd w:val="clear" w:color="auto" w:fill="FFFFFF"/>
              </w:rPr>
              <w:t>produced</w:t>
            </w:r>
          </w:p>
        </w:tc>
        <w:tc>
          <w:tcPr>
            <w:tcW w:w="2070" w:type="dxa"/>
            <w:shd w:val="clear" w:color="auto" w:fill="FFFFFF" w:themeFill="background1"/>
          </w:tcPr>
          <w:p w14:paraId="2673E64B" w14:textId="68FA70F3" w:rsidR="00965D58" w:rsidRPr="00CD3AAB" w:rsidRDefault="00603941" w:rsidP="00BA6D48">
            <w:pPr>
              <w:pStyle w:val="TableText"/>
              <w:rPr>
                <w:szCs w:val="16"/>
              </w:rPr>
            </w:pPr>
            <w:r>
              <w:rPr>
                <w:szCs w:val="16"/>
              </w:rPr>
              <w:t>Defect 1093337</w:t>
            </w:r>
          </w:p>
        </w:tc>
        <w:tc>
          <w:tcPr>
            <w:tcW w:w="2243" w:type="dxa"/>
            <w:shd w:val="clear" w:color="auto" w:fill="FFFFFF" w:themeFill="background1"/>
          </w:tcPr>
          <w:p w14:paraId="4756A3E3" w14:textId="0D7873BF" w:rsidR="00AC3F8D" w:rsidRPr="00267E3E" w:rsidRDefault="00603941" w:rsidP="00AC3F8D">
            <w:pPr>
              <w:pStyle w:val="TableText"/>
              <w:rPr>
                <w:rFonts w:cs="Arial"/>
                <w:szCs w:val="16"/>
              </w:rPr>
            </w:pPr>
            <w:r w:rsidRPr="00603941">
              <w:rPr>
                <w:rFonts w:cs="Arial"/>
                <w:szCs w:val="16"/>
              </w:rPr>
              <w:t>SR7001055475</w:t>
            </w:r>
          </w:p>
        </w:tc>
      </w:tr>
      <w:tr w:rsidR="00603941" w:rsidRPr="00EA3636" w14:paraId="26C935BF" w14:textId="77777777" w:rsidTr="009C7F12">
        <w:trPr>
          <w:trHeight w:val="181"/>
        </w:trPr>
        <w:tc>
          <w:tcPr>
            <w:tcW w:w="5965" w:type="dxa"/>
            <w:shd w:val="clear" w:color="auto" w:fill="FFFFFF" w:themeFill="background1"/>
          </w:tcPr>
          <w:p w14:paraId="6210E5CB" w14:textId="6339ECFE" w:rsidR="00603941" w:rsidRDefault="001F1275" w:rsidP="00F005D9">
            <w:pPr>
              <w:spacing w:after="0" w:line="0" w:lineRule="atLeast"/>
              <w:rPr>
                <w:rFonts w:ascii="Segoe UI" w:hAnsi="Segoe UI" w:cs="Segoe UI"/>
                <w:color w:val="222222"/>
                <w:sz w:val="18"/>
                <w:szCs w:val="18"/>
                <w:shd w:val="clear" w:color="auto" w:fill="FFFFFF"/>
              </w:rPr>
            </w:pPr>
            <w:r w:rsidRPr="001F1275">
              <w:rPr>
                <w:rFonts w:ascii="Segoe UI" w:hAnsi="Segoe UI" w:cs="Segoe UI"/>
                <w:color w:val="222222"/>
                <w:sz w:val="18"/>
                <w:szCs w:val="18"/>
                <w:shd w:val="clear" w:color="auto" w:fill="FFFFFF"/>
              </w:rPr>
              <w:t>Failure to maintain direction flags and sequence numbers during split route</w:t>
            </w:r>
          </w:p>
        </w:tc>
        <w:tc>
          <w:tcPr>
            <w:tcW w:w="2070" w:type="dxa"/>
            <w:shd w:val="clear" w:color="auto" w:fill="FFFFFF" w:themeFill="background1"/>
          </w:tcPr>
          <w:p w14:paraId="3D4C7F6D" w14:textId="572E98DA" w:rsidR="00603941" w:rsidRDefault="001F1275" w:rsidP="00BA6D48">
            <w:pPr>
              <w:pStyle w:val="TableText"/>
              <w:rPr>
                <w:szCs w:val="16"/>
              </w:rPr>
            </w:pPr>
            <w:r>
              <w:rPr>
                <w:szCs w:val="16"/>
              </w:rPr>
              <w:t xml:space="preserve">Defect </w:t>
            </w:r>
            <w:r w:rsidR="0046237A">
              <w:rPr>
                <w:szCs w:val="16"/>
              </w:rPr>
              <w:t>1100526</w:t>
            </w:r>
          </w:p>
        </w:tc>
        <w:tc>
          <w:tcPr>
            <w:tcW w:w="2243" w:type="dxa"/>
            <w:shd w:val="clear" w:color="auto" w:fill="FFFFFF" w:themeFill="background1"/>
          </w:tcPr>
          <w:p w14:paraId="3AC15AE7" w14:textId="77777777" w:rsidR="00603941" w:rsidRPr="00603941" w:rsidRDefault="00603941" w:rsidP="00AC3F8D">
            <w:pPr>
              <w:pStyle w:val="TableText"/>
              <w:rPr>
                <w:rFonts w:cs="Arial"/>
                <w:szCs w:val="16"/>
              </w:rPr>
            </w:pPr>
          </w:p>
        </w:tc>
      </w:tr>
      <w:bookmarkEnd w:id="6"/>
    </w:tbl>
    <w:p w14:paraId="0B52AA56" w14:textId="77777777" w:rsidR="00EB25B7" w:rsidRPr="00672236" w:rsidRDefault="00EB25B7" w:rsidP="0046237A">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ACC67" w14:textId="77777777" w:rsidR="006747E0" w:rsidRDefault="006747E0" w:rsidP="005569C1">
      <w:pPr>
        <w:spacing w:after="0" w:line="240" w:lineRule="auto"/>
      </w:pPr>
      <w:r>
        <w:separator/>
      </w:r>
    </w:p>
  </w:endnote>
  <w:endnote w:type="continuationSeparator" w:id="0">
    <w:p w14:paraId="506B17D9" w14:textId="77777777" w:rsidR="006747E0" w:rsidRDefault="006747E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A59B3" w14:textId="77777777" w:rsidR="006747E0" w:rsidRDefault="006747E0" w:rsidP="005569C1">
      <w:pPr>
        <w:spacing w:after="0" w:line="240" w:lineRule="auto"/>
      </w:pPr>
      <w:r>
        <w:separator/>
      </w:r>
    </w:p>
  </w:footnote>
  <w:footnote w:type="continuationSeparator" w:id="0">
    <w:p w14:paraId="1718A2F9" w14:textId="77777777" w:rsidR="006747E0" w:rsidRDefault="006747E0"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56F1D013"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3D95D1A1" w:rsidR="007F6C75" w:rsidRPr="009E5C8E" w:rsidRDefault="008433DE" w:rsidP="0070557B">
          <w:pPr>
            <w:pStyle w:val="Header"/>
          </w:pPr>
          <w:fldSimple w:instr=" TITLE   \* MERGEFORMAT ">
            <w:r w:rsidR="00692FBC">
              <w:t>Network Manager Fix Release Note</w:t>
            </w:r>
          </w:fldSimple>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5805A509"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6634FD48"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692FBC">
            <w:t>30-Jul-20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1BD4205D" w:rsidR="007F6C75" w:rsidRPr="009E5C8E" w:rsidRDefault="006747E0" w:rsidP="00104CF9">
          <w:pPr>
            <w:rPr>
              <w:rStyle w:val="HighlightText"/>
            </w:rPr>
          </w:pPr>
          <w:r>
            <w:fldChar w:fldCharType="begin"/>
          </w:r>
          <w:r>
            <w:instrText xml:space="preserve"> DOCPROPERTY  $Product$  \* MERGEFORMAT </w:instrText>
          </w:r>
          <w:r>
            <w:fldChar w:fldCharType="separate"/>
          </w:r>
          <w:r w:rsidR="00692FBC">
            <w:t>Network Manager</w:t>
          </w:r>
          <w:r>
            <w:fldChar w:fldCharType="end"/>
          </w:r>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522AF9CA" w:rsidR="007F6C75" w:rsidRPr="009E5C8E" w:rsidRDefault="008433DE" w:rsidP="00720F2E">
          <w:fldSimple w:instr=" DOCPROPERTY  &quot;$Base Release$&quot;  \* MERGEFORMAT ">
            <w:r w:rsidR="00692FBC">
              <w:t>4.8.0.x</w:t>
            </w:r>
          </w:fldSimple>
          <w:r w:rsidR="007F6C75">
            <w:t xml:space="preserve"> Fix </w:t>
          </w:r>
          <w:fldSimple w:instr=" DOCPROPERTY  &quot;$Fix Number$&quot;  \* MERGEFORMAT ">
            <w:r w:rsidR="00692FBC">
              <w:t>4</w:t>
            </w:r>
          </w:fldSimple>
        </w:p>
      </w:tc>
      <w:tc>
        <w:tcPr>
          <w:tcW w:w="1468" w:type="pct"/>
          <w:vAlign w:val="center"/>
        </w:tcPr>
        <w:p w14:paraId="3264FB69" w14:textId="64C10251" w:rsidR="007F6C75" w:rsidRPr="009E5C8E" w:rsidRDefault="007F6C75" w:rsidP="00720F2E">
          <w:r>
            <w:t>Date</w:t>
          </w:r>
          <w:r w:rsidRPr="009E5C8E">
            <w:t xml:space="preserve">: </w:t>
          </w:r>
          <w:fldSimple w:instr=" DOCPROPERTY  &quot;$Release Date$&quot;  \* MERGEFORMAT ">
            <w:r w:rsidR="00692FBC">
              <w:t>31st July 2020</w:t>
            </w:r>
          </w:fldSimple>
        </w:p>
      </w:tc>
      <w:tc>
        <w:tcPr>
          <w:tcW w:w="719" w:type="pct"/>
          <w:vAlign w:val="center"/>
        </w:tcPr>
        <w:p w14:paraId="670DBEB0" w14:textId="0345CECA"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692FBC">
            <w:rPr>
              <w:noProof/>
            </w:rPr>
            <w:t>2</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27C0"/>
    <w:rsid w:val="000033FA"/>
    <w:rsid w:val="0001632D"/>
    <w:rsid w:val="0002164B"/>
    <w:rsid w:val="00021FA8"/>
    <w:rsid w:val="00022C5C"/>
    <w:rsid w:val="00024A42"/>
    <w:rsid w:val="000308CC"/>
    <w:rsid w:val="0003513F"/>
    <w:rsid w:val="00036C5C"/>
    <w:rsid w:val="0005058B"/>
    <w:rsid w:val="00053BC7"/>
    <w:rsid w:val="00056FED"/>
    <w:rsid w:val="000600C2"/>
    <w:rsid w:val="00063EB0"/>
    <w:rsid w:val="00065C50"/>
    <w:rsid w:val="000707BF"/>
    <w:rsid w:val="000709BF"/>
    <w:rsid w:val="00071903"/>
    <w:rsid w:val="00073CE2"/>
    <w:rsid w:val="00077A68"/>
    <w:rsid w:val="000809AF"/>
    <w:rsid w:val="00083764"/>
    <w:rsid w:val="00083F08"/>
    <w:rsid w:val="00085048"/>
    <w:rsid w:val="00086A4E"/>
    <w:rsid w:val="00087665"/>
    <w:rsid w:val="00090618"/>
    <w:rsid w:val="0009084A"/>
    <w:rsid w:val="00095EF8"/>
    <w:rsid w:val="000962CD"/>
    <w:rsid w:val="000964EF"/>
    <w:rsid w:val="000A0291"/>
    <w:rsid w:val="000A5172"/>
    <w:rsid w:val="000A6357"/>
    <w:rsid w:val="000A778A"/>
    <w:rsid w:val="000B5AA4"/>
    <w:rsid w:val="000C48ED"/>
    <w:rsid w:val="000C51D1"/>
    <w:rsid w:val="000C5A2D"/>
    <w:rsid w:val="000C6E5D"/>
    <w:rsid w:val="000C7412"/>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5C6F"/>
    <w:rsid w:val="00126056"/>
    <w:rsid w:val="0012681A"/>
    <w:rsid w:val="00132777"/>
    <w:rsid w:val="00133984"/>
    <w:rsid w:val="00133A42"/>
    <w:rsid w:val="00150A55"/>
    <w:rsid w:val="00153AEE"/>
    <w:rsid w:val="00154000"/>
    <w:rsid w:val="00156181"/>
    <w:rsid w:val="00157E04"/>
    <w:rsid w:val="0016498A"/>
    <w:rsid w:val="00166D83"/>
    <w:rsid w:val="00175C7C"/>
    <w:rsid w:val="00180723"/>
    <w:rsid w:val="00183F98"/>
    <w:rsid w:val="00191A56"/>
    <w:rsid w:val="00195ABA"/>
    <w:rsid w:val="001A0415"/>
    <w:rsid w:val="001B0F78"/>
    <w:rsid w:val="001B1451"/>
    <w:rsid w:val="001C3817"/>
    <w:rsid w:val="001D0087"/>
    <w:rsid w:val="001D7492"/>
    <w:rsid w:val="001E1BBF"/>
    <w:rsid w:val="001E79F0"/>
    <w:rsid w:val="001F1275"/>
    <w:rsid w:val="00200CF6"/>
    <w:rsid w:val="00202FBA"/>
    <w:rsid w:val="0021007A"/>
    <w:rsid w:val="00214E04"/>
    <w:rsid w:val="00215851"/>
    <w:rsid w:val="002247AE"/>
    <w:rsid w:val="00224EA5"/>
    <w:rsid w:val="00230F56"/>
    <w:rsid w:val="002314EA"/>
    <w:rsid w:val="002327B8"/>
    <w:rsid w:val="002356DD"/>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5A03"/>
    <w:rsid w:val="002E6408"/>
    <w:rsid w:val="002E7637"/>
    <w:rsid w:val="002E7C02"/>
    <w:rsid w:val="002F0AD7"/>
    <w:rsid w:val="002F494F"/>
    <w:rsid w:val="002F6121"/>
    <w:rsid w:val="002F615F"/>
    <w:rsid w:val="00300F2B"/>
    <w:rsid w:val="00302277"/>
    <w:rsid w:val="00307776"/>
    <w:rsid w:val="0031041D"/>
    <w:rsid w:val="003131F5"/>
    <w:rsid w:val="0031654C"/>
    <w:rsid w:val="00317CBF"/>
    <w:rsid w:val="003201F0"/>
    <w:rsid w:val="00320217"/>
    <w:rsid w:val="00320FD8"/>
    <w:rsid w:val="0032143D"/>
    <w:rsid w:val="0032164E"/>
    <w:rsid w:val="003220A7"/>
    <w:rsid w:val="0032435E"/>
    <w:rsid w:val="00327D22"/>
    <w:rsid w:val="00331C08"/>
    <w:rsid w:val="00333DB6"/>
    <w:rsid w:val="0034035E"/>
    <w:rsid w:val="00343881"/>
    <w:rsid w:val="00343B42"/>
    <w:rsid w:val="003462E9"/>
    <w:rsid w:val="00346694"/>
    <w:rsid w:val="003468FB"/>
    <w:rsid w:val="003534DB"/>
    <w:rsid w:val="00353C9C"/>
    <w:rsid w:val="00356B4F"/>
    <w:rsid w:val="00361C26"/>
    <w:rsid w:val="003704AD"/>
    <w:rsid w:val="0037217F"/>
    <w:rsid w:val="0037297C"/>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D3E37"/>
    <w:rsid w:val="003E0C28"/>
    <w:rsid w:val="003E5E79"/>
    <w:rsid w:val="003F01D4"/>
    <w:rsid w:val="003F5D9A"/>
    <w:rsid w:val="00403148"/>
    <w:rsid w:val="00404483"/>
    <w:rsid w:val="00404DBB"/>
    <w:rsid w:val="00404F9A"/>
    <w:rsid w:val="00411718"/>
    <w:rsid w:val="00411FD3"/>
    <w:rsid w:val="0041281C"/>
    <w:rsid w:val="004158D7"/>
    <w:rsid w:val="0042237F"/>
    <w:rsid w:val="00423D17"/>
    <w:rsid w:val="00424279"/>
    <w:rsid w:val="0042503E"/>
    <w:rsid w:val="004272BB"/>
    <w:rsid w:val="00431ADD"/>
    <w:rsid w:val="00432841"/>
    <w:rsid w:val="0043295B"/>
    <w:rsid w:val="00433AE6"/>
    <w:rsid w:val="004348B0"/>
    <w:rsid w:val="00435EF0"/>
    <w:rsid w:val="0044222E"/>
    <w:rsid w:val="00445DAB"/>
    <w:rsid w:val="00447605"/>
    <w:rsid w:val="00450447"/>
    <w:rsid w:val="00450A82"/>
    <w:rsid w:val="00452534"/>
    <w:rsid w:val="0046237A"/>
    <w:rsid w:val="004659AA"/>
    <w:rsid w:val="0047032B"/>
    <w:rsid w:val="004721CF"/>
    <w:rsid w:val="00473913"/>
    <w:rsid w:val="004758CE"/>
    <w:rsid w:val="00480B4A"/>
    <w:rsid w:val="0048323B"/>
    <w:rsid w:val="0048385A"/>
    <w:rsid w:val="004902FD"/>
    <w:rsid w:val="00494028"/>
    <w:rsid w:val="00496107"/>
    <w:rsid w:val="00497DF0"/>
    <w:rsid w:val="004A1ADB"/>
    <w:rsid w:val="004A23AC"/>
    <w:rsid w:val="004A3C50"/>
    <w:rsid w:val="004A421C"/>
    <w:rsid w:val="004A4276"/>
    <w:rsid w:val="004A46C6"/>
    <w:rsid w:val="004B0A8A"/>
    <w:rsid w:val="004B3A49"/>
    <w:rsid w:val="004C23E6"/>
    <w:rsid w:val="004C50A5"/>
    <w:rsid w:val="004C5CA3"/>
    <w:rsid w:val="004C74A8"/>
    <w:rsid w:val="004D725D"/>
    <w:rsid w:val="004E0B6B"/>
    <w:rsid w:val="004E1613"/>
    <w:rsid w:val="004E2C68"/>
    <w:rsid w:val="004E7541"/>
    <w:rsid w:val="004F3257"/>
    <w:rsid w:val="004F426C"/>
    <w:rsid w:val="004F5116"/>
    <w:rsid w:val="004F5134"/>
    <w:rsid w:val="00502B0A"/>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56A39"/>
    <w:rsid w:val="00581E27"/>
    <w:rsid w:val="005847AD"/>
    <w:rsid w:val="00584CFA"/>
    <w:rsid w:val="0058534D"/>
    <w:rsid w:val="00587E27"/>
    <w:rsid w:val="00590DAC"/>
    <w:rsid w:val="005931FB"/>
    <w:rsid w:val="00595598"/>
    <w:rsid w:val="005A04FD"/>
    <w:rsid w:val="005A0CDB"/>
    <w:rsid w:val="005A48F4"/>
    <w:rsid w:val="005A70DB"/>
    <w:rsid w:val="005A7929"/>
    <w:rsid w:val="005B1DA7"/>
    <w:rsid w:val="005B2A37"/>
    <w:rsid w:val="005B2C60"/>
    <w:rsid w:val="005B3F04"/>
    <w:rsid w:val="005B7498"/>
    <w:rsid w:val="005C6BA4"/>
    <w:rsid w:val="005D01B0"/>
    <w:rsid w:val="005E203C"/>
    <w:rsid w:val="005E2444"/>
    <w:rsid w:val="005E3B0F"/>
    <w:rsid w:val="005E47B5"/>
    <w:rsid w:val="005E5A07"/>
    <w:rsid w:val="005E6005"/>
    <w:rsid w:val="005E70E7"/>
    <w:rsid w:val="005E787B"/>
    <w:rsid w:val="005F4668"/>
    <w:rsid w:val="005F5B4D"/>
    <w:rsid w:val="00603941"/>
    <w:rsid w:val="00603EAD"/>
    <w:rsid w:val="00604D1D"/>
    <w:rsid w:val="00614E2C"/>
    <w:rsid w:val="00617B69"/>
    <w:rsid w:val="0062052B"/>
    <w:rsid w:val="00620726"/>
    <w:rsid w:val="006220AC"/>
    <w:rsid w:val="00625C3D"/>
    <w:rsid w:val="00627F7D"/>
    <w:rsid w:val="00632D43"/>
    <w:rsid w:val="00643F37"/>
    <w:rsid w:val="006473A7"/>
    <w:rsid w:val="006607E7"/>
    <w:rsid w:val="00661684"/>
    <w:rsid w:val="006623E0"/>
    <w:rsid w:val="006656A6"/>
    <w:rsid w:val="00670E59"/>
    <w:rsid w:val="00671187"/>
    <w:rsid w:val="00672236"/>
    <w:rsid w:val="006747E0"/>
    <w:rsid w:val="00676A75"/>
    <w:rsid w:val="006802AC"/>
    <w:rsid w:val="006841EC"/>
    <w:rsid w:val="00685386"/>
    <w:rsid w:val="006864F8"/>
    <w:rsid w:val="006910EE"/>
    <w:rsid w:val="006921F5"/>
    <w:rsid w:val="00692FBC"/>
    <w:rsid w:val="00693AA1"/>
    <w:rsid w:val="006A37F2"/>
    <w:rsid w:val="006A3AD9"/>
    <w:rsid w:val="006A4489"/>
    <w:rsid w:val="006A453B"/>
    <w:rsid w:val="006A7716"/>
    <w:rsid w:val="006B459F"/>
    <w:rsid w:val="006B5928"/>
    <w:rsid w:val="006C07DB"/>
    <w:rsid w:val="006C3C4F"/>
    <w:rsid w:val="006C756B"/>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5B8B"/>
    <w:rsid w:val="00816361"/>
    <w:rsid w:val="0081710A"/>
    <w:rsid w:val="008173DD"/>
    <w:rsid w:val="00817898"/>
    <w:rsid w:val="008216A4"/>
    <w:rsid w:val="00822221"/>
    <w:rsid w:val="00825757"/>
    <w:rsid w:val="008274A0"/>
    <w:rsid w:val="00830791"/>
    <w:rsid w:val="00832B44"/>
    <w:rsid w:val="008407F5"/>
    <w:rsid w:val="008433DE"/>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3801"/>
    <w:rsid w:val="008D68B3"/>
    <w:rsid w:val="008D6E5F"/>
    <w:rsid w:val="008E0ED3"/>
    <w:rsid w:val="008E1128"/>
    <w:rsid w:val="008E12D0"/>
    <w:rsid w:val="008E57BA"/>
    <w:rsid w:val="008F030C"/>
    <w:rsid w:val="008F1680"/>
    <w:rsid w:val="008F3EBB"/>
    <w:rsid w:val="00900638"/>
    <w:rsid w:val="0091139D"/>
    <w:rsid w:val="00916606"/>
    <w:rsid w:val="009170EF"/>
    <w:rsid w:val="009251B0"/>
    <w:rsid w:val="009252FA"/>
    <w:rsid w:val="009276B1"/>
    <w:rsid w:val="00931E65"/>
    <w:rsid w:val="00935C03"/>
    <w:rsid w:val="0093674D"/>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274C"/>
    <w:rsid w:val="009C3446"/>
    <w:rsid w:val="009C44C3"/>
    <w:rsid w:val="009C629F"/>
    <w:rsid w:val="009C6D86"/>
    <w:rsid w:val="009C775E"/>
    <w:rsid w:val="009C7F12"/>
    <w:rsid w:val="009D412B"/>
    <w:rsid w:val="009D53EE"/>
    <w:rsid w:val="009D6A76"/>
    <w:rsid w:val="009E17B6"/>
    <w:rsid w:val="009E64B7"/>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47B0F"/>
    <w:rsid w:val="00A50E21"/>
    <w:rsid w:val="00A52768"/>
    <w:rsid w:val="00A538EA"/>
    <w:rsid w:val="00A56472"/>
    <w:rsid w:val="00A5769A"/>
    <w:rsid w:val="00A60232"/>
    <w:rsid w:val="00A71391"/>
    <w:rsid w:val="00A80BC9"/>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AF261E"/>
    <w:rsid w:val="00B03DE5"/>
    <w:rsid w:val="00B04606"/>
    <w:rsid w:val="00B04EA4"/>
    <w:rsid w:val="00B04F0C"/>
    <w:rsid w:val="00B132D4"/>
    <w:rsid w:val="00B14702"/>
    <w:rsid w:val="00B20C85"/>
    <w:rsid w:val="00B21AAF"/>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2625"/>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1D23"/>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17A15"/>
    <w:rsid w:val="00D2044C"/>
    <w:rsid w:val="00D255F2"/>
    <w:rsid w:val="00D26E94"/>
    <w:rsid w:val="00D31AF3"/>
    <w:rsid w:val="00D3697B"/>
    <w:rsid w:val="00D40FBA"/>
    <w:rsid w:val="00D411A7"/>
    <w:rsid w:val="00D4450A"/>
    <w:rsid w:val="00D51F19"/>
    <w:rsid w:val="00D5319C"/>
    <w:rsid w:val="00D5421E"/>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C66D6"/>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64475"/>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6054"/>
    <w:rsid w:val="00EE76B1"/>
    <w:rsid w:val="00EE789F"/>
    <w:rsid w:val="00EF1B31"/>
    <w:rsid w:val="00EF37DC"/>
    <w:rsid w:val="00EF680B"/>
    <w:rsid w:val="00EF6C82"/>
    <w:rsid w:val="00F005D9"/>
    <w:rsid w:val="00F0663C"/>
    <w:rsid w:val="00F12418"/>
    <w:rsid w:val="00F144E7"/>
    <w:rsid w:val="00F1454A"/>
    <w:rsid w:val="00F16567"/>
    <w:rsid w:val="00F21FE2"/>
    <w:rsid w:val="00F23E18"/>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54D6"/>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68150241">
      <w:bodyDiv w:val="1"/>
      <w:marLeft w:val="0"/>
      <w:marRight w:val="0"/>
      <w:marTop w:val="0"/>
      <w:marBottom w:val="0"/>
      <w:divBdr>
        <w:top w:val="none" w:sz="0" w:space="0" w:color="auto"/>
        <w:left w:val="none" w:sz="0" w:space="0" w:color="auto"/>
        <w:bottom w:val="none" w:sz="0" w:space="0" w:color="auto"/>
        <w:right w:val="none" w:sz="0" w:space="0" w:color="auto"/>
      </w:divBdr>
      <w:divsChild>
        <w:div w:id="1001851081">
          <w:marLeft w:val="0"/>
          <w:marRight w:val="0"/>
          <w:marTop w:val="0"/>
          <w:marBottom w:val="0"/>
          <w:divBdr>
            <w:top w:val="none" w:sz="0" w:space="0" w:color="auto"/>
            <w:left w:val="none" w:sz="0" w:space="0" w:color="auto"/>
            <w:bottom w:val="none" w:sz="0" w:space="0" w:color="auto"/>
            <w:right w:val="none" w:sz="0" w:space="0" w:color="auto"/>
          </w:divBdr>
        </w:div>
      </w:divsChild>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70637227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595307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3.xml><?xml version="1.0" encoding="utf-8"?>
<ds:datastoreItem xmlns:ds="http://schemas.openxmlformats.org/officeDocument/2006/customXml" ds:itemID="{18ECA6FD-E6E3-4EEB-A141-BCF6CE1887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5581</TotalTime>
  <Pages>3</Pages>
  <Words>295</Words>
  <Characters>2271</Characters>
  <Application>Microsoft Office Word</Application>
  <DocSecurity>0</DocSecurity>
  <Lines>174</Lines>
  <Paragraphs>160</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68</cp:revision>
  <cp:lastPrinted>2020-07-30T11:18:00Z</cp:lastPrinted>
  <dcterms:created xsi:type="dcterms:W3CDTF">2020-02-26T11:57:00Z</dcterms:created>
  <dcterms:modified xsi:type="dcterms:W3CDTF">2020-07-30T11:18:00Z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31st July 2020</vt:lpwstr>
  </property>
  <property fmtid="{D5CDD505-2E9C-101B-9397-08002B2CF9AE}" pid="5" name="$Bentley Select Release$">
    <vt:lpwstr>exnm04080001en_updt</vt:lpwstr>
  </property>
  <property fmtid="{D5CDD505-2E9C-101B-9397-08002B2CF9AE}" pid="6" name="$Fix Number$">
    <vt:lpwstr>4</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