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55B8CA5" w:rsidR="00EB25B7" w:rsidRPr="003F61A2" w:rsidRDefault="007945B6" w:rsidP="00EB25B7">
      <w:pPr>
        <w:pStyle w:val="coverinfo"/>
      </w:pPr>
      <w:fldSimple w:instr=" DOCPROPERTY  $Product$  \* MERGEFORMAT ">
        <w:r w:rsidR="0075349E">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CE8295E" w:rsidR="00EB25B7" w:rsidRDefault="00410C8A" w:rsidP="00EB25B7">
      <w:pPr>
        <w:pStyle w:val="CoverVersion"/>
      </w:pPr>
      <w:r>
        <w:fldChar w:fldCharType="begin"/>
      </w:r>
      <w:r>
        <w:instrText xml:space="preserve"> DOCPROPERTY  "$Base Release$"  \* MERGEFORMAT </w:instrText>
      </w:r>
      <w:r>
        <w:fldChar w:fldCharType="separate"/>
      </w:r>
      <w:r w:rsidR="0075349E">
        <w:t>4.8.0.x</w:t>
      </w:r>
      <w:r>
        <w:fldChar w:fldCharType="end"/>
      </w:r>
      <w:r w:rsidR="004C74A8">
        <w:t xml:space="preserve"> Fix </w:t>
      </w:r>
      <w:r>
        <w:fldChar w:fldCharType="begin"/>
      </w:r>
      <w:r>
        <w:instrText xml:space="preserve"> DOCPROPERTY  "$Fix Number$"  \* MERGEFORMAT </w:instrText>
      </w:r>
      <w:r>
        <w:fldChar w:fldCharType="separate"/>
      </w:r>
      <w:r w:rsidR="0075349E">
        <w:t>2</w:t>
      </w:r>
      <w:r>
        <w:fldChar w:fldCharType="end"/>
      </w:r>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316FBE25" w14:textId="562E70A3" w:rsidR="0075349E"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75349E">
        <w:t>1.</w:t>
      </w:r>
      <w:r w:rsidR="0075349E">
        <w:rPr>
          <w:rFonts w:asciiTheme="minorHAnsi" w:eastAsiaTheme="minorEastAsia" w:hAnsiTheme="minorHAnsi" w:cstheme="minorBidi"/>
          <w:b w:val="0"/>
          <w:sz w:val="22"/>
          <w:szCs w:val="22"/>
          <w:lang w:val="en-US" w:eastAsia="en-US"/>
        </w:rPr>
        <w:tab/>
      </w:r>
      <w:r w:rsidR="0075349E">
        <w:t>Introduction</w:t>
      </w:r>
      <w:r w:rsidR="0075349E">
        <w:tab/>
      </w:r>
      <w:r w:rsidR="0075349E">
        <w:fldChar w:fldCharType="begin"/>
      </w:r>
      <w:r w:rsidR="0075349E">
        <w:instrText xml:space="preserve"> PAGEREF _Toc33610725 \h </w:instrText>
      </w:r>
      <w:r w:rsidR="0075349E">
        <w:fldChar w:fldCharType="separate"/>
      </w:r>
      <w:r w:rsidR="00F949CD">
        <w:t>2</w:t>
      </w:r>
      <w:r w:rsidR="0075349E">
        <w:fldChar w:fldCharType="end"/>
      </w:r>
    </w:p>
    <w:p w14:paraId="26DE4DFD" w14:textId="0790D47D" w:rsidR="0075349E" w:rsidRDefault="0075349E">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_Toc33610726 \h </w:instrText>
      </w:r>
      <w:r>
        <w:fldChar w:fldCharType="separate"/>
      </w:r>
      <w:r w:rsidR="00F949CD">
        <w:t>2</w:t>
      </w:r>
      <w:r>
        <w:fldChar w:fldCharType="end"/>
      </w:r>
    </w:p>
    <w:p w14:paraId="3962A466" w14:textId="29815C21" w:rsidR="0075349E" w:rsidRDefault="0075349E">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_Toc33610727 \h </w:instrText>
      </w:r>
      <w:r>
        <w:fldChar w:fldCharType="separate"/>
      </w:r>
      <w:r w:rsidR="00F949CD">
        <w:t>2</w:t>
      </w:r>
      <w:r>
        <w:fldChar w:fldCharType="end"/>
      </w:r>
    </w:p>
    <w:p w14:paraId="1849AD75" w14:textId="4E4B8852" w:rsidR="0075349E" w:rsidRDefault="0075349E">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_Toc33610728 \h </w:instrText>
      </w:r>
      <w:r>
        <w:fldChar w:fldCharType="separate"/>
      </w:r>
      <w:r w:rsidR="00F949CD">
        <w:t>3</w:t>
      </w:r>
      <w:r>
        <w:fldChar w:fldCharType="end"/>
      </w:r>
    </w:p>
    <w:p w14:paraId="1FDD86F7" w14:textId="02166D6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3610725"/>
      <w:r w:rsidRPr="00EA3636">
        <w:lastRenderedPageBreak/>
        <w:t>Introduction</w:t>
      </w:r>
      <w:bookmarkEnd w:id="0"/>
      <w:r w:rsidRPr="00EA3636">
        <w:t xml:space="preserve"> </w:t>
      </w:r>
    </w:p>
    <w:p w14:paraId="21EFA476" w14:textId="764F874E" w:rsidR="00EB25B7" w:rsidRPr="00EA3636" w:rsidRDefault="00EB25B7" w:rsidP="00EB25B7">
      <w:r w:rsidRPr="00EA3636">
        <w:t xml:space="preserve">This document defines the changes made to the </w:t>
      </w:r>
      <w:r w:rsidR="00410C8A">
        <w:fldChar w:fldCharType="begin"/>
      </w:r>
      <w:r w:rsidR="00410C8A">
        <w:instrText xml:space="preserve"> DOCPROPERTY</w:instrText>
      </w:r>
      <w:r w:rsidR="00410C8A">
        <w:instrText xml:space="preserve">  $Product$  \* MERGEFORMAT </w:instrText>
      </w:r>
      <w:r w:rsidR="00410C8A">
        <w:fldChar w:fldCharType="separate"/>
      </w:r>
      <w:r w:rsidR="0075349E">
        <w:t>Network Manager</w:t>
      </w:r>
      <w:r w:rsidR="00410C8A">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10C8A">
        <w:fldChar w:fldCharType="begin"/>
      </w:r>
      <w:r w:rsidR="00410C8A">
        <w:instrText xml:space="preserve"> DOCPROPERTY  "$Base Release$"  \* MERGEFORMAT </w:instrText>
      </w:r>
      <w:r w:rsidR="00410C8A">
        <w:fldChar w:fldCharType="separate"/>
      </w:r>
      <w:r w:rsidR="0075349E">
        <w:t>4.8.0.x</w:t>
      </w:r>
      <w:r w:rsidR="00410C8A">
        <w:fldChar w:fldCharType="end"/>
      </w:r>
      <w:r w:rsidR="004C74A8">
        <w:t xml:space="preserve"> Fix </w:t>
      </w:r>
      <w:r w:rsidR="00410C8A">
        <w:fldChar w:fldCharType="begin"/>
      </w:r>
      <w:r w:rsidR="00410C8A">
        <w:instrText xml:space="preserve"> DOCPROPERTY  "$Fix Number$"  \* MERGEFORMAT </w:instrText>
      </w:r>
      <w:r w:rsidR="00410C8A">
        <w:fldChar w:fldCharType="separate"/>
      </w:r>
      <w:r w:rsidR="0075349E">
        <w:t>2</w:t>
      </w:r>
      <w:r w:rsidR="00410C8A">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361072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726682AA" w:rsidR="00EB25B7" w:rsidRPr="00EA3636" w:rsidRDefault="00410C8A" w:rsidP="007F2369">
            <w:pPr>
              <w:pStyle w:val="TableText"/>
            </w:pPr>
            <w:r>
              <w:fldChar w:fldCharType="begin"/>
            </w:r>
            <w:r>
              <w:instrText xml:space="preserve"> DOCPROPERTY  "</w:instrText>
            </w:r>
            <w:r>
              <w:instrText xml:space="preserve">$Base Release$"  \* MERGEFORMAT </w:instrText>
            </w:r>
            <w:r>
              <w:fldChar w:fldCharType="separate"/>
            </w:r>
            <w:r w:rsidR="0075349E">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77777777"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EE4CDA">
              <w:rPr>
                <w:szCs w:val="16"/>
              </w:rPr>
              <w:t>2</w:t>
            </w:r>
            <w:r w:rsidR="00F144E7">
              <w:rPr>
                <w:szCs w:val="16"/>
              </w:rPr>
              <w:t xml:space="preserve">  Patchset </w:t>
            </w:r>
          </w:p>
          <w:p w14:paraId="76DB55AB" w14:textId="77777777" w:rsidR="00327D22" w:rsidRDefault="00327D22" w:rsidP="001D0087">
            <w:pPr>
              <w:pStyle w:val="TableText"/>
              <w:spacing w:line="276" w:lineRule="auto"/>
              <w:rPr>
                <w:szCs w:val="16"/>
              </w:rPr>
            </w:pPr>
          </w:p>
          <w:p w14:paraId="09057B5C" w14:textId="48802BA5" w:rsidR="00C36F09" w:rsidRDefault="00327D22" w:rsidP="001D0087">
            <w:pPr>
              <w:pStyle w:val="TableText"/>
              <w:spacing w:line="276" w:lineRule="auto"/>
              <w:rPr>
                <w:szCs w:val="16"/>
              </w:rPr>
            </w:pPr>
            <w:r>
              <w:rPr>
                <w:szCs w:val="16"/>
              </w:rPr>
              <w:t xml:space="preserve">Modification to the definition of Proxy </w:t>
            </w:r>
            <w:r w:rsidR="00C36F09">
              <w:rPr>
                <w:szCs w:val="16"/>
              </w:rPr>
              <w:t>Owners</w:t>
            </w:r>
            <w:r w:rsidR="00F75CA1">
              <w:rPr>
                <w:szCs w:val="16"/>
              </w:rPr>
              <w:t xml:space="preserve"> t</w:t>
            </w:r>
            <w:r w:rsidR="00B4446E">
              <w:rPr>
                <w:szCs w:val="16"/>
              </w:rPr>
              <w:t xml:space="preserve">o improve security. </w:t>
            </w:r>
          </w:p>
          <w:p w14:paraId="5751E2BE" w14:textId="0B06B8D2" w:rsidR="00327D22" w:rsidRPr="00F62564" w:rsidRDefault="00B4446E" w:rsidP="001D0087">
            <w:pPr>
              <w:pStyle w:val="TableText"/>
              <w:spacing w:line="276" w:lineRule="auto"/>
              <w:rPr>
                <w:szCs w:val="16"/>
              </w:rPr>
            </w:pPr>
            <w:r>
              <w:rPr>
                <w:szCs w:val="16"/>
              </w:rPr>
              <w:t xml:space="preserve">See Section </w:t>
            </w:r>
            <w:r w:rsidR="006E5FF5">
              <w:rPr>
                <w:szCs w:val="16"/>
              </w:rPr>
              <w:t>4.</w:t>
            </w:r>
            <w:r w:rsidR="00E316A3">
              <w:rPr>
                <w:szCs w:val="16"/>
              </w:rPr>
              <w:t>3</w:t>
            </w:r>
            <w:r w:rsidR="006E5FF5">
              <w:rPr>
                <w:szCs w:val="16"/>
              </w:rPr>
              <w:t xml:space="preserve">.1 in </w:t>
            </w:r>
            <w:r w:rsidR="00F62564" w:rsidRPr="00F62564">
              <w:rPr>
                <w:i/>
                <w:iCs/>
                <w:szCs w:val="16"/>
              </w:rPr>
              <w:t>Exor IMS Integration Configuration Guide.pdf</w:t>
            </w:r>
            <w:r w:rsidR="00F62564">
              <w:rPr>
                <w:szCs w:val="16"/>
              </w:rPr>
              <w:t xml:space="preserve"> </w:t>
            </w:r>
            <w:r w:rsidR="00C36F09">
              <w:rPr>
                <w:szCs w:val="16"/>
              </w:rPr>
              <w:t xml:space="preserve"> </w:t>
            </w:r>
            <w:r w:rsidR="00F62564">
              <w:rPr>
                <w:szCs w:val="16"/>
              </w:rPr>
              <w:t>for changes to the</w:t>
            </w:r>
            <w:r w:rsidR="00C36F09">
              <w:rPr>
                <w:szCs w:val="16"/>
              </w:rPr>
              <w:t xml:space="preserve"> way </w:t>
            </w:r>
            <w:r w:rsidR="00F24AF5">
              <w:rPr>
                <w:szCs w:val="16"/>
              </w:rPr>
              <w:t>MidTier User is created.</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2DE4265"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75349E" w:rsidRPr="0075349E">
              <w:rPr>
                <w:b/>
                <w:sz w:val="16"/>
                <w:szCs w:val="16"/>
              </w:rPr>
              <w:t>exnm04080002en_updt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75349E">
              <w:rPr>
                <w:b/>
                <w:sz w:val="16"/>
                <w:szCs w:val="16"/>
              </w:rPr>
              <w:t>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79CEE665" w14:textId="77777777" w:rsidR="00CF3283" w:rsidRDefault="00CF3283" w:rsidP="00CF3283">
            <w:pPr>
              <w:pStyle w:val="Default"/>
              <w:jc w:val="both"/>
              <w:rPr>
                <w:sz w:val="16"/>
                <w:szCs w:val="16"/>
              </w:rPr>
            </w:pPr>
            <w:r>
              <w:rPr>
                <w:sz w:val="16"/>
                <w:szCs w:val="16"/>
              </w:rPr>
              <w:t xml:space="preserve">Go to the relevant exor\bin directory on the Oracle Weblogic Server and rename the following files:- </w:t>
            </w:r>
          </w:p>
          <w:p w14:paraId="1169A582" w14:textId="77777777" w:rsidR="00CF3283" w:rsidRDefault="00CF3283" w:rsidP="00CF3283">
            <w:pPr>
              <w:pStyle w:val="Default"/>
              <w:jc w:val="both"/>
              <w:rPr>
                <w:sz w:val="16"/>
                <w:szCs w:val="16"/>
              </w:rPr>
            </w:pPr>
          </w:p>
          <w:p w14:paraId="53C25CD6" w14:textId="1615E1E6" w:rsidR="00133A42" w:rsidRDefault="00CF3283" w:rsidP="00133A42">
            <w:pPr>
              <w:pStyle w:val="Default"/>
              <w:jc w:val="both"/>
              <w:rPr>
                <w:sz w:val="16"/>
                <w:szCs w:val="16"/>
              </w:rPr>
            </w:pPr>
            <w:r>
              <w:rPr>
                <w:sz w:val="16"/>
                <w:szCs w:val="16"/>
              </w:rPr>
              <w:tab/>
            </w:r>
            <w:r w:rsidR="00133A42">
              <w:rPr>
                <w:sz w:val="16"/>
                <w:szCs w:val="16"/>
              </w:rPr>
              <w:t>hig18</w:t>
            </w:r>
            <w:r w:rsidR="00515BCE">
              <w:rPr>
                <w:sz w:val="16"/>
                <w:szCs w:val="16"/>
              </w:rPr>
              <w:t>32</w:t>
            </w:r>
            <w:r w:rsidR="00133A42">
              <w:rPr>
                <w:sz w:val="16"/>
                <w:szCs w:val="16"/>
              </w:rPr>
              <w:t>.fmx to hig18</w:t>
            </w:r>
            <w:r w:rsidR="00515BCE">
              <w:rPr>
                <w:sz w:val="16"/>
                <w:szCs w:val="16"/>
              </w:rPr>
              <w:t>32</w:t>
            </w:r>
            <w:r w:rsidR="00133A42">
              <w:rPr>
                <w:sz w:val="16"/>
                <w:szCs w:val="16"/>
              </w:rPr>
              <w:t xml:space="preserve">_old.fmx </w:t>
            </w:r>
          </w:p>
          <w:p w14:paraId="48D134EF" w14:textId="205C0177" w:rsidR="008A3D58" w:rsidRPr="000F6844" w:rsidRDefault="00CF3283" w:rsidP="008A3D58">
            <w:pPr>
              <w:pStyle w:val="TableText"/>
              <w:rPr>
                <w:szCs w:val="16"/>
              </w:rPr>
            </w:pPr>
            <w:r w:rsidRPr="000F6844">
              <w:rPr>
                <w:rStyle w:val="TableTitleline"/>
                <w:b w:val="0"/>
                <w:bCs w:val="0"/>
                <w:i w:val="0"/>
                <w:iCs w:val="0"/>
              </w:rPr>
              <w:tab/>
            </w:r>
            <w:r w:rsidRPr="000F6844">
              <w:rPr>
                <w:szCs w:val="16"/>
              </w:rPr>
              <w:br/>
            </w:r>
            <w:r w:rsidR="008A3D58"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6AA40420"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75349E">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75349E">
              <w:rPr>
                <w:szCs w:val="16"/>
              </w:rPr>
              <w:t>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361072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6A3320C5" w:rsidR="00F67465" w:rsidRDefault="00515BCE" w:rsidP="000F5096">
            <w:pPr>
              <w:pStyle w:val="Default"/>
              <w:rPr>
                <w:sz w:val="16"/>
                <w:szCs w:val="16"/>
              </w:rPr>
            </w:pPr>
            <w:bookmarkStart w:id="3" w:name="_Ref482785215"/>
            <w:r>
              <w:rPr>
                <w:sz w:val="16"/>
                <w:szCs w:val="16"/>
              </w:rPr>
              <w:t>hig1832</w:t>
            </w:r>
            <w:r w:rsidR="00F67465">
              <w:rPr>
                <w:sz w:val="16"/>
                <w:szCs w:val="16"/>
              </w:rPr>
              <w:t>.</w:t>
            </w:r>
            <w:r w:rsidR="005160D9">
              <w:rPr>
                <w:sz w:val="16"/>
                <w:szCs w:val="16"/>
              </w:rPr>
              <w:t>fmx</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5C06A946" w:rsidR="00F67465" w:rsidRDefault="006E1DC5" w:rsidP="00F801CE">
            <w:pPr>
              <w:pStyle w:val="TableText"/>
            </w:pPr>
            <w:r>
              <w:t>5.</w:t>
            </w:r>
            <w:r w:rsidR="001A0415">
              <w:t>18</w:t>
            </w:r>
          </w:p>
        </w:tc>
      </w:tr>
      <w:tr w:rsidR="00F67465" w:rsidRPr="00F801CE" w14:paraId="302BB89D"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10CF4AC" w14:textId="0856C06D" w:rsidR="00F67465" w:rsidRDefault="00A1056B" w:rsidP="000F5096">
            <w:pPr>
              <w:pStyle w:val="Default"/>
              <w:rPr>
                <w:sz w:val="16"/>
                <w:szCs w:val="16"/>
              </w:rPr>
            </w:pPr>
            <w:r>
              <w:rPr>
                <w:sz w:val="16"/>
                <w:szCs w:val="16"/>
              </w:rPr>
              <w:t>hig_relationship_api</w:t>
            </w:r>
            <w:r w:rsidR="00E33009">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3913302B" w14:textId="3B242A93" w:rsidR="00F67465" w:rsidRDefault="00E33009" w:rsidP="00F801CE">
            <w:pPr>
              <w:pStyle w:val="TableText"/>
            </w:pPr>
            <w:r>
              <w:t>1.5</w:t>
            </w:r>
          </w:p>
        </w:tc>
      </w:tr>
      <w:tr w:rsidR="008523FB" w:rsidRPr="00F801CE" w14:paraId="241B9DF1"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453EC7E" w14:textId="036256F8" w:rsidR="008523FB" w:rsidRDefault="00B4390E" w:rsidP="000F5096">
            <w:pPr>
              <w:pStyle w:val="Default"/>
              <w:rPr>
                <w:sz w:val="16"/>
                <w:szCs w:val="16"/>
              </w:rPr>
            </w:pPr>
            <w:r>
              <w:rPr>
                <w:sz w:val="16"/>
                <w:szCs w:val="16"/>
              </w:rPr>
              <w:t>m</w:t>
            </w:r>
            <w:r w:rsidR="00320FD8">
              <w:rPr>
                <w:sz w:val="16"/>
                <w:szCs w:val="16"/>
              </w:rPr>
              <w:t>igrate_users</w:t>
            </w:r>
            <w:r>
              <w:rPr>
                <w:sz w:val="16"/>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A44C9A" w14:textId="123C167E" w:rsidR="008523FB" w:rsidRDefault="00B4390E" w:rsidP="00F801CE">
            <w:pPr>
              <w:pStyle w:val="TableText"/>
            </w:pPr>
            <w:r>
              <w:t>1.</w:t>
            </w:r>
            <w:r w:rsidR="00C108C8">
              <w:t>2</w:t>
            </w:r>
          </w:p>
        </w:tc>
      </w:tr>
      <w:tr w:rsidR="00F67465" w:rsidRPr="00F801CE" w14:paraId="49319A50"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36F88" w14:textId="49F1B7C9" w:rsidR="00F67465" w:rsidRDefault="007465B0" w:rsidP="000F5096">
            <w:pPr>
              <w:pStyle w:val="Default"/>
              <w:rPr>
                <w:sz w:val="16"/>
                <w:szCs w:val="16"/>
              </w:rPr>
            </w:pPr>
            <w:r w:rsidRPr="007465B0">
              <w:rPr>
                <w:sz w:val="16"/>
                <w:szCs w:val="16"/>
              </w:rPr>
              <w:t>midtier_user_definition.sql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A7AB1" w14:textId="0233A34B" w:rsidR="00F67465" w:rsidRDefault="005171AB" w:rsidP="00F801CE">
            <w:pPr>
              <w:pStyle w:val="TableText"/>
            </w:pPr>
            <w:r>
              <w:t>1.0</w:t>
            </w:r>
          </w:p>
        </w:tc>
      </w:tr>
      <w:tr w:rsidR="00FC276F" w:rsidRPr="00F801CE" w14:paraId="0654263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1B579C4A" w14:textId="4055045A" w:rsidR="00FC276F" w:rsidRPr="00AB46A7" w:rsidRDefault="00736DE1" w:rsidP="000F5096">
            <w:pPr>
              <w:pStyle w:val="Default"/>
              <w:rPr>
                <w:sz w:val="16"/>
                <w:szCs w:val="16"/>
              </w:rPr>
            </w:pPr>
            <w:r w:rsidRPr="00736DE1">
              <w:rPr>
                <w:sz w:val="16"/>
                <w:szCs w:val="16"/>
              </w:rPr>
              <w:t>Exor IMS Integration Configuration Guide.pdf</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13814D" w14:textId="72BC8DCB" w:rsidR="00FC276F" w:rsidRDefault="00736DE1" w:rsidP="00F801CE">
            <w:pPr>
              <w:pStyle w:val="TableText"/>
            </w:pPr>
            <w:r>
              <w:t>0.</w:t>
            </w:r>
            <w:r w:rsidR="00977A6B">
              <w:t>5</w:t>
            </w:r>
            <w:bookmarkStart w:id="4" w:name="_GoBack"/>
            <w:bookmarkEnd w:id="4"/>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087EC6F" w:rsidR="004E7541" w:rsidRPr="00F801CE" w:rsidRDefault="004E7541" w:rsidP="004E7541">
            <w:pPr>
              <w:pStyle w:val="TableText"/>
            </w:pPr>
            <w:r w:rsidRPr="00DA2B90">
              <w:t>nm_4</w:t>
            </w:r>
            <w:r w:rsidR="00D86453">
              <w:t>8</w:t>
            </w:r>
            <w:r w:rsidRPr="00DA2B90">
              <w:t>00_fix</w:t>
            </w:r>
            <w:r w:rsidR="00AB46A7">
              <w:t>2</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198C85FB" w:rsidR="004E7541" w:rsidRPr="00F801CE" w:rsidRDefault="004E7541" w:rsidP="004E7541">
            <w:pPr>
              <w:pStyle w:val="TableText"/>
            </w:pPr>
            <w:r>
              <w:t>1.</w:t>
            </w:r>
            <w:r w:rsidR="005A5552">
              <w:t>4</w:t>
            </w:r>
          </w:p>
        </w:tc>
      </w:tr>
    </w:tbl>
    <w:p w14:paraId="08801D01" w14:textId="77777777" w:rsidR="00ED2C86" w:rsidRDefault="00632D43" w:rsidP="00ED2C86">
      <w:pPr>
        <w:pStyle w:val="Heading1"/>
        <w:numPr>
          <w:ilvl w:val="0"/>
          <w:numId w:val="0"/>
        </w:numPr>
        <w:ind w:left="432"/>
      </w:pPr>
      <w:r>
        <w:br w:type="page"/>
      </w:r>
    </w:p>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3610728"/>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0F1B06E9" w:rsidR="00965D58" w:rsidRPr="00B239B6" w:rsidRDefault="00513179" w:rsidP="00F005D9">
            <w:pPr>
              <w:spacing w:after="0" w:line="0" w:lineRule="atLeast"/>
              <w:rPr>
                <w:rFonts w:ascii="Arial" w:eastAsia="Times New Roman" w:hAnsi="Arial" w:cs="Times New Roman"/>
                <w:sz w:val="16"/>
              </w:rPr>
            </w:pPr>
            <w:r w:rsidRPr="00DA6509">
              <w:rPr>
                <w:rFonts w:ascii="Arial" w:eastAsia="Times New Roman" w:hAnsi="Arial" w:cs="Times New Roman"/>
                <w:sz w:val="16"/>
                <w:szCs w:val="16"/>
              </w:rPr>
              <w:t>Proxy Owner requires modification to give minimal privileges to improve security</w:t>
            </w:r>
          </w:p>
        </w:tc>
        <w:tc>
          <w:tcPr>
            <w:tcW w:w="2070" w:type="dxa"/>
            <w:shd w:val="clear" w:color="auto" w:fill="FFFFFF" w:themeFill="background1"/>
          </w:tcPr>
          <w:p w14:paraId="2673E64B" w14:textId="1FB20C84" w:rsidR="00965D58" w:rsidRPr="00CD3AAB" w:rsidRDefault="000C48ED" w:rsidP="00BA6D48">
            <w:pPr>
              <w:pStyle w:val="TableText"/>
              <w:rPr>
                <w:szCs w:val="16"/>
              </w:rPr>
            </w:pPr>
            <w:r w:rsidRPr="000C48ED">
              <w:rPr>
                <w:szCs w:val="16"/>
              </w:rPr>
              <w:t>Defect 1078235</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F5405" w14:textId="77777777" w:rsidR="00410C8A" w:rsidRDefault="00410C8A" w:rsidP="005569C1">
      <w:pPr>
        <w:spacing w:after="0" w:line="240" w:lineRule="auto"/>
      </w:pPr>
      <w:r>
        <w:separator/>
      </w:r>
    </w:p>
  </w:endnote>
  <w:endnote w:type="continuationSeparator" w:id="0">
    <w:p w14:paraId="4EF0D349" w14:textId="77777777" w:rsidR="00410C8A" w:rsidRDefault="00410C8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3FA97" w14:textId="77777777" w:rsidR="00410C8A" w:rsidRDefault="00410C8A" w:rsidP="005569C1">
      <w:pPr>
        <w:spacing w:after="0" w:line="240" w:lineRule="auto"/>
      </w:pPr>
      <w:r>
        <w:separator/>
      </w:r>
    </w:p>
  </w:footnote>
  <w:footnote w:type="continuationSeparator" w:id="0">
    <w:p w14:paraId="1B39AA6E" w14:textId="77777777" w:rsidR="00410C8A" w:rsidRDefault="00410C8A"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06CBB5FE"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4A9A515F" w:rsidR="007F6C75" w:rsidRPr="009E5C8E" w:rsidRDefault="007945B6" w:rsidP="0070557B">
          <w:pPr>
            <w:pStyle w:val="Header"/>
          </w:pPr>
          <w:fldSimple w:instr=" TITLE   \* MERGEFORMAT ">
            <w:r w:rsidR="00F949CD">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68C46A05"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403F68A2"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F949CD">
            <w:t>27-Feb-20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7114454E" w:rsidR="007F6C75" w:rsidRPr="009E5C8E" w:rsidRDefault="00410C8A" w:rsidP="00104CF9">
          <w:pPr>
            <w:rPr>
              <w:rStyle w:val="HighlightText"/>
            </w:rPr>
          </w:pPr>
          <w:r>
            <w:fldChar w:fldCharType="begin"/>
          </w:r>
          <w:r>
            <w:instrText xml:space="preserve"> DOCPROPERTY  $Product$  \* MERGEFORMAT </w:instrText>
          </w:r>
          <w:r>
            <w:fldChar w:fldCharType="separate"/>
          </w:r>
          <w:r w:rsidR="00F949CD">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0D6C19B2" w:rsidR="007F6C75" w:rsidRPr="009E5C8E" w:rsidRDefault="007945B6" w:rsidP="00720F2E">
          <w:fldSimple w:instr=" DOCPROPERTY  &quot;$Base Release$&quot;  \* MERGEFORMAT ">
            <w:r w:rsidR="00F949CD">
              <w:t>4.8.0.x</w:t>
            </w:r>
          </w:fldSimple>
          <w:r w:rsidR="007F6C75">
            <w:t xml:space="preserve"> Fix </w:t>
          </w:r>
          <w:fldSimple w:instr=" DOCPROPERTY  &quot;$Fix Number$&quot;  \* MERGEFORMAT ">
            <w:r w:rsidR="00F949CD">
              <w:t>2</w:t>
            </w:r>
          </w:fldSimple>
        </w:p>
      </w:tc>
      <w:tc>
        <w:tcPr>
          <w:tcW w:w="1468" w:type="pct"/>
          <w:vAlign w:val="center"/>
        </w:tcPr>
        <w:p w14:paraId="3264FB69" w14:textId="4FB29AB9" w:rsidR="007F6C75" w:rsidRPr="009E5C8E" w:rsidRDefault="007F6C75" w:rsidP="00720F2E">
          <w:r>
            <w:t>Date</w:t>
          </w:r>
          <w:r w:rsidRPr="009E5C8E">
            <w:t xml:space="preserve">: </w:t>
          </w:r>
          <w:fldSimple w:instr=" DOCPROPERTY  &quot;$Release Date$&quot;  \* MERGEFORMAT ">
            <w:r w:rsidR="00F949CD">
              <w:t>26th February 2020</w:t>
            </w:r>
          </w:fldSimple>
        </w:p>
      </w:tc>
      <w:tc>
        <w:tcPr>
          <w:tcW w:w="719" w:type="pct"/>
          <w:vAlign w:val="center"/>
        </w:tcPr>
        <w:p w14:paraId="670DBEB0" w14:textId="67129ED4"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F949CD">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9BF"/>
    <w:rsid w:val="00071903"/>
    <w:rsid w:val="00073CE2"/>
    <w:rsid w:val="00077A68"/>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4E04"/>
    <w:rsid w:val="002247AE"/>
    <w:rsid w:val="00224EA5"/>
    <w:rsid w:val="00230F56"/>
    <w:rsid w:val="002314EA"/>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6408"/>
    <w:rsid w:val="002E7637"/>
    <w:rsid w:val="002E7C02"/>
    <w:rsid w:val="002F0AD7"/>
    <w:rsid w:val="002F494F"/>
    <w:rsid w:val="002F6121"/>
    <w:rsid w:val="002F615F"/>
    <w:rsid w:val="00300F2B"/>
    <w:rsid w:val="00302277"/>
    <w:rsid w:val="00307776"/>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E0C28"/>
    <w:rsid w:val="003E5E79"/>
    <w:rsid w:val="003F01D4"/>
    <w:rsid w:val="003F5D9A"/>
    <w:rsid w:val="00403148"/>
    <w:rsid w:val="00404483"/>
    <w:rsid w:val="00404DBB"/>
    <w:rsid w:val="00404F9A"/>
    <w:rsid w:val="00410C8A"/>
    <w:rsid w:val="00411718"/>
    <w:rsid w:val="0041281C"/>
    <w:rsid w:val="004158D7"/>
    <w:rsid w:val="0042237F"/>
    <w:rsid w:val="00423D17"/>
    <w:rsid w:val="004272BB"/>
    <w:rsid w:val="00431ADD"/>
    <w:rsid w:val="00432841"/>
    <w:rsid w:val="0043295B"/>
    <w:rsid w:val="00433AE6"/>
    <w:rsid w:val="004348B0"/>
    <w:rsid w:val="00435EF0"/>
    <w:rsid w:val="00445DAB"/>
    <w:rsid w:val="00447605"/>
    <w:rsid w:val="00450447"/>
    <w:rsid w:val="00450A82"/>
    <w:rsid w:val="00452534"/>
    <w:rsid w:val="004659AA"/>
    <w:rsid w:val="0047032B"/>
    <w:rsid w:val="004721CF"/>
    <w:rsid w:val="00473913"/>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81E27"/>
    <w:rsid w:val="005847AD"/>
    <w:rsid w:val="00584CFA"/>
    <w:rsid w:val="0058534D"/>
    <w:rsid w:val="00590DAC"/>
    <w:rsid w:val="00595598"/>
    <w:rsid w:val="005A04FD"/>
    <w:rsid w:val="005A0CDB"/>
    <w:rsid w:val="005A48F4"/>
    <w:rsid w:val="005A5552"/>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45B6"/>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68B3"/>
    <w:rsid w:val="008D6E5F"/>
    <w:rsid w:val="008E0ED3"/>
    <w:rsid w:val="008E1128"/>
    <w:rsid w:val="008E12D0"/>
    <w:rsid w:val="008E57BA"/>
    <w:rsid w:val="008F1680"/>
    <w:rsid w:val="008F3EBB"/>
    <w:rsid w:val="00900638"/>
    <w:rsid w:val="0091139D"/>
    <w:rsid w:val="009170EF"/>
    <w:rsid w:val="009251B0"/>
    <w:rsid w:val="009252FA"/>
    <w:rsid w:val="00931E65"/>
    <w:rsid w:val="00935C03"/>
    <w:rsid w:val="00943A97"/>
    <w:rsid w:val="00945A84"/>
    <w:rsid w:val="00960B44"/>
    <w:rsid w:val="00965D58"/>
    <w:rsid w:val="00966F06"/>
    <w:rsid w:val="00970E7A"/>
    <w:rsid w:val="00972625"/>
    <w:rsid w:val="009746E4"/>
    <w:rsid w:val="00975C6D"/>
    <w:rsid w:val="00977A6B"/>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6A76"/>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6E94"/>
    <w:rsid w:val="00D31AF3"/>
    <w:rsid w:val="00D3697B"/>
    <w:rsid w:val="00D40FBA"/>
    <w:rsid w:val="00D411A7"/>
    <w:rsid w:val="00D4450A"/>
    <w:rsid w:val="00D51F19"/>
    <w:rsid w:val="00D5319C"/>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058B"/>
    <w:rsid w:val="00E316A3"/>
    <w:rsid w:val="00E33009"/>
    <w:rsid w:val="00E35968"/>
    <w:rsid w:val="00E41A4E"/>
    <w:rsid w:val="00E446E6"/>
    <w:rsid w:val="00E452A4"/>
    <w:rsid w:val="00E619DE"/>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49CD"/>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18ECA6FD-E6E3-4EEB-A141-BCF6CE1887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10</cp:revision>
  <cp:lastPrinted>2020-02-27T14:24:00Z</cp:lastPrinted>
  <dcterms:created xsi:type="dcterms:W3CDTF">2020-02-26T11:57:00Z</dcterms:created>
  <dcterms:modified xsi:type="dcterms:W3CDTF">2020-02-27T14:24:00Z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26th February 2020</vt:lpwstr>
  </property>
  <property fmtid="{D5CDD505-2E9C-101B-9397-08002B2CF9AE}" pid="5" name="$Bentley Select Release$">
    <vt:lpwstr>exnm04080002en_updt</vt:lpwstr>
  </property>
  <property fmtid="{D5CDD505-2E9C-101B-9397-08002B2CF9AE}" pid="6" name="$Fix Number$">
    <vt:lpwstr>2</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